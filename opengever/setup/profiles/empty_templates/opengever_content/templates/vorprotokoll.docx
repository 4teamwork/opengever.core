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E676FC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E676FC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56746C74" w14:textId="0ADEBD85" w:rsidR="00B1536D" w:rsidRDefault="00B1536D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t xml:space="preserve">vom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date</w:instrText>
      </w:r>
      <w:r w:rsidR="00014720">
        <w:instrText xml:space="preserve"> \* MERGEFORMAT </w:instrText>
      </w:r>
      <w:r w:rsidR="00014720">
        <w:fldChar w:fldCharType="separate"/>
      </w:r>
      <w:r w:rsidR="00E676FC">
        <w:rPr>
          <w:noProof/>
        </w:rPr>
        <w:t>«=meeting.date»</w:t>
      </w:r>
      <w:r w:rsidR="00014720">
        <w:fldChar w:fldCharType="end"/>
      </w:r>
      <w:r>
        <w:t xml:space="preserve">,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start_time</w:instrText>
      </w:r>
      <w:r w:rsidR="00014720">
        <w:instrText xml:space="preserve"> \* MERGEFORMAT </w:instrText>
      </w:r>
      <w:r w:rsidR="00014720">
        <w:fldChar w:fldCharType="separate"/>
      </w:r>
      <w:r w:rsidR="00E676FC">
        <w:rPr>
          <w:noProof/>
        </w:rPr>
        <w:t>«=meeting.start_time»</w:t>
      </w:r>
      <w:r w:rsidR="00014720">
        <w:fldChar w:fldCharType="end"/>
      </w:r>
      <w:r w:rsidR="00014720">
        <w:t xml:space="preserve"> </w:t>
      </w:r>
      <w:r>
        <w:t xml:space="preserve">bis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meeting.end_time</w:instrText>
      </w:r>
      <w:r w:rsidR="00014720">
        <w:instrText xml:space="preserve"> \* MERGEFORMAT </w:instrText>
      </w:r>
      <w:r w:rsidR="00014720">
        <w:fldChar w:fldCharType="separate"/>
      </w:r>
      <w:r w:rsidR="00E676FC">
        <w:rPr>
          <w:noProof/>
        </w:rPr>
        <w:t>«=meeting.end_time»</w:t>
      </w:r>
      <w:r w:rsidR="00014720">
        <w:fldChar w:fldCharType="end"/>
      </w:r>
      <w:r w:rsidR="00014720">
        <w:t xml:space="preserve"> Uhr</w:t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5EC09F90" w14:textId="2679E29C" w:rsidR="00B1536D" w:rsidRDefault="00B1536D">
      <w:pPr>
        <w:pBdr>
          <w:bottom w:val="single" w:sz="6" w:space="1" w:color="auto"/>
        </w:pBdr>
        <w:jc w:val="right"/>
        <w:rPr>
          <w:b/>
        </w:rPr>
      </w:pPr>
    </w:p>
    <w:p w14:paraId="1EB65232" w14:textId="77777777" w:rsidR="00B1536D" w:rsidRDefault="00B1536D">
      <w:pPr>
        <w:tabs>
          <w:tab w:val="left" w:pos="1843"/>
        </w:tabs>
        <w:rPr>
          <w:bCs/>
        </w:rPr>
      </w:pPr>
    </w:p>
    <w:p w14:paraId="537C1DCE" w14:textId="77777777" w:rsidR="001E6B21" w:rsidRDefault="001E6B21" w:rsidP="001E6B21">
      <w:pPr>
        <w:tabs>
          <w:tab w:val="left" w:pos="3402"/>
        </w:tabs>
        <w:rPr>
          <w:b/>
          <w:szCs w:val="22"/>
        </w:rPr>
      </w:pPr>
      <w:r w:rsidRPr="00847DA8">
        <w:rPr>
          <w:b/>
          <w:szCs w:val="22"/>
        </w:rPr>
        <w:t>Teilnehmende</w:t>
      </w:r>
    </w:p>
    <w:p w14:paraId="03F6B89D" w14:textId="77777777" w:rsidR="00457840" w:rsidRDefault="00457840" w:rsidP="001E6B21">
      <w:pPr>
        <w:tabs>
          <w:tab w:val="left" w:pos="3402"/>
        </w:tabs>
        <w:rPr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3652"/>
        <w:gridCol w:w="5635"/>
      </w:tblGrid>
      <w:tr w:rsidR="00457840" w14:paraId="1454723E" w14:textId="77777777" w:rsidTr="00791AAC">
        <w:tc>
          <w:tcPr>
            <w:tcW w:w="3652" w:type="dxa"/>
          </w:tcPr>
          <w:p w14:paraId="5B395569" w14:textId="7EBDACA8" w:rsidR="00457840" w:rsidRDefault="00457840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Vorsitz</w:t>
            </w:r>
          </w:p>
        </w:tc>
        <w:tc>
          <w:tcPr>
            <w:tcW w:w="5635" w:type="dxa"/>
          </w:tcPr>
          <w:p w14:paraId="418E8A17" w14:textId="533FBB56" w:rsidR="00457840" w:rsidRDefault="00457840" w:rsidP="00807B72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 w:rsidR="00807B72">
              <w:rPr>
                <w:rFonts w:cs="Arial"/>
                <w:szCs w:val="22"/>
              </w:rPr>
              <w:instrText>participants</w:instrText>
            </w:r>
            <w:r>
              <w:rPr>
                <w:rFonts w:cs="Arial"/>
                <w:szCs w:val="22"/>
              </w:rPr>
              <w:instrText>.</w:instrText>
            </w:r>
            <w:r w:rsidR="00807B72">
              <w:rPr>
                <w:rFonts w:cs="Arial"/>
                <w:szCs w:val="22"/>
              </w:rPr>
              <w:instrText>presidency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676FC">
              <w:rPr>
                <w:rFonts w:cs="Arial"/>
                <w:noProof/>
                <w:szCs w:val="22"/>
              </w:rPr>
              <w:t>«=participants.presidency»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457840" w14:paraId="0F395D88" w14:textId="77777777" w:rsidTr="00791AAC">
        <w:tc>
          <w:tcPr>
            <w:tcW w:w="3652" w:type="dxa"/>
          </w:tcPr>
          <w:p w14:paraId="06AF7EDB" w14:textId="480ECB1B" w:rsidR="00457840" w:rsidRDefault="00C046A9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Teilnehmende</w:t>
            </w:r>
          </w:p>
        </w:tc>
        <w:tc>
          <w:tcPr>
            <w:tcW w:w="5635" w:type="dxa"/>
          </w:tcPr>
          <w:p w14:paraId="681B084C" w14:textId="7B88B993" w:rsidR="00457840" w:rsidRDefault="00457840" w:rsidP="00457840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</w:instrText>
            </w:r>
            <w:r w:rsidR="005158D1">
              <w:rPr>
                <w:rFonts w:cs="Arial"/>
                <w:szCs w:val="22"/>
              </w:rPr>
              <w:instrText>participants</w:instrText>
            </w:r>
            <w:r>
              <w:rPr>
                <w:rFonts w:cs="Arial"/>
                <w:szCs w:val="22"/>
              </w:rPr>
              <w:instrText>.</w:instrText>
            </w:r>
            <w:r w:rsidR="005158D1">
              <w:rPr>
                <w:rFonts w:cs="Arial"/>
                <w:szCs w:val="22"/>
              </w:rPr>
              <w:instrText>members</w:instrText>
            </w:r>
            <w:r>
              <w:rPr>
                <w:rFonts w:cs="Arial"/>
                <w:szCs w:val="22"/>
              </w:rPr>
              <w:instrText>:each(</w:instrText>
            </w:r>
            <w:r w:rsidR="005158D1">
              <w:rPr>
                <w:rFonts w:cs="Arial"/>
                <w:szCs w:val="22"/>
              </w:rPr>
              <w:instrText>member</w:instrText>
            </w:r>
            <w:r>
              <w:rPr>
                <w:rFonts w:cs="Arial"/>
                <w:szCs w:val="22"/>
              </w:rPr>
              <w:instrText xml:space="preserve">)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676FC">
              <w:rPr>
                <w:rFonts w:cs="Arial"/>
                <w:noProof/>
                <w:szCs w:val="22"/>
              </w:rPr>
              <w:t>«participants.members:each(member)»</w:t>
            </w:r>
            <w:r>
              <w:rPr>
                <w:rFonts w:cs="Arial"/>
                <w:szCs w:val="22"/>
              </w:rPr>
              <w:fldChar w:fldCharType="end"/>
            </w:r>
          </w:p>
          <w:p w14:paraId="701A3DB9" w14:textId="76ED6DE9" w:rsidR="00457840" w:rsidRDefault="00457840" w:rsidP="00457840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 w:rsidR="005158D1">
              <w:rPr>
                <w:rFonts w:cs="Arial"/>
                <w:szCs w:val="22"/>
              </w:rPr>
              <w:instrText>member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9E6E52">
              <w:rPr>
                <w:rFonts w:cs="Arial"/>
                <w:noProof/>
                <w:szCs w:val="22"/>
              </w:rPr>
              <w:t>«=member»</w:t>
            </w:r>
            <w:r>
              <w:rPr>
                <w:rFonts w:cs="Arial"/>
                <w:szCs w:val="22"/>
              </w:rPr>
              <w:fldChar w:fldCharType="end"/>
            </w:r>
          </w:p>
          <w:p w14:paraId="15A2523B" w14:textId="362870BF" w:rsidR="00B13826" w:rsidRPr="00B769D7" w:rsidRDefault="00457840" w:rsidP="00665FA1">
            <w:pPr>
              <w:tabs>
                <w:tab w:val="left" w:pos="3402"/>
              </w:tabs>
              <w:rPr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</w:instrText>
            </w:r>
            <w:r w:rsidR="005158D1">
              <w:rPr>
                <w:rFonts w:cs="Arial"/>
                <w:szCs w:val="22"/>
              </w:rPr>
              <w:instrText>participants</w:instrText>
            </w:r>
            <w:r>
              <w:rPr>
                <w:rFonts w:cs="Arial"/>
                <w:szCs w:val="22"/>
              </w:rPr>
              <w:instrText>.</w:instrText>
            </w:r>
            <w:r w:rsidR="005158D1">
              <w:rPr>
                <w:rFonts w:cs="Arial"/>
                <w:szCs w:val="22"/>
              </w:rPr>
              <w:instrText>members</w:instrText>
            </w:r>
            <w:r>
              <w:rPr>
                <w:rFonts w:cs="Arial"/>
                <w:szCs w:val="22"/>
              </w:rPr>
              <w:instrText xml:space="preserve">:endEach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676FC">
              <w:rPr>
                <w:rFonts w:cs="Arial"/>
                <w:noProof/>
                <w:szCs w:val="22"/>
              </w:rPr>
              <w:t>«participants.members:endEach»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7737B5" w14:paraId="39FC168F" w14:textId="77777777" w:rsidTr="00791AAC">
        <w:tc>
          <w:tcPr>
            <w:tcW w:w="3652" w:type="dxa"/>
          </w:tcPr>
          <w:p w14:paraId="4D0E921F" w14:textId="55F2AA29" w:rsidR="007737B5" w:rsidRDefault="007737B5" w:rsidP="00952569">
            <w:pPr>
              <w:tabs>
                <w:tab w:val="left" w:pos="3402"/>
              </w:tabs>
              <w:rPr>
                <w:szCs w:val="22"/>
              </w:rPr>
            </w:pPr>
            <w:r>
              <w:rPr>
                <w:szCs w:val="22"/>
              </w:rPr>
              <w:t>Weitere Teilnehme</w:t>
            </w:r>
            <w:r w:rsidR="00952569">
              <w:rPr>
                <w:szCs w:val="22"/>
              </w:rPr>
              <w:t>nde</w:t>
            </w:r>
          </w:p>
        </w:tc>
        <w:tc>
          <w:tcPr>
            <w:tcW w:w="5635" w:type="dxa"/>
          </w:tcPr>
          <w:p w14:paraId="023A0ED1" w14:textId="01162920" w:rsidR="007737B5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participants.other:each(member) \* MERGEFORMAT </w:instrText>
            </w:r>
            <w:r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«participants.other:each(member)»</w:t>
            </w:r>
            <w:r>
              <w:rPr>
                <w:rFonts w:cs="Arial"/>
                <w:szCs w:val="22"/>
              </w:rPr>
              <w:fldChar w:fldCharType="end"/>
            </w:r>
          </w:p>
          <w:p w14:paraId="085727C5" w14:textId="77777777" w:rsidR="007737B5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=member \* MERGEFORMAT </w:instrText>
            </w:r>
            <w:r>
              <w:rPr>
                <w:rFonts w:cs="Arial"/>
                <w:szCs w:val="22"/>
              </w:rPr>
              <w:fldChar w:fldCharType="separate"/>
            </w:r>
            <w:r>
              <w:rPr>
                <w:rFonts w:cs="Arial"/>
                <w:noProof/>
                <w:szCs w:val="22"/>
              </w:rPr>
              <w:t>«=member»</w:t>
            </w:r>
            <w:r>
              <w:rPr>
                <w:rFonts w:cs="Arial"/>
                <w:szCs w:val="22"/>
              </w:rPr>
              <w:fldChar w:fldCharType="end"/>
            </w:r>
          </w:p>
          <w:p w14:paraId="43088C53" w14:textId="72207A41" w:rsidR="007737B5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participants.other:endEach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A90E90">
              <w:rPr>
                <w:rFonts w:cs="Arial"/>
                <w:noProof/>
                <w:szCs w:val="22"/>
              </w:rPr>
              <w:t>«participants.other:endEach»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457840" w14:paraId="25BE6372" w14:textId="77777777" w:rsidTr="00791AAC">
        <w:tc>
          <w:tcPr>
            <w:tcW w:w="3652" w:type="dxa"/>
          </w:tcPr>
          <w:p w14:paraId="4862D0C1" w14:textId="54D8AFBB" w:rsidR="00457840" w:rsidRDefault="006803E1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Sekretär</w:t>
            </w:r>
          </w:p>
        </w:tc>
        <w:tc>
          <w:tcPr>
            <w:tcW w:w="5635" w:type="dxa"/>
          </w:tcPr>
          <w:p w14:paraId="11EF55E1" w14:textId="6FF027A2" w:rsidR="00457840" w:rsidRDefault="00457840" w:rsidP="00807B72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=</w:instrText>
            </w:r>
            <w:r w:rsidR="00807B72">
              <w:rPr>
                <w:szCs w:val="22"/>
              </w:rPr>
              <w:instrText>participants</w:instrText>
            </w:r>
            <w:r>
              <w:rPr>
                <w:szCs w:val="22"/>
              </w:rPr>
              <w:instrText>.</w:instrText>
            </w:r>
            <w:r w:rsidR="00807B72">
              <w:rPr>
                <w:szCs w:val="22"/>
              </w:rPr>
              <w:instrText xml:space="preserve">secretary </w:instrText>
            </w:r>
            <w:r>
              <w:rPr>
                <w:szCs w:val="22"/>
              </w:rPr>
              <w:instrText xml:space="preserve">\* MERGEFORMAT </w:instrText>
            </w:r>
            <w:r>
              <w:rPr>
                <w:szCs w:val="22"/>
              </w:rPr>
              <w:fldChar w:fldCharType="separate"/>
            </w:r>
            <w:r w:rsidR="00E676FC">
              <w:rPr>
                <w:noProof/>
                <w:szCs w:val="22"/>
              </w:rPr>
              <w:t>«=participants.secretary»</w:t>
            </w:r>
            <w:r>
              <w:rPr>
                <w:szCs w:val="22"/>
              </w:rPr>
              <w:fldChar w:fldCharType="end"/>
            </w:r>
          </w:p>
        </w:tc>
      </w:tr>
    </w:tbl>
    <w:p w14:paraId="4457F0E2" w14:textId="77777777" w:rsidR="00014720" w:rsidRDefault="00014720">
      <w:pPr>
        <w:pBdr>
          <w:bottom w:val="single" w:sz="6" w:space="1" w:color="auto"/>
        </w:pBdr>
        <w:tabs>
          <w:tab w:val="left" w:pos="1843"/>
        </w:tabs>
      </w:pPr>
    </w:p>
    <w:p w14:paraId="41CCBCAE" w14:textId="77777777" w:rsidR="001152C6" w:rsidRDefault="001152C6">
      <w:pPr>
        <w:pBdr>
          <w:bottom w:val="single" w:sz="6" w:space="1" w:color="auto"/>
        </w:pBdr>
        <w:tabs>
          <w:tab w:val="left" w:pos="1843"/>
        </w:tabs>
      </w:pPr>
    </w:p>
    <w:p w14:paraId="7CC0E7CA" w14:textId="77777777" w:rsidR="00B1536D" w:rsidRDefault="00B1536D">
      <w:pPr>
        <w:jc w:val="both"/>
      </w:pPr>
    </w:p>
    <w:p w14:paraId="120FB6A6" w14:textId="77777777" w:rsidR="00D2213F" w:rsidRDefault="00D2213F">
      <w:pPr>
        <w:jc w:val="both"/>
      </w:pPr>
      <w:bookmarkStart w:id="0" w:name="_GoBack"/>
      <w:bookmarkEnd w:id="0"/>
    </w:p>
    <w:p w14:paraId="19C9C251" w14:textId="77777777" w:rsidR="001E6B21" w:rsidRPr="00EB3EB7" w:rsidRDefault="00C72E3D" w:rsidP="001E6B21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TRAKTANDEN</w:t>
      </w:r>
    </w:p>
    <w:p w14:paraId="1881F2B7" w14:textId="77777777" w:rsidR="00014720" w:rsidRDefault="00014720" w:rsidP="001E6B21">
      <w:pPr>
        <w:rPr>
          <w:rFonts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42"/>
        <w:gridCol w:w="6804"/>
        <w:gridCol w:w="1241"/>
      </w:tblGrid>
      <w:tr w:rsidR="00014720" w14:paraId="2D2BDE58" w14:textId="77777777" w:rsidTr="001152C6">
        <w:tc>
          <w:tcPr>
            <w:tcW w:w="9287" w:type="dxa"/>
            <w:gridSpan w:val="3"/>
          </w:tcPr>
          <w:p w14:paraId="4C492561" w14:textId="2BB4873C" w:rsidR="00014720" w:rsidRDefault="00014720" w:rsidP="00843DF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</w:instrText>
            </w:r>
            <w:r w:rsidR="00843DF8">
              <w:rPr>
                <w:rFonts w:cs="Arial"/>
                <w:szCs w:val="22"/>
              </w:rPr>
              <w:instrText>agenda_items</w:instrText>
            </w:r>
            <w:r>
              <w:rPr>
                <w:rFonts w:cs="Arial"/>
                <w:szCs w:val="22"/>
              </w:rPr>
              <w:instrText>:each(</w:instrText>
            </w:r>
            <w:r w:rsidR="00843DF8">
              <w:rPr>
                <w:rFonts w:cs="Arial"/>
                <w:szCs w:val="22"/>
              </w:rPr>
              <w:instrText>agenda_item</w:instrText>
            </w:r>
            <w:r>
              <w:rPr>
                <w:rFonts w:cs="Arial"/>
                <w:szCs w:val="22"/>
              </w:rPr>
              <w:instrText xml:space="preserve">)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676FC">
              <w:rPr>
                <w:rFonts w:cs="Arial"/>
                <w:noProof/>
                <w:szCs w:val="22"/>
              </w:rPr>
              <w:t>«agenda_items:each(agenda_item)»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620091" w14:paraId="760AEBC4" w14:textId="77777777" w:rsidTr="00620091">
        <w:tc>
          <w:tcPr>
            <w:tcW w:w="1242" w:type="dxa"/>
          </w:tcPr>
          <w:p w14:paraId="06FDA339" w14:textId="68BFC34C" w:rsidR="00BC167E" w:rsidRDefault="00BC167E" w:rsidP="00D4534E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 w:rsidR="00D4534E">
              <w:rPr>
                <w:rFonts w:cs="Arial"/>
                <w:noProof/>
                <w:szCs w:val="22"/>
              </w:rPr>
              <w:instrText>agenda_item</w:instrText>
            </w:r>
            <w:r>
              <w:rPr>
                <w:rFonts w:cs="Arial"/>
                <w:szCs w:val="22"/>
              </w:rPr>
              <w:instrText>.</w:instrText>
            </w:r>
            <w:r w:rsidR="00D4534E">
              <w:rPr>
                <w:rFonts w:cs="Arial"/>
                <w:szCs w:val="22"/>
              </w:rPr>
              <w:instrText>number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676FC">
              <w:rPr>
                <w:rFonts w:cs="Arial"/>
                <w:noProof/>
                <w:szCs w:val="22"/>
              </w:rPr>
              <w:t>«=agenda_item.number»</w:t>
            </w:r>
            <w:r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</w:tcPr>
          <w:p w14:paraId="5798A315" w14:textId="6825BC3B" w:rsidR="00BC167E" w:rsidRDefault="007F6F3F" w:rsidP="00D4534E">
            <w:pPr>
              <w:ind w:left="709" w:hanging="709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>
              <w:rPr>
                <w:rFonts w:cs="Arial"/>
                <w:noProof/>
                <w:szCs w:val="22"/>
              </w:rPr>
              <w:instrText>agenda_item</w:instrText>
            </w:r>
            <w:r>
              <w:rPr>
                <w:rFonts w:cs="Arial"/>
                <w:szCs w:val="22"/>
              </w:rPr>
              <w:instrText>.</w:instrText>
            </w:r>
            <w:r w:rsidR="00E52335">
              <w:rPr>
                <w:rFonts w:cs="Arial"/>
                <w:szCs w:val="22"/>
              </w:rPr>
              <w:instrText>description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52335">
              <w:rPr>
                <w:rFonts w:cs="Arial"/>
                <w:noProof/>
                <w:szCs w:val="22"/>
              </w:rPr>
              <w:t>«=agenda_item.description»</w:t>
            </w:r>
            <w:r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</w:tcPr>
          <w:p w14:paraId="4B6B7F99" w14:textId="6C280D71" w:rsidR="00BC167E" w:rsidRDefault="00BC167E" w:rsidP="00BC167E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014720" w14:paraId="56FFC9B4" w14:textId="77777777" w:rsidTr="001152C6">
        <w:tc>
          <w:tcPr>
            <w:tcW w:w="9287" w:type="dxa"/>
            <w:gridSpan w:val="3"/>
          </w:tcPr>
          <w:p w14:paraId="1C03C095" w14:textId="4F01CA2E" w:rsidR="00014720" w:rsidRDefault="00014720" w:rsidP="00843DF8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</w:instrText>
            </w:r>
            <w:r w:rsidR="00843DF8">
              <w:rPr>
                <w:rFonts w:cs="Arial"/>
                <w:szCs w:val="22"/>
              </w:rPr>
              <w:instrText>agenda_items</w:instrText>
            </w:r>
            <w:r>
              <w:rPr>
                <w:rFonts w:cs="Arial"/>
                <w:szCs w:val="22"/>
              </w:rPr>
              <w:instrText xml:space="preserve">:endEach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676FC">
              <w:rPr>
                <w:rFonts w:cs="Arial"/>
                <w:noProof/>
                <w:szCs w:val="22"/>
              </w:rPr>
              <w:t>«agenda_items:endEach»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</w:tbl>
    <w:p w14:paraId="7E5E4982" w14:textId="77777777" w:rsidR="001E6B21" w:rsidRDefault="001E6B21" w:rsidP="001E6B21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64C74175" w14:textId="1D62F4C6" w:rsidR="008517B2" w:rsidRDefault="00811542" w:rsidP="00811542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lastRenderedPageBreak/>
        <w:fldChar w:fldCharType="begin"/>
      </w:r>
      <w:r>
        <w:rPr>
          <w:rFonts w:cs="Arial"/>
          <w:szCs w:val="22"/>
        </w:rPr>
        <w:instrText xml:space="preserve"> MERGEFIELD </w:instrText>
      </w:r>
      <w:r w:rsidR="007B51B6">
        <w:rPr>
          <w:rFonts w:cs="Arial"/>
          <w:szCs w:val="22"/>
        </w:rPr>
        <w:instrText>agenda_items</w:instrText>
      </w:r>
      <w:r>
        <w:rPr>
          <w:rFonts w:cs="Arial"/>
          <w:szCs w:val="22"/>
        </w:rPr>
        <w:instrText>:each(</w:instrText>
      </w:r>
      <w:r w:rsidR="007B51B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 xml:space="preserve">)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«agenda_items:each(agenda_item)»</w:t>
      </w:r>
      <w:r>
        <w:rPr>
          <w:rFonts w:cs="Arial"/>
          <w:szCs w:val="22"/>
        </w:rPr>
        <w:fldChar w:fldCharType="end"/>
      </w:r>
    </w:p>
    <w:p w14:paraId="20A70328" w14:textId="09328CEB" w:rsidR="008517B2" w:rsidRPr="008517B2" w:rsidRDefault="002D4F26" w:rsidP="008517B2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Strong"/>
          <w:rFonts w:ascii="Arial" w:hAnsi="Arial"/>
          <w:b/>
        </w:rPr>
        <w:tab/>
      </w:r>
      <w:r w:rsidR="00811542" w:rsidRPr="007335D0">
        <w:rPr>
          <w:rStyle w:val="Strong"/>
          <w:rFonts w:ascii="Arial" w:hAnsi="Arial"/>
          <w:b/>
        </w:rPr>
        <w:fldChar w:fldCharType="begin"/>
      </w:r>
      <w:r w:rsidR="00811542" w:rsidRPr="007335D0">
        <w:rPr>
          <w:rStyle w:val="Strong"/>
          <w:rFonts w:ascii="Arial" w:hAnsi="Arial"/>
          <w:b/>
        </w:rPr>
        <w:instrText xml:space="preserve"> MERGEFIELD </w:instrText>
      </w:r>
      <w:r w:rsidR="0084451D" w:rsidRPr="007335D0">
        <w:rPr>
          <w:rStyle w:val="Strong"/>
          <w:rFonts w:ascii="Arial" w:hAnsi="Arial"/>
          <w:b/>
        </w:rPr>
        <w:instrText>=</w:instrText>
      </w:r>
      <w:r w:rsidR="00406EF7">
        <w:rPr>
          <w:rStyle w:val="Strong"/>
          <w:rFonts w:ascii="Arial" w:hAnsi="Arial"/>
          <w:b/>
        </w:rPr>
        <w:instrText>agenda_item</w:instrText>
      </w:r>
      <w:r w:rsidR="0084451D" w:rsidRPr="007335D0">
        <w:rPr>
          <w:rStyle w:val="Strong"/>
          <w:rFonts w:ascii="Arial" w:hAnsi="Arial"/>
          <w:b/>
        </w:rPr>
        <w:instrText>.titl</w:instrText>
      </w:r>
      <w:r w:rsidR="00406EF7">
        <w:rPr>
          <w:rStyle w:val="Strong"/>
          <w:rFonts w:ascii="Arial" w:hAnsi="Arial"/>
          <w:b/>
        </w:rPr>
        <w:instrText>e</w:instrText>
      </w:r>
      <w:r w:rsidR="00811542" w:rsidRPr="007335D0">
        <w:rPr>
          <w:rStyle w:val="Strong"/>
          <w:rFonts w:ascii="Arial" w:hAnsi="Arial"/>
          <w:b/>
        </w:rPr>
        <w:instrText xml:space="preserve"> \* MERGEFORMAT </w:instrText>
      </w:r>
      <w:r w:rsidR="00811542" w:rsidRPr="007335D0">
        <w:rPr>
          <w:rStyle w:val="Strong"/>
          <w:rFonts w:ascii="Arial" w:hAnsi="Arial"/>
          <w:b/>
        </w:rPr>
        <w:fldChar w:fldCharType="separate"/>
      </w:r>
      <w:r w:rsidR="00E676FC">
        <w:rPr>
          <w:rStyle w:val="Strong"/>
          <w:rFonts w:ascii="Arial" w:hAnsi="Arial"/>
          <w:b/>
          <w:noProof/>
        </w:rPr>
        <w:t>«=agenda_item.title»</w:t>
      </w:r>
      <w:r w:rsidR="00811542" w:rsidRPr="007335D0">
        <w:rPr>
          <w:rStyle w:val="Strong"/>
          <w:rFonts w:ascii="Arial" w:hAnsi="Arial"/>
          <w:b/>
        </w:rPr>
        <w:fldChar w:fldCharType="end"/>
      </w:r>
    </w:p>
    <w:p w14:paraId="23D37BA2" w14:textId="15D8EDB9" w:rsidR="00D20056" w:rsidRDefault="00D20056" w:rsidP="00D20056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agenda_item.legal_basis:if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«agenda_item.legal_basis:if»</w:t>
      </w:r>
      <w:r>
        <w:rPr>
          <w:rFonts w:cs="Arial"/>
          <w:szCs w:val="22"/>
        </w:rPr>
        <w:fldChar w:fldCharType="end"/>
      </w:r>
    </w:p>
    <w:p w14:paraId="466C4FF9" w14:textId="77777777" w:rsidR="003901AB" w:rsidRDefault="003901AB" w:rsidP="00D20056">
      <w:pPr>
        <w:jc w:val="both"/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17831B1B" w:rsidR="003901AB" w:rsidRDefault="003901AB" w:rsidP="003901A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B562E4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14:paraId="6001E10E" w14:textId="4D026325" w:rsidR="00FA016B" w:rsidRDefault="00FA016B" w:rsidP="00FA016B">
      <w:pPr>
        <w:jc w:val="both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agenda_item.legal_basis:endIf \* MERGEFORMAT </w:instrText>
      </w:r>
      <w:r>
        <w:rPr>
          <w:rFonts w:cs="Arial"/>
          <w:szCs w:val="22"/>
        </w:rPr>
        <w:fldChar w:fldCharType="separate"/>
      </w:r>
      <w:r>
        <w:rPr>
          <w:rFonts w:cs="Arial"/>
          <w:noProof/>
          <w:szCs w:val="22"/>
        </w:rPr>
        <w:t>«agenda_item.legal_basis:endIf»</w:t>
      </w:r>
      <w:r>
        <w:rPr>
          <w:rFonts w:cs="Arial"/>
          <w:szCs w:val="22"/>
        </w:rPr>
        <w:fldChar w:fldCharType="end"/>
      </w:r>
    </w:p>
    <w:p w14:paraId="692682D3" w14:textId="3DBB745B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976370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1A12D5" w:rsidRPr="001A12D5">
        <w:rPr>
          <w:rFonts w:cs="Arial"/>
          <w:szCs w:val="22"/>
        </w:rPr>
        <w:instrText>initial_position</w:instrText>
      </w:r>
      <w:r>
        <w:rPr>
          <w:rFonts w:cs="Arial"/>
          <w:szCs w:val="22"/>
        </w:rPr>
        <w:instrText>:if</w:instrText>
      </w:r>
      <w:r w:rsidR="00976370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«agenda_item.initial_position:if»</w:t>
      </w:r>
      <w:r>
        <w:rPr>
          <w:rFonts w:cs="Arial"/>
          <w:szCs w:val="22"/>
        </w:rPr>
        <w:fldChar w:fldCharType="end"/>
      </w:r>
    </w:p>
    <w:p w14:paraId="55D89090" w14:textId="77777777" w:rsidR="00412187" w:rsidRPr="00412187" w:rsidRDefault="00412187" w:rsidP="00F7119A">
      <w:pPr>
        <w:pStyle w:val="NormalIndent"/>
        <w:ind w:left="0"/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4C02665E" w:rsidR="006542D5" w:rsidRDefault="006542D5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D23F5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D23F56" w:rsidRPr="00D23F56">
        <w:rPr>
          <w:rFonts w:cs="Arial"/>
          <w:szCs w:val="22"/>
        </w:rPr>
        <w:instrText>initial_position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«agenda_item.initial_position:endIf»</w:t>
      </w:r>
      <w:r>
        <w:rPr>
          <w:rFonts w:cs="Arial"/>
          <w:szCs w:val="22"/>
        </w:rPr>
        <w:fldChar w:fldCharType="end"/>
      </w:r>
    </w:p>
    <w:p w14:paraId="14A2C005" w14:textId="25B27085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9C149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3F1E38" w:rsidRPr="003F1E38">
        <w:rPr>
          <w:rFonts w:cs="Arial"/>
          <w:szCs w:val="22"/>
        </w:rPr>
        <w:instrText>considerations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«agenda_item.considerations:if»</w:t>
      </w:r>
      <w:r>
        <w:rPr>
          <w:rFonts w:cs="Arial"/>
          <w:szCs w:val="22"/>
        </w:rPr>
        <w:fldChar w:fldCharType="end"/>
      </w:r>
    </w:p>
    <w:p w14:paraId="53FAA77F" w14:textId="77777777" w:rsidR="0084451D" w:rsidRDefault="0084451D" w:rsidP="0084451D">
      <w:pPr>
        <w:jc w:val="both"/>
        <w:rPr>
          <w:rFonts w:cs="Arial"/>
          <w:szCs w:val="22"/>
        </w:rPr>
      </w:pPr>
    </w:p>
    <w:p w14:paraId="472865C9" w14:textId="51622857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Erwägungen</w:t>
      </w:r>
    </w:p>
    <w:p w14:paraId="73D5AC41" w14:textId="0F4B87D5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BF78B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BF78B3" w:rsidRPr="00BF78B3">
        <w:rPr>
          <w:rFonts w:cs="Arial"/>
          <w:szCs w:val="22"/>
        </w:rPr>
        <w:instrText>considerations</w:instrText>
      </w:r>
      <w:r w:rsidR="00BF78B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«=agenda_item.considerations»</w:t>
      </w:r>
      <w:r>
        <w:rPr>
          <w:rFonts w:cs="Arial"/>
          <w:szCs w:val="22"/>
        </w:rPr>
        <w:fldChar w:fldCharType="end"/>
      </w:r>
    </w:p>
    <w:p w14:paraId="15D69F63" w14:textId="45749DEB" w:rsidR="006542D5" w:rsidRDefault="006542D5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51084C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51084C" w:rsidRPr="0051084C">
        <w:rPr>
          <w:rFonts w:cs="Arial"/>
          <w:szCs w:val="22"/>
        </w:rPr>
        <w:instrText>considerations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«agenda_item.considerations:endIf»</w:t>
      </w:r>
      <w:r>
        <w:rPr>
          <w:rFonts w:cs="Arial"/>
          <w:szCs w:val="22"/>
        </w:rPr>
        <w:fldChar w:fldCharType="end"/>
      </w:r>
    </w:p>
    <w:p w14:paraId="095EF861" w14:textId="389AFF33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685041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685041" w:rsidRPr="00685041">
        <w:rPr>
          <w:rFonts w:cs="Arial"/>
          <w:szCs w:val="22"/>
        </w:rPr>
        <w:instrText>proposed_action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«agenda_item.proposed_action:if»</w:t>
      </w:r>
      <w:r>
        <w:rPr>
          <w:rFonts w:cs="Arial"/>
          <w:szCs w:val="22"/>
        </w:rPr>
        <w:fldChar w:fldCharType="end"/>
      </w:r>
    </w:p>
    <w:p w14:paraId="51F88C3A" w14:textId="77777777" w:rsidR="0084451D" w:rsidRDefault="0084451D" w:rsidP="0084451D">
      <w:pPr>
        <w:jc w:val="both"/>
      </w:pPr>
    </w:p>
    <w:p w14:paraId="41FE71A0" w14:textId="64BBB740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14:paraId="5959CE28" w14:textId="2520E662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E3A6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E3A63">
        <w:rPr>
          <w:rFonts w:cs="Arial"/>
          <w:noProof/>
          <w:szCs w:val="22"/>
        </w:rPr>
        <w:instrText>proposed_action</w:instrText>
      </w:r>
      <w:r w:rsidR="009E3A6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Default="006542D5" w:rsidP="006542D5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A5138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5138E">
        <w:rPr>
          <w:rFonts w:cs="Arial"/>
          <w:noProof/>
          <w:szCs w:val="22"/>
        </w:rPr>
        <w:instrText>proposed_action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«agenda_item.proposed_action:endIf»</w:t>
      </w:r>
      <w:r>
        <w:rPr>
          <w:rFonts w:cs="Arial"/>
          <w:szCs w:val="22"/>
        </w:rPr>
        <w:fldChar w:fldCharType="end"/>
      </w:r>
    </w:p>
    <w:p w14:paraId="7FC8E035" w14:textId="1383206B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FD594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4D0C" w:rsidRPr="00AD4D0C">
        <w:rPr>
          <w:rFonts w:cs="Arial"/>
          <w:szCs w:val="22"/>
        </w:rPr>
        <w:instrText>discussion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«agenda_item.discussion:if»</w:t>
      </w:r>
      <w:r>
        <w:rPr>
          <w:rFonts w:cs="Arial"/>
          <w:szCs w:val="22"/>
        </w:rPr>
        <w:fldChar w:fldCharType="end"/>
      </w:r>
    </w:p>
    <w:p w14:paraId="6A4169E5" w14:textId="77777777" w:rsidR="0084451D" w:rsidRDefault="0084451D" w:rsidP="0084451D">
      <w:pPr>
        <w:jc w:val="both"/>
        <w:rPr>
          <w:rFonts w:cs="Arial"/>
          <w:b/>
          <w:szCs w:val="22"/>
        </w:rPr>
      </w:pPr>
    </w:p>
    <w:p w14:paraId="5CE02ED6" w14:textId="0440F6C9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Diskussion</w:t>
      </w:r>
    </w:p>
    <w:p w14:paraId="1F71C28D" w14:textId="027DCFFE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931F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931F6" w:rsidRPr="00AD4D0C">
        <w:rPr>
          <w:rFonts w:cs="Arial"/>
          <w:szCs w:val="22"/>
        </w:rPr>
        <w:instrText>discussion</w:instrText>
      </w:r>
      <w:r w:rsidR="009931F6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«=agenda_item.discussion»</w:t>
      </w:r>
      <w:r>
        <w:rPr>
          <w:rFonts w:cs="Arial"/>
          <w:szCs w:val="22"/>
        </w:rPr>
        <w:fldChar w:fldCharType="end"/>
      </w:r>
    </w:p>
    <w:p w14:paraId="57F5EF9F" w14:textId="2CB0ACED" w:rsidR="006542D5" w:rsidRDefault="006542D5" w:rsidP="006542D5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FE222C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FE222C" w:rsidRPr="00AD4D0C">
        <w:rPr>
          <w:rFonts w:cs="Arial"/>
          <w:szCs w:val="22"/>
        </w:rPr>
        <w:instrText>discussion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«agenda_item.discussion:endIf»</w:t>
      </w:r>
      <w:r>
        <w:rPr>
          <w:rFonts w:cs="Arial"/>
          <w:szCs w:val="22"/>
        </w:rPr>
        <w:fldChar w:fldCharType="end"/>
      </w:r>
    </w:p>
    <w:p w14:paraId="51C28E37" w14:textId="20D03C4F" w:rsidR="00F7119A" w:rsidRDefault="00F7119A" w:rsidP="00F7119A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386EE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386EE3" w:rsidRPr="00386EE3">
        <w:rPr>
          <w:rFonts w:cs="Arial"/>
          <w:szCs w:val="22"/>
        </w:rPr>
        <w:instrText>decision</w:instrText>
      </w:r>
      <w:r>
        <w:rPr>
          <w:rFonts w:cs="Arial"/>
          <w:szCs w:val="22"/>
        </w:rPr>
        <w:instrText xml:space="preserve">:if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«agenda_item.decision:if»</w:t>
      </w:r>
      <w:r>
        <w:rPr>
          <w:rFonts w:cs="Arial"/>
          <w:szCs w:val="22"/>
        </w:rPr>
        <w:fldChar w:fldCharType="end"/>
      </w:r>
    </w:p>
    <w:p w14:paraId="66A423CE" w14:textId="77777777" w:rsidR="0084451D" w:rsidRDefault="0084451D" w:rsidP="0084451D">
      <w:pPr>
        <w:jc w:val="both"/>
      </w:pPr>
    </w:p>
    <w:p w14:paraId="6A886BC0" w14:textId="29909FCC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14:paraId="0E9AA4BB" w14:textId="402882A9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82699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82699E"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14:paraId="3AA462D6" w14:textId="2BB5A5E9" w:rsidR="006542D5" w:rsidRDefault="006542D5" w:rsidP="006542D5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</w:instrText>
      </w:r>
      <w:r w:rsidR="00165C8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165C83" w:rsidRPr="00165C83">
        <w:rPr>
          <w:rFonts w:cs="Arial"/>
          <w:szCs w:val="22"/>
        </w:rPr>
        <w:instrText>decision</w:instrText>
      </w:r>
      <w:r>
        <w:rPr>
          <w:rFonts w:cs="Arial"/>
          <w:szCs w:val="22"/>
        </w:rPr>
        <w:instrText xml:space="preserve">:endIf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«agenda_item.decision:endIf»</w:t>
      </w:r>
      <w:r>
        <w:rPr>
          <w:rFonts w:cs="Arial"/>
          <w:szCs w:val="22"/>
        </w:rPr>
        <w:fldChar w:fldCharType="end"/>
      </w:r>
    </w:p>
    <w:p w14:paraId="6D01EB73" w14:textId="77777777" w:rsidR="0084451D" w:rsidRDefault="0084451D" w:rsidP="00811542">
      <w:pPr>
        <w:jc w:val="both"/>
        <w:rPr>
          <w:rFonts w:cs="Arial"/>
          <w:szCs w:val="22"/>
        </w:rPr>
      </w:pPr>
    </w:p>
    <w:p w14:paraId="452DC444" w14:textId="379F06E8" w:rsidR="00BB0DD9" w:rsidRDefault="00811542">
      <w:pPr>
        <w:jc w:val="both"/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</w:instrText>
      </w:r>
      <w:r w:rsidR="00BB0DD9">
        <w:rPr>
          <w:rFonts w:cs="Arial"/>
          <w:szCs w:val="22"/>
        </w:rPr>
        <w:instrText>IELD agenda_items</w:instrText>
      </w:r>
      <w:r>
        <w:rPr>
          <w:rFonts w:cs="Arial"/>
          <w:szCs w:val="22"/>
        </w:rPr>
        <w:instrText xml:space="preserve">:endEach \* MERGEFORMAT </w:instrText>
      </w:r>
      <w:r>
        <w:rPr>
          <w:rFonts w:cs="Arial"/>
          <w:szCs w:val="22"/>
        </w:rPr>
        <w:fldChar w:fldCharType="separate"/>
      </w:r>
      <w:r w:rsidR="00E676FC">
        <w:rPr>
          <w:rFonts w:cs="Arial"/>
          <w:noProof/>
          <w:szCs w:val="22"/>
        </w:rPr>
        <w:t>«agenda_items:endEach»</w:t>
      </w:r>
      <w:r>
        <w:rPr>
          <w:rFonts w:cs="Arial"/>
          <w:szCs w:val="22"/>
        </w:rPr>
        <w:fldChar w:fldCharType="end"/>
      </w:r>
    </w:p>
    <w:p w14:paraId="425631DC" w14:textId="10801B90" w:rsidR="00D63D2F" w:rsidRPr="00BB0DD9" w:rsidRDefault="00D63D2F" w:rsidP="00BB0DD9">
      <w:pPr>
        <w:tabs>
          <w:tab w:val="left" w:pos="2080"/>
        </w:tabs>
      </w:pPr>
    </w:p>
    <w:sectPr w:rsidR="00D63D2F" w:rsidRPr="00BB0DD9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145FE6"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Pr="00C9310B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AD0F0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B7E6987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5A4A5A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7"/>
  </w:num>
  <w:num w:numId="3">
    <w:abstractNumId w:val="9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11"/>
  </w:num>
  <w:num w:numId="10">
    <w:abstractNumId w:val="1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4720"/>
    <w:rsid w:val="0003063B"/>
    <w:rsid w:val="00040B68"/>
    <w:rsid w:val="000458D7"/>
    <w:rsid w:val="00062775"/>
    <w:rsid w:val="0006426B"/>
    <w:rsid w:val="00071E2A"/>
    <w:rsid w:val="00073B97"/>
    <w:rsid w:val="00080E93"/>
    <w:rsid w:val="000A649B"/>
    <w:rsid w:val="000A73A8"/>
    <w:rsid w:val="000C27E0"/>
    <w:rsid w:val="000C36DA"/>
    <w:rsid w:val="000C4A35"/>
    <w:rsid w:val="000C5A17"/>
    <w:rsid w:val="0011277E"/>
    <w:rsid w:val="001152C6"/>
    <w:rsid w:val="001203BD"/>
    <w:rsid w:val="00120FD7"/>
    <w:rsid w:val="001405D6"/>
    <w:rsid w:val="00145D96"/>
    <w:rsid w:val="00145FE6"/>
    <w:rsid w:val="00165C83"/>
    <w:rsid w:val="00175B52"/>
    <w:rsid w:val="00175F28"/>
    <w:rsid w:val="00184ADB"/>
    <w:rsid w:val="001A12D5"/>
    <w:rsid w:val="001C16BB"/>
    <w:rsid w:val="001E5200"/>
    <w:rsid w:val="001E6B21"/>
    <w:rsid w:val="001F0654"/>
    <w:rsid w:val="0021489C"/>
    <w:rsid w:val="0022697D"/>
    <w:rsid w:val="00245C6D"/>
    <w:rsid w:val="00266ECC"/>
    <w:rsid w:val="00271B6E"/>
    <w:rsid w:val="002A45E1"/>
    <w:rsid w:val="002B5E87"/>
    <w:rsid w:val="002D4F26"/>
    <w:rsid w:val="003219B1"/>
    <w:rsid w:val="0033193F"/>
    <w:rsid w:val="0033296C"/>
    <w:rsid w:val="00340A9D"/>
    <w:rsid w:val="003641B8"/>
    <w:rsid w:val="00367CAC"/>
    <w:rsid w:val="0037227F"/>
    <w:rsid w:val="00386EE3"/>
    <w:rsid w:val="003901AB"/>
    <w:rsid w:val="003924DD"/>
    <w:rsid w:val="003B6F43"/>
    <w:rsid w:val="003C779B"/>
    <w:rsid w:val="003E4E12"/>
    <w:rsid w:val="003E5A3C"/>
    <w:rsid w:val="003F1E38"/>
    <w:rsid w:val="003F261E"/>
    <w:rsid w:val="003F4478"/>
    <w:rsid w:val="00406EF7"/>
    <w:rsid w:val="00412187"/>
    <w:rsid w:val="00414013"/>
    <w:rsid w:val="00424F7A"/>
    <w:rsid w:val="0043393E"/>
    <w:rsid w:val="0044664D"/>
    <w:rsid w:val="00453F6D"/>
    <w:rsid w:val="00457840"/>
    <w:rsid w:val="0045789B"/>
    <w:rsid w:val="00486531"/>
    <w:rsid w:val="0049035D"/>
    <w:rsid w:val="004939F9"/>
    <w:rsid w:val="00493FA6"/>
    <w:rsid w:val="00495D77"/>
    <w:rsid w:val="004C3431"/>
    <w:rsid w:val="004C4138"/>
    <w:rsid w:val="004D4878"/>
    <w:rsid w:val="004E1B45"/>
    <w:rsid w:val="004E58ED"/>
    <w:rsid w:val="00504049"/>
    <w:rsid w:val="0051084C"/>
    <w:rsid w:val="005158D1"/>
    <w:rsid w:val="00523A59"/>
    <w:rsid w:val="00525795"/>
    <w:rsid w:val="00550DC0"/>
    <w:rsid w:val="0058599D"/>
    <w:rsid w:val="005C2500"/>
    <w:rsid w:val="005F364F"/>
    <w:rsid w:val="00602F93"/>
    <w:rsid w:val="00620091"/>
    <w:rsid w:val="00646F26"/>
    <w:rsid w:val="006542D5"/>
    <w:rsid w:val="00665FA1"/>
    <w:rsid w:val="006803E1"/>
    <w:rsid w:val="00685041"/>
    <w:rsid w:val="00694C8D"/>
    <w:rsid w:val="006C1145"/>
    <w:rsid w:val="006C3874"/>
    <w:rsid w:val="006D494D"/>
    <w:rsid w:val="006D63FD"/>
    <w:rsid w:val="007078CE"/>
    <w:rsid w:val="00711A00"/>
    <w:rsid w:val="007131C1"/>
    <w:rsid w:val="007335D0"/>
    <w:rsid w:val="007412E3"/>
    <w:rsid w:val="0074304D"/>
    <w:rsid w:val="00753C9C"/>
    <w:rsid w:val="00761EF4"/>
    <w:rsid w:val="007737B5"/>
    <w:rsid w:val="00777732"/>
    <w:rsid w:val="007908A6"/>
    <w:rsid w:val="00791AAC"/>
    <w:rsid w:val="00795770"/>
    <w:rsid w:val="007A594D"/>
    <w:rsid w:val="007B51B6"/>
    <w:rsid w:val="007C3F1D"/>
    <w:rsid w:val="007F1DFC"/>
    <w:rsid w:val="007F6B11"/>
    <w:rsid w:val="007F6F3F"/>
    <w:rsid w:val="008016AB"/>
    <w:rsid w:val="00802448"/>
    <w:rsid w:val="00807B72"/>
    <w:rsid w:val="00811542"/>
    <w:rsid w:val="008130DC"/>
    <w:rsid w:val="00822E52"/>
    <w:rsid w:val="0082699E"/>
    <w:rsid w:val="00843DF8"/>
    <w:rsid w:val="0084451D"/>
    <w:rsid w:val="008517B2"/>
    <w:rsid w:val="0086634B"/>
    <w:rsid w:val="008A4618"/>
    <w:rsid w:val="008A6A33"/>
    <w:rsid w:val="008B7398"/>
    <w:rsid w:val="008D4F65"/>
    <w:rsid w:val="008E08BA"/>
    <w:rsid w:val="008E507E"/>
    <w:rsid w:val="008E59DA"/>
    <w:rsid w:val="008E7BF3"/>
    <w:rsid w:val="00952569"/>
    <w:rsid w:val="00967654"/>
    <w:rsid w:val="0097391A"/>
    <w:rsid w:val="00976370"/>
    <w:rsid w:val="00983AF2"/>
    <w:rsid w:val="00992505"/>
    <w:rsid w:val="009931F6"/>
    <w:rsid w:val="009B3360"/>
    <w:rsid w:val="009B38E6"/>
    <w:rsid w:val="009C1493"/>
    <w:rsid w:val="009E10A2"/>
    <w:rsid w:val="009E3A63"/>
    <w:rsid w:val="009E4758"/>
    <w:rsid w:val="009E6E52"/>
    <w:rsid w:val="009F33AF"/>
    <w:rsid w:val="00A07A9D"/>
    <w:rsid w:val="00A276F9"/>
    <w:rsid w:val="00A3193A"/>
    <w:rsid w:val="00A44007"/>
    <w:rsid w:val="00A5138E"/>
    <w:rsid w:val="00A53EAE"/>
    <w:rsid w:val="00A64D9D"/>
    <w:rsid w:val="00A90E90"/>
    <w:rsid w:val="00A9488D"/>
    <w:rsid w:val="00A97C06"/>
    <w:rsid w:val="00AB64B3"/>
    <w:rsid w:val="00AD4D0C"/>
    <w:rsid w:val="00AD5D23"/>
    <w:rsid w:val="00AD63BB"/>
    <w:rsid w:val="00AE3A33"/>
    <w:rsid w:val="00AE6B1C"/>
    <w:rsid w:val="00B13826"/>
    <w:rsid w:val="00B1536D"/>
    <w:rsid w:val="00B2773D"/>
    <w:rsid w:val="00B34066"/>
    <w:rsid w:val="00B37AE5"/>
    <w:rsid w:val="00B532E6"/>
    <w:rsid w:val="00B562E4"/>
    <w:rsid w:val="00B56572"/>
    <w:rsid w:val="00B62772"/>
    <w:rsid w:val="00B640E9"/>
    <w:rsid w:val="00B67929"/>
    <w:rsid w:val="00B718CC"/>
    <w:rsid w:val="00B769D7"/>
    <w:rsid w:val="00BA1AB3"/>
    <w:rsid w:val="00BB0DD9"/>
    <w:rsid w:val="00BB3F53"/>
    <w:rsid w:val="00BB6CD3"/>
    <w:rsid w:val="00BB71F4"/>
    <w:rsid w:val="00BC167E"/>
    <w:rsid w:val="00BC6960"/>
    <w:rsid w:val="00BD09B6"/>
    <w:rsid w:val="00BF78B3"/>
    <w:rsid w:val="00C046A9"/>
    <w:rsid w:val="00C279CC"/>
    <w:rsid w:val="00C378C5"/>
    <w:rsid w:val="00C41047"/>
    <w:rsid w:val="00C61C42"/>
    <w:rsid w:val="00C66A2B"/>
    <w:rsid w:val="00C72E3D"/>
    <w:rsid w:val="00C768E1"/>
    <w:rsid w:val="00C87C07"/>
    <w:rsid w:val="00C9310B"/>
    <w:rsid w:val="00CB1690"/>
    <w:rsid w:val="00CB243C"/>
    <w:rsid w:val="00CD2A0F"/>
    <w:rsid w:val="00CD4028"/>
    <w:rsid w:val="00CF4E2E"/>
    <w:rsid w:val="00D026B7"/>
    <w:rsid w:val="00D104D9"/>
    <w:rsid w:val="00D14A0A"/>
    <w:rsid w:val="00D20056"/>
    <w:rsid w:val="00D2213F"/>
    <w:rsid w:val="00D23F56"/>
    <w:rsid w:val="00D43636"/>
    <w:rsid w:val="00D4534E"/>
    <w:rsid w:val="00D531D7"/>
    <w:rsid w:val="00D61E3E"/>
    <w:rsid w:val="00D63D2F"/>
    <w:rsid w:val="00D65F3C"/>
    <w:rsid w:val="00D66BD7"/>
    <w:rsid w:val="00D764C7"/>
    <w:rsid w:val="00D87B0F"/>
    <w:rsid w:val="00D900F0"/>
    <w:rsid w:val="00D934FA"/>
    <w:rsid w:val="00DB06BE"/>
    <w:rsid w:val="00DC34AB"/>
    <w:rsid w:val="00DC50CC"/>
    <w:rsid w:val="00DC686A"/>
    <w:rsid w:val="00DD7525"/>
    <w:rsid w:val="00DF554B"/>
    <w:rsid w:val="00E22227"/>
    <w:rsid w:val="00E22FA9"/>
    <w:rsid w:val="00E233FF"/>
    <w:rsid w:val="00E46B07"/>
    <w:rsid w:val="00E52335"/>
    <w:rsid w:val="00E54416"/>
    <w:rsid w:val="00E62AD1"/>
    <w:rsid w:val="00E676FC"/>
    <w:rsid w:val="00E73C24"/>
    <w:rsid w:val="00EC5055"/>
    <w:rsid w:val="00EC6279"/>
    <w:rsid w:val="00EF4F28"/>
    <w:rsid w:val="00F13D68"/>
    <w:rsid w:val="00F23BD3"/>
    <w:rsid w:val="00F3243F"/>
    <w:rsid w:val="00F67844"/>
    <w:rsid w:val="00F7119A"/>
    <w:rsid w:val="00F7743B"/>
    <w:rsid w:val="00FA016B"/>
    <w:rsid w:val="00FB437A"/>
    <w:rsid w:val="00FC7BD4"/>
    <w:rsid w:val="00FD594E"/>
    <w:rsid w:val="00FE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F1DFC"/>
    <w:pPr>
      <w:numPr>
        <w:numId w:val="5"/>
      </w:numPr>
      <w:spacing w:after="240"/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145FE6"/>
    <w:pPr>
      <w:numPr>
        <w:numId w:val="7"/>
      </w:numPr>
      <w:spacing w:after="240"/>
      <w:ind w:left="357" w:hanging="357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F1DFC"/>
    <w:pPr>
      <w:numPr>
        <w:numId w:val="5"/>
      </w:numPr>
      <w:spacing w:after="240"/>
      <w:ind w:left="357" w:hanging="357"/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145FE6"/>
    <w:pPr>
      <w:numPr>
        <w:numId w:val="7"/>
      </w:numPr>
      <w:spacing w:after="240"/>
      <w:ind w:left="357" w:hanging="357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2DE46D-3F15-154C-B63F-27619A525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30</TotalTime>
  <Pages>2</Pages>
  <Words>500</Words>
  <Characters>2851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David Erni</cp:lastModifiedBy>
  <cp:revision>68</cp:revision>
  <cp:lastPrinted>2002-11-12T09:30:00Z</cp:lastPrinted>
  <dcterms:created xsi:type="dcterms:W3CDTF">2015-03-05T17:19:00Z</dcterms:created>
  <dcterms:modified xsi:type="dcterms:W3CDTF">2015-04-15T10:19:00Z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