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C2332" w14:textId="4597347C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B2773D">
        <w:rPr>
          <w:b/>
          <w:sz w:val="32"/>
        </w:rPr>
        <w:instrText>protocol</w:instrText>
      </w:r>
      <w:r>
        <w:rPr>
          <w:b/>
          <w:sz w:val="32"/>
        </w:rPr>
        <w:instrText>.</w:instrText>
      </w:r>
      <w:r w:rsidR="00B2773D">
        <w:rPr>
          <w:b/>
          <w:sz w:val="32"/>
        </w:rPr>
        <w:instrText>type</w:instrText>
      </w:r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F35E2C">
        <w:rPr>
          <w:b/>
          <w:noProof/>
          <w:sz w:val="32"/>
        </w:rPr>
        <w:t>«=protocol.type»</w:t>
      </w:r>
      <w:r>
        <w:rPr>
          <w:b/>
          <w:sz w:val="32"/>
        </w:rPr>
        <w:fldChar w:fldCharType="end"/>
      </w:r>
    </w:p>
    <w:p w14:paraId="4FCF2E06" w14:textId="77777777" w:rsidR="00B1536D" w:rsidRDefault="00B1536D">
      <w:pPr>
        <w:ind w:right="567"/>
        <w:jc w:val="center"/>
      </w:pPr>
    </w:p>
    <w:p w14:paraId="5A257591" w14:textId="32A78D84" w:rsidR="00B1536D" w:rsidRDefault="0006426B" w:rsidP="0011277E">
      <w:pPr>
        <w:ind w:right="-469"/>
        <w:jc w:val="center"/>
        <w:rPr>
          <w:bCs/>
          <w:sz w:val="32"/>
        </w:rPr>
      </w:pPr>
      <w:r>
        <w:rPr>
          <w:bCs/>
          <w:sz w:val="32"/>
        </w:rPr>
        <w:fldChar w:fldCharType="begin"/>
      </w:r>
      <w:r>
        <w:rPr>
          <w:bCs/>
          <w:sz w:val="32"/>
        </w:rPr>
        <w:instrText xml:space="preserve"> MERGEFIELD =</w:instrText>
      </w:r>
      <w:r w:rsidR="00B2773D">
        <w:rPr>
          <w:bCs/>
          <w:sz w:val="32"/>
        </w:rPr>
        <w:instrText>committee</w:instrText>
      </w:r>
      <w:r>
        <w:rPr>
          <w:bCs/>
          <w:sz w:val="32"/>
        </w:rPr>
        <w:instrText xml:space="preserve">.name \* MERGEFORMAT </w:instrText>
      </w:r>
      <w:r>
        <w:rPr>
          <w:bCs/>
          <w:sz w:val="32"/>
        </w:rPr>
        <w:fldChar w:fldCharType="separate"/>
      </w:r>
      <w:r w:rsidR="00F35E2C">
        <w:rPr>
          <w:bCs/>
          <w:noProof/>
          <w:sz w:val="32"/>
        </w:rPr>
        <w:t>«=committee.name»</w:t>
      </w:r>
      <w:r>
        <w:rPr>
          <w:bCs/>
          <w:sz w:val="32"/>
        </w:rPr>
        <w:fldChar w:fldCharType="end"/>
      </w:r>
    </w:p>
    <w:p w14:paraId="6A1C3043" w14:textId="77777777" w:rsidR="00B1536D" w:rsidRDefault="00A276F9">
      <w:pPr>
        <w:ind w:right="567"/>
        <w:jc w:val="center"/>
      </w:pPr>
      <w:r>
        <w:rPr>
          <w:b/>
          <w:sz w:val="36"/>
        </w:rPr>
        <w:fldChar w:fldCharType="begin"/>
      </w:r>
      <w:r w:rsidR="00B1536D">
        <w:rPr>
          <w:b/>
          <w:sz w:val="36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14:paraId="56746C74" w14:textId="63E390BF" w:rsidR="00B1536D" w:rsidRDefault="00A52BC4" w:rsidP="006C1145">
      <w:pPr>
        <w:tabs>
          <w:tab w:val="left" w:pos="360"/>
          <w:tab w:val="left" w:pos="3544"/>
        </w:tabs>
        <w:ind w:left="-180" w:right="-469" w:firstLine="180"/>
        <w:jc w:val="center"/>
      </w:pPr>
      <w:r>
        <w:t xml:space="preserve">Nummer </w:t>
      </w:r>
      <w:fldSimple w:instr=" MERGEFIELD =meeting.number \* MERGEFORMAT ">
        <w:r w:rsidR="00F35E2C">
          <w:rPr>
            <w:noProof/>
          </w:rPr>
          <w:t>«=meeting.number»</w:t>
        </w:r>
      </w:fldSimple>
      <w:r>
        <w:t xml:space="preserve"> </w:t>
      </w:r>
      <w:r w:rsidR="00B1536D">
        <w:t xml:space="preserve">vom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date</w:instrText>
      </w:r>
      <w:r w:rsidR="00014720">
        <w:instrText xml:space="preserve"> \* MERGEFORMAT </w:instrText>
      </w:r>
      <w:r w:rsidR="00014720">
        <w:fldChar w:fldCharType="separate"/>
      </w:r>
      <w:r w:rsidR="00F35E2C">
        <w:rPr>
          <w:noProof/>
        </w:rPr>
        <w:t>«=meeting.date»</w:t>
      </w:r>
      <w:r w:rsidR="00014720">
        <w:fldChar w:fldCharType="end"/>
      </w:r>
      <w:r w:rsidR="00B1536D">
        <w:t xml:space="preserve">,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start_time</w:instrText>
      </w:r>
      <w:r w:rsidR="00014720">
        <w:instrText xml:space="preserve"> \* MERGEFORMAT </w:instrText>
      </w:r>
      <w:r w:rsidR="00014720">
        <w:fldChar w:fldCharType="separate"/>
      </w:r>
      <w:r w:rsidR="00F35E2C">
        <w:rPr>
          <w:noProof/>
        </w:rPr>
        <w:t>«=meeting.start_time»</w:t>
      </w:r>
      <w:r w:rsidR="00014720">
        <w:fldChar w:fldCharType="end"/>
      </w:r>
      <w:r w:rsidR="00014720">
        <w:t xml:space="preserve"> </w:t>
      </w:r>
      <w:r w:rsidR="00B1536D">
        <w:t xml:space="preserve">bis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meeting.end_time</w:instrText>
      </w:r>
      <w:r w:rsidR="00014720">
        <w:instrText xml:space="preserve"> \* MERGEFORMAT </w:instrText>
      </w:r>
      <w:r w:rsidR="00014720">
        <w:fldChar w:fldCharType="separate"/>
      </w:r>
      <w:r w:rsidR="00F35E2C">
        <w:rPr>
          <w:noProof/>
        </w:rPr>
        <w:t>«=meeting.end_time»</w:t>
      </w:r>
      <w:r w:rsidR="00014720">
        <w:fldChar w:fldCharType="end"/>
      </w:r>
      <w:r w:rsidR="00014720">
        <w:t xml:space="preserve"> Uhr</w:t>
      </w:r>
    </w:p>
    <w:p w14:paraId="4B71907B" w14:textId="77777777" w:rsidR="00B1536D" w:rsidRDefault="00B1536D">
      <w:pPr>
        <w:tabs>
          <w:tab w:val="left" w:pos="360"/>
        </w:tabs>
        <w:ind w:left="-180" w:right="-469" w:firstLine="180"/>
        <w:jc w:val="center"/>
        <w:sectPr w:rsidR="00B1536D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14:paraId="41CCBCAE" w14:textId="77777777" w:rsidR="001152C6" w:rsidRDefault="001152C6">
      <w:pPr>
        <w:pBdr>
          <w:bottom w:val="single" w:sz="6" w:space="1" w:color="auto"/>
        </w:pBdr>
        <w:tabs>
          <w:tab w:val="left" w:pos="1843"/>
        </w:tabs>
      </w:pPr>
    </w:p>
    <w:p w14:paraId="7CC0E7CA" w14:textId="77777777" w:rsidR="00B1536D" w:rsidRDefault="00B1536D">
      <w:pPr>
        <w:jc w:val="both"/>
      </w:pPr>
    </w:p>
    <w:p w14:paraId="64C74175" w14:textId="1D62F4C6" w:rsidR="008517B2" w:rsidRDefault="00811542" w:rsidP="00811542">
      <w:pPr>
        <w:jc w:val="both"/>
        <w:rPr>
          <w:rFonts w:cs="Arial"/>
          <w:color w:val="0000FF"/>
          <w:szCs w:val="22"/>
        </w:rPr>
      </w:pPr>
      <w:r w:rsidRPr="00A173CF">
        <w:rPr>
          <w:rFonts w:cs="Arial"/>
          <w:color w:val="0000FF"/>
          <w:szCs w:val="22"/>
        </w:rPr>
        <w:fldChar w:fldCharType="begin"/>
      </w:r>
      <w:r w:rsidRPr="00A173CF">
        <w:rPr>
          <w:rFonts w:cs="Arial"/>
          <w:color w:val="0000FF"/>
          <w:szCs w:val="22"/>
        </w:rPr>
        <w:instrText xml:space="preserve"> MERGEFIELD </w:instrText>
      </w:r>
      <w:r w:rsidR="007B51B6" w:rsidRPr="00A173CF">
        <w:rPr>
          <w:rFonts w:cs="Arial"/>
          <w:color w:val="0000FF"/>
          <w:szCs w:val="22"/>
        </w:rPr>
        <w:instrText>agenda_items</w:instrText>
      </w:r>
      <w:r w:rsidRPr="00A173CF">
        <w:rPr>
          <w:rFonts w:cs="Arial"/>
          <w:color w:val="0000FF"/>
          <w:szCs w:val="22"/>
        </w:rPr>
        <w:instrText>:each(</w:instrText>
      </w:r>
      <w:r w:rsidR="007B51B6" w:rsidRPr="00A173CF">
        <w:rPr>
          <w:rFonts w:cs="Arial"/>
          <w:color w:val="0000FF"/>
          <w:szCs w:val="22"/>
        </w:rPr>
        <w:instrText>agenda_item</w:instrText>
      </w:r>
      <w:r w:rsidRPr="00A173CF">
        <w:rPr>
          <w:rFonts w:cs="Arial"/>
          <w:color w:val="0000FF"/>
          <w:szCs w:val="22"/>
        </w:rPr>
        <w:instrText xml:space="preserve">) \* MERGEFORMAT </w:instrText>
      </w:r>
      <w:r w:rsidRPr="00A173CF">
        <w:rPr>
          <w:rFonts w:cs="Arial"/>
          <w:color w:val="0000FF"/>
          <w:szCs w:val="22"/>
        </w:rPr>
        <w:fldChar w:fldCharType="separate"/>
      </w:r>
      <w:r w:rsidR="00F35E2C">
        <w:rPr>
          <w:rFonts w:cs="Arial"/>
          <w:noProof/>
          <w:color w:val="0000FF"/>
          <w:szCs w:val="22"/>
        </w:rPr>
        <w:t>«agenda_items:each(agenda_item)»</w:t>
      </w:r>
      <w:r w:rsidRPr="00A173CF">
        <w:rPr>
          <w:rFonts w:cs="Arial"/>
          <w:color w:val="0000FF"/>
          <w:szCs w:val="22"/>
        </w:rPr>
        <w:fldChar w:fldCharType="end"/>
      </w:r>
    </w:p>
    <w:p w14:paraId="4B1E73E3" w14:textId="32417A40" w:rsidR="001A132D" w:rsidRDefault="001A132D" w:rsidP="003E560E">
      <w:pPr>
        <w:pBdr>
          <w:top w:val="single" w:sz="4" w:space="1" w:color="auto"/>
        </w:pBdr>
        <w:jc w:val="center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=agenda_item.dossier_reference_number \* MERGEFORMAT </w:instrText>
      </w:r>
      <w:r>
        <w:rPr>
          <w:rFonts w:cs="Arial"/>
          <w:szCs w:val="22"/>
        </w:rPr>
        <w:fldChar w:fldCharType="separate"/>
      </w:r>
      <w:r w:rsidR="00F35E2C">
        <w:rPr>
          <w:rFonts w:cs="Arial"/>
          <w:noProof/>
          <w:szCs w:val="22"/>
        </w:rPr>
        <w:t>«=agenda_item.dossier_reference_number»</w:t>
      </w:r>
      <w:r>
        <w:rPr>
          <w:rFonts w:cs="Arial"/>
          <w:szCs w:val="22"/>
        </w:rPr>
        <w:fldChar w:fldCharType="end"/>
      </w:r>
    </w:p>
    <w:p w14:paraId="19EB8E38" w14:textId="77777777" w:rsidR="001A132D" w:rsidRPr="00A173CF" w:rsidRDefault="001A132D" w:rsidP="00811542">
      <w:pPr>
        <w:jc w:val="both"/>
        <w:rPr>
          <w:rFonts w:cs="Arial"/>
          <w:color w:val="0000FF"/>
          <w:szCs w:val="22"/>
        </w:rPr>
      </w:pPr>
    </w:p>
    <w:p w14:paraId="20A70328" w14:textId="01298E93" w:rsidR="008517B2" w:rsidRPr="008517B2" w:rsidRDefault="00E84151" w:rsidP="007301E1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</w:rPr>
      </w:pPr>
      <w:r w:rsidRPr="007335D0">
        <w:rPr>
          <w:rStyle w:val="Strong"/>
          <w:rFonts w:ascii="Arial" w:hAnsi="Arial"/>
          <w:b/>
        </w:rPr>
        <w:fldChar w:fldCharType="begin"/>
      </w:r>
      <w:r w:rsidRPr="007335D0">
        <w:rPr>
          <w:rStyle w:val="Strong"/>
          <w:rFonts w:ascii="Arial" w:hAnsi="Arial"/>
          <w:b/>
        </w:rPr>
        <w:instrText xml:space="preserve"> MERGEFIELD =</w:instrText>
      </w:r>
      <w:r>
        <w:rPr>
          <w:rStyle w:val="Strong"/>
          <w:rFonts w:ascii="Arial" w:hAnsi="Arial"/>
          <w:b/>
        </w:rPr>
        <w:instrText>agenda_item</w:instrText>
      </w:r>
      <w:r w:rsidRPr="007335D0">
        <w:rPr>
          <w:rStyle w:val="Strong"/>
          <w:rFonts w:ascii="Arial" w:hAnsi="Arial"/>
          <w:b/>
        </w:rPr>
        <w:instrText>.</w:instrText>
      </w:r>
      <w:r w:rsidRPr="00227EBF">
        <w:rPr>
          <w:rStyle w:val="Strong"/>
          <w:rFonts w:ascii="Arial" w:hAnsi="Arial"/>
          <w:b/>
        </w:rPr>
        <w:instrText>decision_number</w:instrText>
      </w:r>
      <w:r>
        <w:rPr>
          <w:rStyle w:val="Strong"/>
          <w:rFonts w:ascii="Arial" w:hAnsi="Arial"/>
          <w:b/>
        </w:rPr>
        <w:instrText xml:space="preserve">:if </w:instrText>
      </w:r>
      <w:r w:rsidRPr="007335D0">
        <w:rPr>
          <w:rStyle w:val="Strong"/>
          <w:rFonts w:ascii="Arial" w:hAnsi="Arial"/>
          <w:b/>
        </w:rPr>
        <w:instrText xml:space="preserve">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>
        <w:rPr>
          <w:rStyle w:val="Strong"/>
          <w:rFonts w:ascii="Arial" w:hAnsi="Arial"/>
          <w:b/>
          <w:noProof/>
        </w:rPr>
        <w:t>«=agenda_item.decision_number:if»</w:t>
      </w:r>
      <w:r w:rsidRPr="007335D0">
        <w:rPr>
          <w:rStyle w:val="Strong"/>
          <w:rFonts w:ascii="Arial" w:hAnsi="Arial"/>
          <w:b/>
        </w:rPr>
        <w:fldChar w:fldCharType="end"/>
      </w:r>
      <w:r w:rsidR="007301E1" w:rsidRPr="007335D0">
        <w:rPr>
          <w:rStyle w:val="Strong"/>
          <w:rFonts w:ascii="Arial" w:hAnsi="Arial"/>
          <w:b/>
        </w:rPr>
        <w:fldChar w:fldCharType="begin"/>
      </w:r>
      <w:r w:rsidR="007301E1" w:rsidRPr="007335D0">
        <w:rPr>
          <w:rStyle w:val="Strong"/>
          <w:rFonts w:ascii="Arial" w:hAnsi="Arial"/>
          <w:b/>
        </w:rPr>
        <w:instrText xml:space="preserve"> MERGEFIELD =</w:instrText>
      </w:r>
      <w:r w:rsidR="007301E1">
        <w:rPr>
          <w:rStyle w:val="Strong"/>
          <w:rFonts w:ascii="Arial" w:hAnsi="Arial"/>
          <w:b/>
        </w:rPr>
        <w:instrText>agenda_item</w:instrText>
      </w:r>
      <w:r w:rsidR="007301E1" w:rsidRPr="007335D0">
        <w:rPr>
          <w:rStyle w:val="Strong"/>
          <w:rFonts w:ascii="Arial" w:hAnsi="Arial"/>
          <w:b/>
        </w:rPr>
        <w:instrText>.</w:instrText>
      </w:r>
      <w:r w:rsidR="007301E1" w:rsidRPr="00227EBF">
        <w:rPr>
          <w:rStyle w:val="Strong"/>
          <w:rFonts w:ascii="Arial" w:hAnsi="Arial"/>
          <w:b/>
        </w:rPr>
        <w:instrText>decision_number</w:instrText>
      </w:r>
      <w:r w:rsidR="00D15416">
        <w:rPr>
          <w:rStyle w:val="Strong"/>
          <w:rFonts w:ascii="Arial" w:hAnsi="Arial"/>
          <w:b/>
        </w:rPr>
        <w:instrText xml:space="preserve"> </w:instrText>
      </w:r>
      <w:r w:rsidR="007301E1" w:rsidRPr="007335D0">
        <w:rPr>
          <w:rStyle w:val="Strong"/>
          <w:rFonts w:ascii="Arial" w:hAnsi="Arial"/>
          <w:b/>
        </w:rPr>
        <w:instrText xml:space="preserve">\* MERGEFORMAT </w:instrText>
      </w:r>
      <w:r w:rsidR="007301E1" w:rsidRPr="007335D0">
        <w:rPr>
          <w:rStyle w:val="Strong"/>
          <w:rFonts w:ascii="Arial" w:hAnsi="Arial"/>
          <w:b/>
        </w:rPr>
        <w:fldChar w:fldCharType="separate"/>
      </w:r>
      <w:r w:rsidR="00F35E2C">
        <w:rPr>
          <w:rStyle w:val="Strong"/>
          <w:rFonts w:ascii="Arial" w:hAnsi="Arial"/>
          <w:b/>
          <w:noProof/>
        </w:rPr>
        <w:t>«=agen</w:t>
      </w:r>
      <w:bookmarkStart w:id="0" w:name="_GoBack"/>
      <w:bookmarkEnd w:id="0"/>
      <w:r w:rsidR="00F35E2C">
        <w:rPr>
          <w:rStyle w:val="Strong"/>
          <w:rFonts w:ascii="Arial" w:hAnsi="Arial"/>
          <w:b/>
          <w:noProof/>
        </w:rPr>
        <w:t>da_item.decision_number»</w:t>
      </w:r>
      <w:r w:rsidR="007301E1" w:rsidRPr="007335D0">
        <w:rPr>
          <w:rStyle w:val="Strong"/>
          <w:rFonts w:ascii="Arial" w:hAnsi="Arial"/>
          <w:b/>
        </w:rPr>
        <w:fldChar w:fldCharType="end"/>
      </w:r>
      <w:r w:rsidRPr="007335D0">
        <w:rPr>
          <w:rStyle w:val="Strong"/>
          <w:rFonts w:ascii="Arial" w:hAnsi="Arial"/>
          <w:b/>
        </w:rPr>
        <w:fldChar w:fldCharType="begin"/>
      </w:r>
      <w:r w:rsidRPr="007335D0">
        <w:rPr>
          <w:rStyle w:val="Strong"/>
          <w:rFonts w:ascii="Arial" w:hAnsi="Arial"/>
          <w:b/>
        </w:rPr>
        <w:instrText xml:space="preserve"> MERGEFIELD =</w:instrText>
      </w:r>
      <w:r>
        <w:rPr>
          <w:rStyle w:val="Strong"/>
          <w:rFonts w:ascii="Arial" w:hAnsi="Arial"/>
          <w:b/>
        </w:rPr>
        <w:instrText>agenda_item</w:instrText>
      </w:r>
      <w:r w:rsidRPr="007335D0">
        <w:rPr>
          <w:rStyle w:val="Strong"/>
          <w:rFonts w:ascii="Arial" w:hAnsi="Arial"/>
          <w:b/>
        </w:rPr>
        <w:instrText>.</w:instrText>
      </w:r>
      <w:r w:rsidRPr="00227EBF">
        <w:rPr>
          <w:rStyle w:val="Strong"/>
          <w:rFonts w:ascii="Arial" w:hAnsi="Arial"/>
          <w:b/>
        </w:rPr>
        <w:instrText>decision_number</w:instrText>
      </w:r>
      <w:r>
        <w:rPr>
          <w:rStyle w:val="Strong"/>
          <w:rFonts w:ascii="Arial" w:hAnsi="Arial"/>
          <w:b/>
        </w:rPr>
        <w:instrText xml:space="preserve">:endif </w:instrText>
      </w:r>
      <w:r w:rsidRPr="007335D0">
        <w:rPr>
          <w:rStyle w:val="Strong"/>
          <w:rFonts w:ascii="Arial" w:hAnsi="Arial"/>
          <w:b/>
        </w:rPr>
        <w:instrText xml:space="preserve">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>
        <w:rPr>
          <w:rStyle w:val="Strong"/>
          <w:rFonts w:ascii="Arial" w:hAnsi="Arial"/>
          <w:b/>
          <w:noProof/>
        </w:rPr>
        <w:t>«=agenda_item.decision_number:endif»</w:t>
      </w:r>
      <w:r w:rsidRPr="007335D0">
        <w:rPr>
          <w:rStyle w:val="Strong"/>
          <w:rFonts w:ascii="Arial" w:hAnsi="Arial"/>
          <w:b/>
        </w:rPr>
        <w:fldChar w:fldCharType="end"/>
      </w:r>
      <w:r w:rsidR="00811542" w:rsidRPr="007335D0">
        <w:rPr>
          <w:rStyle w:val="Strong"/>
          <w:rFonts w:ascii="Arial" w:hAnsi="Arial"/>
          <w:b/>
        </w:rPr>
        <w:fldChar w:fldCharType="begin"/>
      </w:r>
      <w:r w:rsidR="00811542" w:rsidRPr="007335D0">
        <w:rPr>
          <w:rStyle w:val="Strong"/>
          <w:rFonts w:ascii="Arial" w:hAnsi="Arial"/>
          <w:b/>
        </w:rPr>
        <w:instrText xml:space="preserve"> MERGEFIELD </w:instrText>
      </w:r>
      <w:r w:rsidR="0084451D" w:rsidRPr="007335D0">
        <w:rPr>
          <w:rStyle w:val="Strong"/>
          <w:rFonts w:ascii="Arial" w:hAnsi="Arial"/>
          <w:b/>
        </w:rPr>
        <w:instrText>=</w:instrText>
      </w:r>
      <w:r w:rsidR="00406EF7">
        <w:rPr>
          <w:rStyle w:val="Strong"/>
          <w:rFonts w:ascii="Arial" w:hAnsi="Arial"/>
          <w:b/>
        </w:rPr>
        <w:instrText>agenda_item</w:instrText>
      </w:r>
      <w:r w:rsidR="0084451D" w:rsidRPr="007335D0">
        <w:rPr>
          <w:rStyle w:val="Strong"/>
          <w:rFonts w:ascii="Arial" w:hAnsi="Arial"/>
          <w:b/>
        </w:rPr>
        <w:instrText>.titl</w:instrText>
      </w:r>
      <w:r w:rsidR="00406EF7">
        <w:rPr>
          <w:rStyle w:val="Strong"/>
          <w:rFonts w:ascii="Arial" w:hAnsi="Arial"/>
          <w:b/>
        </w:rPr>
        <w:instrText>e</w:instrText>
      </w:r>
      <w:r w:rsidR="00811542" w:rsidRPr="007335D0">
        <w:rPr>
          <w:rStyle w:val="Strong"/>
          <w:rFonts w:ascii="Arial" w:hAnsi="Arial"/>
          <w:b/>
        </w:rPr>
        <w:instrText xml:space="preserve"> \* MERGEFORMAT </w:instrText>
      </w:r>
      <w:r w:rsidR="00811542" w:rsidRPr="007335D0">
        <w:rPr>
          <w:rStyle w:val="Strong"/>
          <w:rFonts w:ascii="Arial" w:hAnsi="Arial"/>
          <w:b/>
        </w:rPr>
        <w:fldChar w:fldCharType="separate"/>
      </w:r>
      <w:r w:rsidR="00F35E2C">
        <w:rPr>
          <w:rStyle w:val="Strong"/>
          <w:rFonts w:ascii="Arial" w:hAnsi="Arial"/>
          <w:b/>
          <w:noProof/>
        </w:rPr>
        <w:t>«=agenda_item.title»</w:t>
      </w:r>
      <w:r w:rsidR="00811542" w:rsidRPr="007335D0">
        <w:rPr>
          <w:rStyle w:val="Strong"/>
          <w:rFonts w:ascii="Arial" w:hAnsi="Arial"/>
          <w:b/>
        </w:rPr>
        <w:fldChar w:fldCharType="end"/>
      </w:r>
    </w:p>
    <w:p w14:paraId="23D37BA2" w14:textId="15D8EDB9" w:rsidR="00D20056" w:rsidRPr="00A173CF" w:rsidRDefault="00D20056" w:rsidP="00D20056">
      <w:pPr>
        <w:jc w:val="both"/>
        <w:rPr>
          <w:rFonts w:cs="Arial"/>
          <w:color w:val="E36C0A" w:themeColor="accent6" w:themeShade="BF"/>
          <w:szCs w:val="22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agenda_item.legal_basis:if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35E2C">
        <w:rPr>
          <w:rFonts w:cs="Arial"/>
          <w:noProof/>
          <w:color w:val="E36C0A" w:themeColor="accent6" w:themeShade="BF"/>
          <w:szCs w:val="22"/>
        </w:rPr>
        <w:t>«agenda_item.legal_basis:if»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466C4FF9" w14:textId="77777777" w:rsidR="003901AB" w:rsidRDefault="003901AB" w:rsidP="00D20056">
      <w:pPr>
        <w:jc w:val="both"/>
      </w:pPr>
    </w:p>
    <w:p w14:paraId="48BBF5BE" w14:textId="35B61A98" w:rsidR="003901AB" w:rsidRPr="0084451D" w:rsidRDefault="00A07A9D" w:rsidP="003901A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14:paraId="6DCF57E8" w14:textId="17831B1B" w:rsidR="003901AB" w:rsidRDefault="003901AB" w:rsidP="003901AB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="00F35E2C"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14:paraId="6001E10E" w14:textId="4D026325" w:rsidR="00FA016B" w:rsidRPr="00A173CF" w:rsidRDefault="00FA016B" w:rsidP="00FA016B">
      <w:pPr>
        <w:jc w:val="both"/>
        <w:rPr>
          <w:rFonts w:cs="Arial"/>
          <w:color w:val="E36C0A" w:themeColor="accent6" w:themeShade="BF"/>
          <w:szCs w:val="22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agenda_item.legal_basis:endIf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35E2C">
        <w:rPr>
          <w:rFonts w:cs="Arial"/>
          <w:noProof/>
          <w:color w:val="E36C0A" w:themeColor="accent6" w:themeShade="BF"/>
          <w:szCs w:val="22"/>
        </w:rPr>
        <w:t>«agenda_item.legal_basis:endIf»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92682D3" w14:textId="3DBB745B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76370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1A12D5" w:rsidRPr="00A173CF">
        <w:rPr>
          <w:rFonts w:cs="Arial"/>
          <w:color w:val="E36C0A" w:themeColor="accent6" w:themeShade="BF"/>
          <w:szCs w:val="22"/>
        </w:rPr>
        <w:instrText>initial_position</w:instrText>
      </w:r>
      <w:r w:rsidRPr="00A173CF">
        <w:rPr>
          <w:rFonts w:cs="Arial"/>
          <w:color w:val="E36C0A" w:themeColor="accent6" w:themeShade="BF"/>
          <w:szCs w:val="22"/>
        </w:rPr>
        <w:instrText>:if</w:instrText>
      </w:r>
      <w:r w:rsidR="00976370" w:rsidRPr="00A173CF">
        <w:rPr>
          <w:rFonts w:cs="Arial"/>
          <w:color w:val="E36C0A" w:themeColor="accent6" w:themeShade="BF"/>
          <w:szCs w:val="22"/>
        </w:rPr>
        <w:instrText xml:space="preserve"> </w:instrText>
      </w:r>
      <w:r w:rsidRPr="00A173CF">
        <w:rPr>
          <w:rFonts w:cs="Arial"/>
          <w:color w:val="E36C0A" w:themeColor="accent6" w:themeShade="BF"/>
          <w:szCs w:val="22"/>
        </w:rPr>
        <w:instrText xml:space="preserve">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35E2C">
        <w:rPr>
          <w:rFonts w:cs="Arial"/>
          <w:noProof/>
          <w:color w:val="E36C0A" w:themeColor="accent6" w:themeShade="BF"/>
          <w:szCs w:val="22"/>
        </w:rPr>
        <w:t>«agenda_item.initial_position:if»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5D89090" w14:textId="77777777" w:rsidR="00412187" w:rsidRPr="00412187" w:rsidRDefault="00412187" w:rsidP="00F7119A">
      <w:pPr>
        <w:pStyle w:val="NormalIndent"/>
        <w:ind w:left="0"/>
      </w:pPr>
    </w:p>
    <w:p w14:paraId="0BC90ED9" w14:textId="7DB27B6E" w:rsidR="00811542" w:rsidRPr="0084451D" w:rsidRDefault="0084451D" w:rsidP="00811542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14:paraId="11FA26CC" w14:textId="0E3EB1FA" w:rsidR="0084451D" w:rsidRDefault="0084451D" w:rsidP="000C4A35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AD63BB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63BB" w:rsidRPr="00AD63BB">
        <w:rPr>
          <w:rFonts w:cs="Arial"/>
          <w:szCs w:val="22"/>
        </w:rPr>
        <w:instrText>initial_position</w:instrText>
      </w:r>
      <w:r w:rsidR="00AD63BB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F35E2C"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14:paraId="3713C673" w14:textId="4C02665E" w:rsidR="006542D5" w:rsidRPr="00A173CF" w:rsidRDefault="006542D5" w:rsidP="000C4A35">
      <w:pPr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D23F56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D23F56" w:rsidRPr="00A173CF">
        <w:rPr>
          <w:rFonts w:cs="Arial"/>
          <w:color w:val="E36C0A" w:themeColor="accent6" w:themeShade="BF"/>
          <w:szCs w:val="22"/>
        </w:rPr>
        <w:instrText>initial_position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35E2C">
        <w:rPr>
          <w:rFonts w:cs="Arial"/>
          <w:noProof/>
          <w:color w:val="E36C0A" w:themeColor="accent6" w:themeShade="BF"/>
          <w:szCs w:val="22"/>
        </w:rPr>
        <w:t>«agenda_item.initial_position:endIf»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095EF861" w14:textId="389AFF33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685041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685041" w:rsidRPr="00A173CF">
        <w:rPr>
          <w:rFonts w:cs="Arial"/>
          <w:color w:val="E36C0A" w:themeColor="accent6" w:themeShade="BF"/>
          <w:szCs w:val="22"/>
        </w:rPr>
        <w:instrText>proposed_action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35E2C">
        <w:rPr>
          <w:rFonts w:cs="Arial"/>
          <w:noProof/>
          <w:color w:val="E36C0A" w:themeColor="accent6" w:themeShade="BF"/>
          <w:szCs w:val="22"/>
        </w:rPr>
        <w:t>«agenda_item.proposed_action:if»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F88C3A" w14:textId="77777777" w:rsidR="0084451D" w:rsidRDefault="0084451D" w:rsidP="0084451D">
      <w:pPr>
        <w:jc w:val="both"/>
      </w:pPr>
    </w:p>
    <w:p w14:paraId="41FE71A0" w14:textId="64BBB740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Antrag</w:t>
      </w:r>
    </w:p>
    <w:p w14:paraId="5959CE28" w14:textId="2520E662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E3A6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E3A63">
        <w:rPr>
          <w:rFonts w:cs="Arial"/>
          <w:noProof/>
          <w:szCs w:val="22"/>
        </w:rPr>
        <w:instrText>proposed_action</w:instrText>
      </w:r>
      <w:r w:rsidR="009E3A6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F35E2C">
        <w:rPr>
          <w:rFonts w:cs="Arial"/>
          <w:noProof/>
          <w:szCs w:val="22"/>
        </w:rPr>
        <w:t>«=agenda_item.proposed_action»</w:t>
      </w:r>
      <w:r>
        <w:rPr>
          <w:rFonts w:cs="Arial"/>
          <w:szCs w:val="22"/>
        </w:rPr>
        <w:fldChar w:fldCharType="end"/>
      </w:r>
    </w:p>
    <w:p w14:paraId="7D172AD0" w14:textId="10B18230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A5138E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A5138E" w:rsidRPr="00A173CF">
        <w:rPr>
          <w:rFonts w:cs="Arial"/>
          <w:noProof/>
          <w:color w:val="E36C0A" w:themeColor="accent6" w:themeShade="BF"/>
          <w:szCs w:val="22"/>
        </w:rPr>
        <w:instrText>proposed_action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35E2C">
        <w:rPr>
          <w:rFonts w:cs="Arial"/>
          <w:noProof/>
          <w:color w:val="E36C0A" w:themeColor="accent6" w:themeShade="BF"/>
          <w:szCs w:val="22"/>
        </w:rPr>
        <w:t>«agenda_item.proposed_action:endIf»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C28E37" w14:textId="20D03C4F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386EE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386EE3" w:rsidRPr="00A173CF">
        <w:rPr>
          <w:rFonts w:cs="Arial"/>
          <w:color w:val="E36C0A" w:themeColor="accent6" w:themeShade="BF"/>
          <w:szCs w:val="22"/>
        </w:rPr>
        <w:instrText>decision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35E2C">
        <w:rPr>
          <w:rFonts w:cs="Arial"/>
          <w:noProof/>
          <w:color w:val="E36C0A" w:themeColor="accent6" w:themeShade="BF"/>
          <w:szCs w:val="22"/>
        </w:rPr>
        <w:t>«agenda_item.decision:if»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6A423CE" w14:textId="77777777" w:rsidR="0084451D" w:rsidRDefault="0084451D" w:rsidP="0084451D">
      <w:pPr>
        <w:jc w:val="both"/>
      </w:pPr>
    </w:p>
    <w:p w14:paraId="6A886BC0" w14:textId="29909FCC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Beschluss</w:t>
      </w:r>
    </w:p>
    <w:p w14:paraId="0E9AA4BB" w14:textId="402882A9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82699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82699E" w:rsidRPr="0082699E">
        <w:rPr>
          <w:rFonts w:cs="Arial"/>
          <w:szCs w:val="22"/>
        </w:rPr>
        <w:instrText xml:space="preserve">decision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F35E2C">
        <w:rPr>
          <w:rFonts w:cs="Arial"/>
          <w:noProof/>
          <w:szCs w:val="22"/>
        </w:rPr>
        <w:t>«=agenda_item.decision»</w:t>
      </w:r>
      <w:r>
        <w:rPr>
          <w:rFonts w:cs="Arial"/>
          <w:szCs w:val="22"/>
        </w:rPr>
        <w:fldChar w:fldCharType="end"/>
      </w:r>
    </w:p>
    <w:p w14:paraId="3AA462D6" w14:textId="2BB5A5E9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165C8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165C83" w:rsidRPr="00A173CF">
        <w:rPr>
          <w:rFonts w:cs="Arial"/>
          <w:color w:val="E36C0A" w:themeColor="accent6" w:themeShade="BF"/>
          <w:szCs w:val="22"/>
        </w:rPr>
        <w:instrText>decision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F35E2C">
        <w:rPr>
          <w:rFonts w:cs="Arial"/>
          <w:noProof/>
          <w:color w:val="E36C0A" w:themeColor="accent6" w:themeShade="BF"/>
          <w:szCs w:val="22"/>
        </w:rPr>
        <w:t>«agenda_item.decision:endIf»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D01EB73" w14:textId="06DE5FB0" w:rsidR="0084451D" w:rsidRDefault="00921E36" w:rsidP="00811542">
      <w:pPr>
        <w:jc w:val="both"/>
        <w:rPr>
          <w:rFonts w:cs="Arial"/>
          <w:color w:val="E36C0A" w:themeColor="accent6" w:themeShade="BF"/>
          <w:szCs w:val="22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agenda_item.publish_in:if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>
        <w:rPr>
          <w:rFonts w:cs="Arial"/>
          <w:noProof/>
          <w:color w:val="E36C0A" w:themeColor="accent6" w:themeShade="BF"/>
          <w:szCs w:val="22"/>
        </w:rPr>
        <w:t>«agenda_item.publish_in:if»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700E02EB" w14:textId="77777777" w:rsidR="00921E36" w:rsidRDefault="00921E36" w:rsidP="00811542">
      <w:pPr>
        <w:jc w:val="both"/>
        <w:rPr>
          <w:rFonts w:cs="Arial"/>
          <w:szCs w:val="22"/>
        </w:rPr>
      </w:pPr>
    </w:p>
    <w:p w14:paraId="1C098568" w14:textId="344FAF8A" w:rsidR="00921E36" w:rsidRDefault="00AC7F13" w:rsidP="00AC7F13">
      <w:pPr>
        <w:rPr>
          <w:rFonts w:cs="Arial"/>
          <w:b/>
          <w:szCs w:val="22"/>
        </w:rPr>
      </w:pPr>
      <w:r w:rsidRPr="00512EB2">
        <w:rPr>
          <w:rFonts w:cs="Arial"/>
          <w:b/>
          <w:szCs w:val="22"/>
        </w:rPr>
        <w:t>Veröffentlichung im</w:t>
      </w:r>
    </w:p>
    <w:p w14:paraId="146CCD1C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512EB2">
        <w:rPr>
          <w:rFonts w:cs="Arial"/>
          <w:szCs w:val="22"/>
        </w:rPr>
        <w:instrText>publish_in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«=agenda_item.publish_in»</w:t>
      </w:r>
      <w:r>
        <w:rPr>
          <w:rFonts w:cs="Arial"/>
          <w:szCs w:val="22"/>
        </w:rPr>
        <w:fldChar w:fldCharType="end"/>
      </w:r>
    </w:p>
    <w:p w14:paraId="2D056D43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agenda_item.publish_in:endIf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>
        <w:rPr>
          <w:rFonts w:cs="Arial"/>
          <w:noProof/>
          <w:color w:val="E36C0A" w:themeColor="accent6" w:themeShade="BF"/>
          <w:szCs w:val="22"/>
        </w:rPr>
        <w:t>«agenda_item.publish_in:endIf»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443D5EC2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agenda_item.disclose_to:if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>
        <w:rPr>
          <w:rFonts w:cs="Arial"/>
          <w:noProof/>
          <w:color w:val="E36C0A" w:themeColor="accent6" w:themeShade="BF"/>
          <w:szCs w:val="22"/>
        </w:rPr>
        <w:t>«agenda_item.disclose_to:if»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016913E5" w14:textId="77777777" w:rsidR="00AC7F13" w:rsidRDefault="00AC7F13" w:rsidP="00AC7F13">
      <w:pPr>
        <w:pStyle w:val="ListBullet"/>
        <w:numPr>
          <w:ilvl w:val="0"/>
          <w:numId w:val="0"/>
        </w:numPr>
      </w:pPr>
    </w:p>
    <w:p w14:paraId="372CDC62" w14:textId="77777777" w:rsidR="00AC7F13" w:rsidRDefault="00AC7F13" w:rsidP="00AC7F13">
      <w:pPr>
        <w:rPr>
          <w:rFonts w:cs="Arial"/>
          <w:b/>
          <w:szCs w:val="22"/>
        </w:rPr>
      </w:pPr>
      <w:r w:rsidRPr="00527DF0">
        <w:rPr>
          <w:rFonts w:cs="Arial"/>
          <w:b/>
          <w:szCs w:val="22"/>
        </w:rPr>
        <w:t>Zu eröffnen an</w:t>
      </w:r>
    </w:p>
    <w:p w14:paraId="4F0F6B2D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962926">
        <w:rPr>
          <w:rFonts w:cs="Arial"/>
          <w:szCs w:val="22"/>
        </w:rPr>
        <w:instrText>disclose_to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«=agenda_item.disclose_to»</w:t>
      </w:r>
      <w:r>
        <w:rPr>
          <w:rFonts w:cs="Arial"/>
          <w:szCs w:val="22"/>
        </w:rPr>
        <w:fldChar w:fldCharType="end"/>
      </w:r>
    </w:p>
    <w:p w14:paraId="1D8F7EE8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agenda_item.disclose_to:endIf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>
        <w:rPr>
          <w:rFonts w:cs="Arial"/>
          <w:noProof/>
          <w:color w:val="E36C0A" w:themeColor="accent6" w:themeShade="BF"/>
          <w:szCs w:val="22"/>
        </w:rPr>
        <w:t>«agenda_item.disclose_to:endIf»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250450CA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agenda_item.copy_for_attention:if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>
        <w:rPr>
          <w:rFonts w:cs="Arial"/>
          <w:noProof/>
          <w:color w:val="E36C0A" w:themeColor="accent6" w:themeShade="BF"/>
          <w:szCs w:val="22"/>
        </w:rPr>
        <w:t>«agenda_item.copy_for_attention:if»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319C2C4D" w14:textId="77777777" w:rsidR="00AC7F13" w:rsidRDefault="00AC7F13" w:rsidP="00AC7F13">
      <w:pPr>
        <w:pStyle w:val="ListBullet"/>
        <w:numPr>
          <w:ilvl w:val="0"/>
          <w:numId w:val="0"/>
        </w:numPr>
      </w:pPr>
    </w:p>
    <w:p w14:paraId="4F5C546C" w14:textId="77777777" w:rsidR="00AC7F13" w:rsidRDefault="00AC7F13" w:rsidP="00AC7F13">
      <w:pPr>
        <w:rPr>
          <w:rFonts w:cs="Arial"/>
          <w:b/>
          <w:szCs w:val="22"/>
        </w:rPr>
      </w:pPr>
      <w:r w:rsidRPr="00667914">
        <w:rPr>
          <w:rFonts w:cs="Arial"/>
          <w:b/>
          <w:szCs w:val="22"/>
        </w:rPr>
        <w:t>Kopie z.K.</w:t>
      </w:r>
    </w:p>
    <w:p w14:paraId="241F93E5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667914">
        <w:rPr>
          <w:rFonts w:cs="Arial"/>
          <w:szCs w:val="22"/>
        </w:rPr>
        <w:instrText>copy_for_attention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«=agenda_item.copy_for_attention»</w:t>
      </w:r>
      <w:r>
        <w:rPr>
          <w:rFonts w:cs="Arial"/>
          <w:szCs w:val="22"/>
        </w:rPr>
        <w:fldChar w:fldCharType="end"/>
      </w:r>
    </w:p>
    <w:p w14:paraId="6A7977CE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agenda_item.copy_for_attention:endIf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>
        <w:rPr>
          <w:rFonts w:cs="Arial"/>
          <w:noProof/>
          <w:color w:val="E36C0A" w:themeColor="accent6" w:themeShade="BF"/>
          <w:szCs w:val="22"/>
        </w:rPr>
        <w:t>«agenda_item.copy_for_attention:endIf»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2C46278A" w14:textId="77777777" w:rsidR="00AC7F13" w:rsidRDefault="00AC7F13" w:rsidP="00811542">
      <w:pPr>
        <w:jc w:val="both"/>
        <w:rPr>
          <w:rFonts w:cs="Arial"/>
          <w:szCs w:val="22"/>
        </w:rPr>
      </w:pPr>
    </w:p>
    <w:p w14:paraId="342E6899" w14:textId="06869523" w:rsidR="0032324E" w:rsidRPr="005851BC" w:rsidRDefault="00811542" w:rsidP="005851BC">
      <w:pPr>
        <w:jc w:val="both"/>
        <w:rPr>
          <w:rFonts w:cs="Arial"/>
          <w:color w:val="0000FF"/>
          <w:szCs w:val="22"/>
        </w:rPr>
      </w:pPr>
      <w:r w:rsidRPr="009B645A">
        <w:rPr>
          <w:rFonts w:cs="Arial"/>
          <w:color w:val="0000FF"/>
          <w:szCs w:val="22"/>
        </w:rPr>
        <w:fldChar w:fldCharType="begin"/>
      </w:r>
      <w:r w:rsidRPr="009B645A">
        <w:rPr>
          <w:rFonts w:cs="Arial"/>
          <w:color w:val="0000FF"/>
          <w:szCs w:val="22"/>
        </w:rPr>
        <w:instrText xml:space="preserve"> MERGEF</w:instrText>
      </w:r>
      <w:r w:rsidR="00BB0DD9" w:rsidRPr="009B645A">
        <w:rPr>
          <w:rFonts w:cs="Arial"/>
          <w:color w:val="0000FF"/>
          <w:szCs w:val="22"/>
        </w:rPr>
        <w:instrText>IELD agenda_items</w:instrText>
      </w:r>
      <w:r w:rsidRPr="009B645A">
        <w:rPr>
          <w:rFonts w:cs="Arial"/>
          <w:color w:val="0000FF"/>
          <w:szCs w:val="22"/>
        </w:rPr>
        <w:instrText xml:space="preserve">:endEach \* MERGEFORMAT </w:instrText>
      </w:r>
      <w:r w:rsidRPr="009B645A">
        <w:rPr>
          <w:rFonts w:cs="Arial"/>
          <w:color w:val="0000FF"/>
          <w:szCs w:val="22"/>
        </w:rPr>
        <w:fldChar w:fldCharType="separate"/>
      </w:r>
      <w:r w:rsidR="00F35E2C">
        <w:rPr>
          <w:rFonts w:cs="Arial"/>
          <w:noProof/>
          <w:color w:val="0000FF"/>
          <w:szCs w:val="22"/>
        </w:rPr>
        <w:t>«agenda_items:endEach»</w:t>
      </w:r>
      <w:r w:rsidRPr="009B645A">
        <w:rPr>
          <w:rFonts w:cs="Arial"/>
          <w:color w:val="0000FF"/>
          <w:szCs w:val="22"/>
        </w:rPr>
        <w:fldChar w:fldCharType="end"/>
      </w:r>
    </w:p>
    <w:sectPr w:rsidR="0032324E" w:rsidRPr="005851BC" w:rsidSect="008B7398">
      <w:headerReference w:type="default" r:id="rId13"/>
      <w:footerReference w:type="default" r:id="rId14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5ABB" w14:textId="77777777" w:rsidR="00976370" w:rsidRDefault="00976370">
      <w:r>
        <w:separator/>
      </w:r>
    </w:p>
  </w:endnote>
  <w:endnote w:type="continuationSeparator" w:id="0">
    <w:p w14:paraId="63130B73" w14:textId="77777777" w:rsidR="00976370" w:rsidRDefault="009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EDF18" w14:textId="77777777" w:rsidR="00976370" w:rsidRDefault="0097637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F35E2C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921E36"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0E317" w14:textId="77777777" w:rsidR="00976370" w:rsidRDefault="00976370">
      <w:r>
        <w:separator/>
      </w:r>
    </w:p>
  </w:footnote>
  <w:footnote w:type="continuationSeparator" w:id="0">
    <w:p w14:paraId="559F7BC9" w14:textId="77777777" w:rsidR="00976370" w:rsidRDefault="00976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530F6" w14:textId="77777777" w:rsidR="00976370" w:rsidRDefault="00976370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14:paraId="5C913100" w14:textId="77777777" w:rsidR="00976370" w:rsidRDefault="00976370">
    <w:pPr>
      <w:pStyle w:val="Header"/>
      <w:ind w:right="0"/>
      <w:jc w:val="left"/>
    </w:pPr>
  </w:p>
  <w:p w14:paraId="4911B47A" w14:textId="77777777" w:rsidR="00976370" w:rsidRDefault="00976370">
    <w:pPr>
      <w:pStyle w:val="Header"/>
      <w:ind w:right="0"/>
      <w:jc w:val="left"/>
    </w:pPr>
  </w:p>
  <w:p w14:paraId="4745803D" w14:textId="77777777" w:rsidR="00976370" w:rsidRDefault="0097637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Header"/>
      <w:ind w:right="-1"/>
      <w:jc w:val="left"/>
    </w:pPr>
  </w:p>
  <w:p w14:paraId="7D537AB3" w14:textId="77777777" w:rsidR="00976370" w:rsidRDefault="00976370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14:paraId="072DA9B4" w14:textId="1A52968E" w:rsidTr="00C41047">
      <w:trPr>
        <w:trHeight w:val="620"/>
      </w:trPr>
      <w:tc>
        <w:tcPr>
          <w:tcW w:w="3085" w:type="dxa"/>
        </w:tcPr>
        <w:p w14:paraId="70CA8FEF" w14:textId="1E95F9A3" w:rsidR="00976370" w:rsidRDefault="0097637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63D86CD2" wp14:editId="427E0C2D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2600C90C" w14:textId="11FF46C2" w:rsidR="00976370" w:rsidRDefault="0097637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 w:rsidR="00F35E2C"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14:paraId="6D66917C" w14:textId="06D9849E" w:rsidR="00976370" w:rsidRDefault="0097637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F35E2C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F35E2C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30C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DAE3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5EE4C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5BC63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B728F8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2ECD6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D33AF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282814"/>
    <w:multiLevelType w:val="multilevel"/>
    <w:tmpl w:val="0D94459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6970E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2D821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EC17988"/>
    <w:multiLevelType w:val="multilevel"/>
    <w:tmpl w:val="7FD23C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F4D8B"/>
    <w:multiLevelType w:val="multilevel"/>
    <w:tmpl w:val="130E6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19020DF"/>
    <w:multiLevelType w:val="multilevel"/>
    <w:tmpl w:val="64D84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6AA62AD"/>
    <w:multiLevelType w:val="multilevel"/>
    <w:tmpl w:val="2ED62C4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4732C3E"/>
    <w:multiLevelType w:val="hybridMultilevel"/>
    <w:tmpl w:val="26C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565986"/>
    <w:multiLevelType w:val="hybridMultilevel"/>
    <w:tmpl w:val="532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893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0E723D9"/>
    <w:multiLevelType w:val="multilevel"/>
    <w:tmpl w:val="14B49E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718308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471674D"/>
    <w:multiLevelType w:val="multilevel"/>
    <w:tmpl w:val="A2B810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F0528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0"/>
  </w:num>
  <w:num w:numId="3">
    <w:abstractNumId w:val="16"/>
  </w:num>
  <w:num w:numId="4">
    <w:abstractNumId w:val="12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18"/>
  </w:num>
  <w:num w:numId="10">
    <w:abstractNumId w:val="17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9"/>
  </w:num>
  <w:num w:numId="16">
    <w:abstractNumId w:val="21"/>
  </w:num>
  <w:num w:numId="17">
    <w:abstractNumId w:val="14"/>
  </w:num>
  <w:num w:numId="18">
    <w:abstractNumId w:val="13"/>
  </w:num>
  <w:num w:numId="19">
    <w:abstractNumId w:val="7"/>
  </w:num>
  <w:num w:numId="20">
    <w:abstractNumId w:val="8"/>
  </w:num>
  <w:num w:numId="21">
    <w:abstractNumId w:val="24"/>
  </w:num>
  <w:num w:numId="22">
    <w:abstractNumId w:val="20"/>
  </w:num>
  <w:num w:numId="23">
    <w:abstractNumId w:val="11"/>
  </w:num>
  <w:num w:numId="24">
    <w:abstractNumId w:val="15"/>
  </w:num>
  <w:num w:numId="25">
    <w:abstractNumId w:val="9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30F1"/>
    <w:rsid w:val="00014720"/>
    <w:rsid w:val="0003063B"/>
    <w:rsid w:val="00040B68"/>
    <w:rsid w:val="000458D7"/>
    <w:rsid w:val="00062775"/>
    <w:rsid w:val="0006426B"/>
    <w:rsid w:val="00071E2A"/>
    <w:rsid w:val="00073B97"/>
    <w:rsid w:val="00075EE9"/>
    <w:rsid w:val="00080E93"/>
    <w:rsid w:val="000A649B"/>
    <w:rsid w:val="000A73A8"/>
    <w:rsid w:val="000B3CE0"/>
    <w:rsid w:val="000C27E0"/>
    <w:rsid w:val="000C36DA"/>
    <w:rsid w:val="000C4A35"/>
    <w:rsid w:val="000C5A17"/>
    <w:rsid w:val="000D60E3"/>
    <w:rsid w:val="000F4964"/>
    <w:rsid w:val="000F770D"/>
    <w:rsid w:val="001008F3"/>
    <w:rsid w:val="0011277E"/>
    <w:rsid w:val="001152C6"/>
    <w:rsid w:val="001203BD"/>
    <w:rsid w:val="00120FD7"/>
    <w:rsid w:val="001220C0"/>
    <w:rsid w:val="001405D6"/>
    <w:rsid w:val="00145D96"/>
    <w:rsid w:val="00145FE6"/>
    <w:rsid w:val="00163E94"/>
    <w:rsid w:val="00165C83"/>
    <w:rsid w:val="00175B52"/>
    <w:rsid w:val="00175F28"/>
    <w:rsid w:val="00184ADB"/>
    <w:rsid w:val="001A12D5"/>
    <w:rsid w:val="001A132D"/>
    <w:rsid w:val="001A4983"/>
    <w:rsid w:val="001B5BFD"/>
    <w:rsid w:val="001C16BB"/>
    <w:rsid w:val="001E5200"/>
    <w:rsid w:val="001E5D16"/>
    <w:rsid w:val="001E6B21"/>
    <w:rsid w:val="001F0654"/>
    <w:rsid w:val="0021489C"/>
    <w:rsid w:val="0022697D"/>
    <w:rsid w:val="00227EBF"/>
    <w:rsid w:val="00245C6D"/>
    <w:rsid w:val="00266ECC"/>
    <w:rsid w:val="00271B6E"/>
    <w:rsid w:val="00286657"/>
    <w:rsid w:val="0029403A"/>
    <w:rsid w:val="002A45E1"/>
    <w:rsid w:val="002B1BDE"/>
    <w:rsid w:val="002B5E87"/>
    <w:rsid w:val="002D4F26"/>
    <w:rsid w:val="003219B1"/>
    <w:rsid w:val="0032324E"/>
    <w:rsid w:val="0033193F"/>
    <w:rsid w:val="0033296C"/>
    <w:rsid w:val="00340A9D"/>
    <w:rsid w:val="003641B8"/>
    <w:rsid w:val="00367CAC"/>
    <w:rsid w:val="00370C18"/>
    <w:rsid w:val="0037227F"/>
    <w:rsid w:val="003728C3"/>
    <w:rsid w:val="00386EE3"/>
    <w:rsid w:val="003901AB"/>
    <w:rsid w:val="003924DD"/>
    <w:rsid w:val="003B6F43"/>
    <w:rsid w:val="003C779B"/>
    <w:rsid w:val="003E4E12"/>
    <w:rsid w:val="003E560E"/>
    <w:rsid w:val="003E5A3C"/>
    <w:rsid w:val="003F01DF"/>
    <w:rsid w:val="003F1E38"/>
    <w:rsid w:val="003F261E"/>
    <w:rsid w:val="003F4478"/>
    <w:rsid w:val="00400B39"/>
    <w:rsid w:val="00406EF7"/>
    <w:rsid w:val="00412187"/>
    <w:rsid w:val="00414013"/>
    <w:rsid w:val="00424F7A"/>
    <w:rsid w:val="004323E4"/>
    <w:rsid w:val="0043393E"/>
    <w:rsid w:val="0044664D"/>
    <w:rsid w:val="004468CB"/>
    <w:rsid w:val="00451181"/>
    <w:rsid w:val="00453F6D"/>
    <w:rsid w:val="00457840"/>
    <w:rsid w:val="0045789B"/>
    <w:rsid w:val="00486531"/>
    <w:rsid w:val="004867FC"/>
    <w:rsid w:val="0049035D"/>
    <w:rsid w:val="004939F9"/>
    <w:rsid w:val="00493FA6"/>
    <w:rsid w:val="00495D77"/>
    <w:rsid w:val="004A7813"/>
    <w:rsid w:val="004C3431"/>
    <w:rsid w:val="004C4138"/>
    <w:rsid w:val="004C6E07"/>
    <w:rsid w:val="004D4878"/>
    <w:rsid w:val="004E1B45"/>
    <w:rsid w:val="004E58ED"/>
    <w:rsid w:val="004E5E75"/>
    <w:rsid w:val="004E6E8F"/>
    <w:rsid w:val="004F009B"/>
    <w:rsid w:val="004F2307"/>
    <w:rsid w:val="00504049"/>
    <w:rsid w:val="0051084C"/>
    <w:rsid w:val="005158D1"/>
    <w:rsid w:val="00523A59"/>
    <w:rsid w:val="00525795"/>
    <w:rsid w:val="00550DC0"/>
    <w:rsid w:val="005604C8"/>
    <w:rsid w:val="00566673"/>
    <w:rsid w:val="00583235"/>
    <w:rsid w:val="005851BC"/>
    <w:rsid w:val="0058599D"/>
    <w:rsid w:val="00590F7F"/>
    <w:rsid w:val="005A4087"/>
    <w:rsid w:val="005B42D4"/>
    <w:rsid w:val="005C2500"/>
    <w:rsid w:val="005D0794"/>
    <w:rsid w:val="005F364F"/>
    <w:rsid w:val="005F6348"/>
    <w:rsid w:val="00602F93"/>
    <w:rsid w:val="0060672A"/>
    <w:rsid w:val="00617704"/>
    <w:rsid w:val="00620091"/>
    <w:rsid w:val="00634F56"/>
    <w:rsid w:val="00646F26"/>
    <w:rsid w:val="006542D5"/>
    <w:rsid w:val="00663E68"/>
    <w:rsid w:val="006640C2"/>
    <w:rsid w:val="00665FA1"/>
    <w:rsid w:val="00670771"/>
    <w:rsid w:val="006803E1"/>
    <w:rsid w:val="00685041"/>
    <w:rsid w:val="00694C8D"/>
    <w:rsid w:val="006A4316"/>
    <w:rsid w:val="006C1145"/>
    <w:rsid w:val="006C157A"/>
    <w:rsid w:val="006C3874"/>
    <w:rsid w:val="006C4DE1"/>
    <w:rsid w:val="006D494D"/>
    <w:rsid w:val="006D63FD"/>
    <w:rsid w:val="006E73CD"/>
    <w:rsid w:val="007078CE"/>
    <w:rsid w:val="00711A00"/>
    <w:rsid w:val="007131C1"/>
    <w:rsid w:val="007301E1"/>
    <w:rsid w:val="007335D0"/>
    <w:rsid w:val="0073741D"/>
    <w:rsid w:val="007412E3"/>
    <w:rsid w:val="0074304D"/>
    <w:rsid w:val="00753C9C"/>
    <w:rsid w:val="00761EF4"/>
    <w:rsid w:val="007737B5"/>
    <w:rsid w:val="00774C43"/>
    <w:rsid w:val="00777732"/>
    <w:rsid w:val="00782259"/>
    <w:rsid w:val="007908A6"/>
    <w:rsid w:val="00791AAC"/>
    <w:rsid w:val="00795770"/>
    <w:rsid w:val="007A594D"/>
    <w:rsid w:val="007B51B6"/>
    <w:rsid w:val="007C3F1D"/>
    <w:rsid w:val="007E2E25"/>
    <w:rsid w:val="007F1DFC"/>
    <w:rsid w:val="007F6B11"/>
    <w:rsid w:val="007F6F3F"/>
    <w:rsid w:val="008016AB"/>
    <w:rsid w:val="00802448"/>
    <w:rsid w:val="00807B72"/>
    <w:rsid w:val="00811542"/>
    <w:rsid w:val="008130DC"/>
    <w:rsid w:val="00822E52"/>
    <w:rsid w:val="0082699E"/>
    <w:rsid w:val="00835ED5"/>
    <w:rsid w:val="00843DF8"/>
    <w:rsid w:val="0084451D"/>
    <w:rsid w:val="008501AC"/>
    <w:rsid w:val="008517B2"/>
    <w:rsid w:val="008655FE"/>
    <w:rsid w:val="0086634B"/>
    <w:rsid w:val="00867F34"/>
    <w:rsid w:val="00874A21"/>
    <w:rsid w:val="00895678"/>
    <w:rsid w:val="008A4618"/>
    <w:rsid w:val="008A6A33"/>
    <w:rsid w:val="008B0B58"/>
    <w:rsid w:val="008B67F8"/>
    <w:rsid w:val="008B7398"/>
    <w:rsid w:val="008D4F65"/>
    <w:rsid w:val="008E08BA"/>
    <w:rsid w:val="008E2924"/>
    <w:rsid w:val="008E507E"/>
    <w:rsid w:val="008E59DA"/>
    <w:rsid w:val="008E7BF3"/>
    <w:rsid w:val="008F0F55"/>
    <w:rsid w:val="00903C27"/>
    <w:rsid w:val="00921810"/>
    <w:rsid w:val="00921E36"/>
    <w:rsid w:val="00952569"/>
    <w:rsid w:val="00967654"/>
    <w:rsid w:val="0097391A"/>
    <w:rsid w:val="00974BAF"/>
    <w:rsid w:val="00976370"/>
    <w:rsid w:val="00983AF2"/>
    <w:rsid w:val="00992505"/>
    <w:rsid w:val="009931F6"/>
    <w:rsid w:val="009B0273"/>
    <w:rsid w:val="009B3360"/>
    <w:rsid w:val="009B38E6"/>
    <w:rsid w:val="009B45BE"/>
    <w:rsid w:val="009B645A"/>
    <w:rsid w:val="009B72B2"/>
    <w:rsid w:val="009C1493"/>
    <w:rsid w:val="009D0C24"/>
    <w:rsid w:val="009D556A"/>
    <w:rsid w:val="009E10A2"/>
    <w:rsid w:val="009E3A63"/>
    <w:rsid w:val="009E4758"/>
    <w:rsid w:val="009E6E52"/>
    <w:rsid w:val="009E6FB2"/>
    <w:rsid w:val="009F33AF"/>
    <w:rsid w:val="00A07A9D"/>
    <w:rsid w:val="00A173CF"/>
    <w:rsid w:val="00A212EC"/>
    <w:rsid w:val="00A276F9"/>
    <w:rsid w:val="00A3193A"/>
    <w:rsid w:val="00A44007"/>
    <w:rsid w:val="00A5138E"/>
    <w:rsid w:val="00A52BC4"/>
    <w:rsid w:val="00A53EAE"/>
    <w:rsid w:val="00A64D9D"/>
    <w:rsid w:val="00A905E5"/>
    <w:rsid w:val="00A90E90"/>
    <w:rsid w:val="00A9488D"/>
    <w:rsid w:val="00A97C06"/>
    <w:rsid w:val="00AA0920"/>
    <w:rsid w:val="00AB64B3"/>
    <w:rsid w:val="00AC7F13"/>
    <w:rsid w:val="00AD4D0C"/>
    <w:rsid w:val="00AD5D23"/>
    <w:rsid w:val="00AD63BB"/>
    <w:rsid w:val="00AE3A33"/>
    <w:rsid w:val="00AE6B1C"/>
    <w:rsid w:val="00AF698D"/>
    <w:rsid w:val="00B13826"/>
    <w:rsid w:val="00B1536D"/>
    <w:rsid w:val="00B2773D"/>
    <w:rsid w:val="00B328E0"/>
    <w:rsid w:val="00B34066"/>
    <w:rsid w:val="00B37AE5"/>
    <w:rsid w:val="00B42452"/>
    <w:rsid w:val="00B532E6"/>
    <w:rsid w:val="00B54CFB"/>
    <w:rsid w:val="00B562E4"/>
    <w:rsid w:val="00B56572"/>
    <w:rsid w:val="00B6221E"/>
    <w:rsid w:val="00B62772"/>
    <w:rsid w:val="00B640E9"/>
    <w:rsid w:val="00B67929"/>
    <w:rsid w:val="00B718CC"/>
    <w:rsid w:val="00B769D7"/>
    <w:rsid w:val="00B83DB8"/>
    <w:rsid w:val="00B95E9C"/>
    <w:rsid w:val="00B96CAE"/>
    <w:rsid w:val="00B97BBC"/>
    <w:rsid w:val="00BA0887"/>
    <w:rsid w:val="00BA0CAB"/>
    <w:rsid w:val="00BA1AB3"/>
    <w:rsid w:val="00BB0DD9"/>
    <w:rsid w:val="00BB3F53"/>
    <w:rsid w:val="00BB6A12"/>
    <w:rsid w:val="00BB6CD3"/>
    <w:rsid w:val="00BB71F4"/>
    <w:rsid w:val="00BC167E"/>
    <w:rsid w:val="00BC6960"/>
    <w:rsid w:val="00BD09B6"/>
    <w:rsid w:val="00BF4271"/>
    <w:rsid w:val="00BF78B3"/>
    <w:rsid w:val="00C046A9"/>
    <w:rsid w:val="00C12CF2"/>
    <w:rsid w:val="00C279CC"/>
    <w:rsid w:val="00C378C5"/>
    <w:rsid w:val="00C41047"/>
    <w:rsid w:val="00C41A5B"/>
    <w:rsid w:val="00C61C42"/>
    <w:rsid w:val="00C66A2B"/>
    <w:rsid w:val="00C720D3"/>
    <w:rsid w:val="00C72E3D"/>
    <w:rsid w:val="00C733DC"/>
    <w:rsid w:val="00C768E1"/>
    <w:rsid w:val="00C83727"/>
    <w:rsid w:val="00C87C07"/>
    <w:rsid w:val="00C91181"/>
    <w:rsid w:val="00C9310B"/>
    <w:rsid w:val="00CB1690"/>
    <w:rsid w:val="00CB243C"/>
    <w:rsid w:val="00CB6FDA"/>
    <w:rsid w:val="00CD2A0F"/>
    <w:rsid w:val="00CD4028"/>
    <w:rsid w:val="00CE194C"/>
    <w:rsid w:val="00CF4E2E"/>
    <w:rsid w:val="00CF73E7"/>
    <w:rsid w:val="00D026B7"/>
    <w:rsid w:val="00D104D9"/>
    <w:rsid w:val="00D13CB4"/>
    <w:rsid w:val="00D14A0A"/>
    <w:rsid w:val="00D15416"/>
    <w:rsid w:val="00D20056"/>
    <w:rsid w:val="00D2213F"/>
    <w:rsid w:val="00D23F56"/>
    <w:rsid w:val="00D340C1"/>
    <w:rsid w:val="00D43636"/>
    <w:rsid w:val="00D43F03"/>
    <w:rsid w:val="00D4534E"/>
    <w:rsid w:val="00D469CD"/>
    <w:rsid w:val="00D531D7"/>
    <w:rsid w:val="00D61E3E"/>
    <w:rsid w:val="00D63D2F"/>
    <w:rsid w:val="00D65F3C"/>
    <w:rsid w:val="00D66BD7"/>
    <w:rsid w:val="00D74F80"/>
    <w:rsid w:val="00D764C7"/>
    <w:rsid w:val="00D87B0F"/>
    <w:rsid w:val="00D900F0"/>
    <w:rsid w:val="00D934FA"/>
    <w:rsid w:val="00DB06BE"/>
    <w:rsid w:val="00DB658D"/>
    <w:rsid w:val="00DC34AB"/>
    <w:rsid w:val="00DC50CC"/>
    <w:rsid w:val="00DC686A"/>
    <w:rsid w:val="00DD4035"/>
    <w:rsid w:val="00DD7525"/>
    <w:rsid w:val="00DE517B"/>
    <w:rsid w:val="00DF265F"/>
    <w:rsid w:val="00DF554B"/>
    <w:rsid w:val="00E22227"/>
    <w:rsid w:val="00E22FA9"/>
    <w:rsid w:val="00E233FF"/>
    <w:rsid w:val="00E3489E"/>
    <w:rsid w:val="00E3698E"/>
    <w:rsid w:val="00E42D66"/>
    <w:rsid w:val="00E46B07"/>
    <w:rsid w:val="00E52335"/>
    <w:rsid w:val="00E54416"/>
    <w:rsid w:val="00E62AD1"/>
    <w:rsid w:val="00E66762"/>
    <w:rsid w:val="00E676FC"/>
    <w:rsid w:val="00E73C24"/>
    <w:rsid w:val="00E84151"/>
    <w:rsid w:val="00E90DE0"/>
    <w:rsid w:val="00EA3C7C"/>
    <w:rsid w:val="00EC5055"/>
    <w:rsid w:val="00EC6279"/>
    <w:rsid w:val="00EF4F28"/>
    <w:rsid w:val="00F0290C"/>
    <w:rsid w:val="00F13D68"/>
    <w:rsid w:val="00F23BD3"/>
    <w:rsid w:val="00F3243F"/>
    <w:rsid w:val="00F35E2C"/>
    <w:rsid w:val="00F65CC1"/>
    <w:rsid w:val="00F67844"/>
    <w:rsid w:val="00F7119A"/>
    <w:rsid w:val="00F71C08"/>
    <w:rsid w:val="00F77149"/>
    <w:rsid w:val="00F7743B"/>
    <w:rsid w:val="00FA016B"/>
    <w:rsid w:val="00FA5CD0"/>
    <w:rsid w:val="00FB437A"/>
    <w:rsid w:val="00FC39AC"/>
    <w:rsid w:val="00FC7BD4"/>
    <w:rsid w:val="00FD594E"/>
    <w:rsid w:val="00FE222C"/>
    <w:rsid w:val="00FF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BC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19"/>
      </w:numPr>
      <w:ind w:left="357" w:hanging="357"/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24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19"/>
      </w:numPr>
      <w:ind w:left="357" w:hanging="357"/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24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50AD8D-E303-B14F-9509-288489A6F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\_Spezial\AIB\Vorlagen\PK_KGRoM.dotx</Template>
  <TotalTime>15</TotalTime>
  <Pages>1</Pages>
  <Words>459</Words>
  <Characters>2621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Kevin</cp:lastModifiedBy>
  <cp:revision>209</cp:revision>
  <cp:lastPrinted>2002-11-12T09:30:00Z</cp:lastPrinted>
  <dcterms:created xsi:type="dcterms:W3CDTF">2015-03-05T17:19:00Z</dcterms:created>
  <dcterms:modified xsi:type="dcterms:W3CDTF">2016-01-07T16:17:00Z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