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25007" w14:textId="77777777" w:rsidR="00B52467" w:rsidRDefault="00CA08B3">
      <w:r>
        <w:fldChar w:fldCharType="begin"/>
      </w:r>
      <w:r w:rsidR="00C97E54">
        <w:instrText xml:space="preserve"> MERGEFIELD =foo</w:instrText>
      </w:r>
      <w:r>
        <w:instrText xml:space="preserve"> \* MERGEFORMAT </w:instrText>
      </w:r>
      <w:r>
        <w:fldChar w:fldCharType="separate"/>
      </w:r>
      <w:r w:rsidR="00C97E54">
        <w:rPr>
          <w:noProof/>
        </w:rPr>
        <w:t>«=foo»</w:t>
      </w:r>
      <w:r>
        <w:fldChar w:fldCharType="end"/>
      </w:r>
      <w:bookmarkStart w:id="0" w:name="_GoBack"/>
      <w:bookmarkEnd w:id="0"/>
    </w:p>
    <w:sectPr w:rsidR="00B52467" w:rsidSect="00B524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8B3"/>
    <w:rsid w:val="00B52467"/>
    <w:rsid w:val="00C97E54"/>
    <w:rsid w:val="00CA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B875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36</Characters>
  <Application>Microsoft Macintosh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2</cp:revision>
  <dcterms:created xsi:type="dcterms:W3CDTF">2015-03-05T08:35:00Z</dcterms:created>
  <dcterms:modified xsi:type="dcterms:W3CDTF">2015-03-05T12:31:00Z</dcterms:modified>
</cp:coreProperties>
</file>