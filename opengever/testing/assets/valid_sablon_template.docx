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C2332" w14:textId="423962C2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7B758B">
        <w:rPr>
          <w:b/>
          <w:sz w:val="32"/>
        </w:rPr>
        <w:instrText>meeting</w:instrText>
      </w:r>
      <w:r w:rsidR="00056825">
        <w:rPr>
          <w:b/>
          <w:sz w:val="32"/>
        </w:rPr>
        <w:instrText>.location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D87C93">
        <w:rPr>
          <w:b/>
          <w:noProof/>
          <w:sz w:val="32"/>
        </w:rPr>
        <w:t>«=meeting.location»</w:t>
      </w:r>
      <w:r>
        <w:rPr>
          <w:b/>
          <w:sz w:val="32"/>
        </w:rPr>
        <w:fldChar w:fldCharType="end"/>
      </w:r>
    </w:p>
    <w:p w14:paraId="342E6899" w14:textId="45AC2C34" w:rsidR="0032324E" w:rsidRPr="005851BC" w:rsidRDefault="0032324E" w:rsidP="005851BC">
      <w:pPr>
        <w:jc w:val="both"/>
        <w:rPr>
          <w:rFonts w:cs="Arial"/>
          <w:color w:val="0000FF"/>
          <w:szCs w:val="22"/>
        </w:rPr>
      </w:pPr>
      <w:bookmarkStart w:id="0" w:name="_GoBack"/>
      <w:bookmarkEnd w:id="0"/>
    </w:p>
    <w:sectPr w:rsidR="0032324E" w:rsidRPr="005851BC" w:rsidSect="008B7398">
      <w:headerReference w:type="default" r:id="rId8"/>
      <w:footerReference w:type="default" r:id="rId9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D55BFF">
      <w:rPr>
        <w:noProof/>
        <w:lang w:val="de-DE"/>
      </w:rPr>
      <w:t>1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r w:rsidRPr="00C9310B">
      <w:rPr>
        <w:sz w:val="18"/>
        <w:szCs w:val="18"/>
      </w:rPr>
      <w:t xml:space="preserve">OneGov Gever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D55BFF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D55BFF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2ECD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D33AF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282814"/>
    <w:multiLevelType w:val="multilevel"/>
    <w:tmpl w:val="0D94459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6970E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2D82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C17988"/>
    <w:multiLevelType w:val="multilevel"/>
    <w:tmpl w:val="7FD23C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F4D8B"/>
    <w:multiLevelType w:val="multilevel"/>
    <w:tmpl w:val="130E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19020DF"/>
    <w:multiLevelType w:val="multilevel"/>
    <w:tmpl w:val="64D84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6AA62AD"/>
    <w:multiLevelType w:val="multilevel"/>
    <w:tmpl w:val="2ED62C4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93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E723D9"/>
    <w:multiLevelType w:val="multilevel"/>
    <w:tmpl w:val="14B49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18308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71674D"/>
    <w:multiLevelType w:val="multilevel"/>
    <w:tmpl w:val="A2B81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0528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0"/>
  </w:num>
  <w:num w:numId="3">
    <w:abstractNumId w:val="16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18"/>
  </w:num>
  <w:num w:numId="10">
    <w:abstractNumId w:val="17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9"/>
  </w:num>
  <w:num w:numId="16">
    <w:abstractNumId w:val="21"/>
  </w:num>
  <w:num w:numId="17">
    <w:abstractNumId w:val="14"/>
  </w:num>
  <w:num w:numId="18">
    <w:abstractNumId w:val="13"/>
  </w:num>
  <w:num w:numId="19">
    <w:abstractNumId w:val="7"/>
  </w:num>
  <w:num w:numId="20">
    <w:abstractNumId w:val="8"/>
  </w:num>
  <w:num w:numId="21">
    <w:abstractNumId w:val="24"/>
  </w:num>
  <w:num w:numId="22">
    <w:abstractNumId w:val="20"/>
  </w:num>
  <w:num w:numId="23">
    <w:abstractNumId w:val="11"/>
  </w:num>
  <w:num w:numId="24">
    <w:abstractNumId w:val="15"/>
  </w:num>
  <w:num w:numId="25">
    <w:abstractNumId w:val="9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intFractionalCharacterWidth/>
  <w:embedSystemFonts/>
  <w:hideSpellingErrors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A00"/>
    <w:rsid w:val="000130F1"/>
    <w:rsid w:val="00014720"/>
    <w:rsid w:val="0003063B"/>
    <w:rsid w:val="00040B68"/>
    <w:rsid w:val="000458D7"/>
    <w:rsid w:val="00056825"/>
    <w:rsid w:val="00062775"/>
    <w:rsid w:val="0006426B"/>
    <w:rsid w:val="00071E2A"/>
    <w:rsid w:val="00073B97"/>
    <w:rsid w:val="00075EE9"/>
    <w:rsid w:val="00080E93"/>
    <w:rsid w:val="000A649B"/>
    <w:rsid w:val="000A73A8"/>
    <w:rsid w:val="000B3CE0"/>
    <w:rsid w:val="000C27E0"/>
    <w:rsid w:val="000C36DA"/>
    <w:rsid w:val="000C4A35"/>
    <w:rsid w:val="000C5A17"/>
    <w:rsid w:val="000D60E3"/>
    <w:rsid w:val="000F4964"/>
    <w:rsid w:val="000F770D"/>
    <w:rsid w:val="001008F3"/>
    <w:rsid w:val="0011277E"/>
    <w:rsid w:val="001152C6"/>
    <w:rsid w:val="001203BD"/>
    <w:rsid w:val="00120FD7"/>
    <w:rsid w:val="001220C0"/>
    <w:rsid w:val="001405D6"/>
    <w:rsid w:val="00145D96"/>
    <w:rsid w:val="00145FE6"/>
    <w:rsid w:val="00163E94"/>
    <w:rsid w:val="00165C83"/>
    <w:rsid w:val="0017570D"/>
    <w:rsid w:val="00175B52"/>
    <w:rsid w:val="00175F28"/>
    <w:rsid w:val="00184ADB"/>
    <w:rsid w:val="001A12D5"/>
    <w:rsid w:val="001A132D"/>
    <w:rsid w:val="001A4983"/>
    <w:rsid w:val="001B5BFD"/>
    <w:rsid w:val="001C16BB"/>
    <w:rsid w:val="001E5200"/>
    <w:rsid w:val="001E5D16"/>
    <w:rsid w:val="001E6B21"/>
    <w:rsid w:val="001F0654"/>
    <w:rsid w:val="0021489C"/>
    <w:rsid w:val="0022697D"/>
    <w:rsid w:val="00227EBF"/>
    <w:rsid w:val="00245C6D"/>
    <w:rsid w:val="00266ECC"/>
    <w:rsid w:val="00271B6E"/>
    <w:rsid w:val="00286657"/>
    <w:rsid w:val="0029403A"/>
    <w:rsid w:val="002A45E1"/>
    <w:rsid w:val="002B1BDE"/>
    <w:rsid w:val="002B5E87"/>
    <w:rsid w:val="002D4F26"/>
    <w:rsid w:val="003219B1"/>
    <w:rsid w:val="0032324E"/>
    <w:rsid w:val="0033193F"/>
    <w:rsid w:val="0033296C"/>
    <w:rsid w:val="00340A9D"/>
    <w:rsid w:val="003641B8"/>
    <w:rsid w:val="00367CAC"/>
    <w:rsid w:val="00370C18"/>
    <w:rsid w:val="0037227F"/>
    <w:rsid w:val="003728C3"/>
    <w:rsid w:val="00386EE3"/>
    <w:rsid w:val="003901AB"/>
    <w:rsid w:val="003924DD"/>
    <w:rsid w:val="003B6F43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664D"/>
    <w:rsid w:val="004468CB"/>
    <w:rsid w:val="00451181"/>
    <w:rsid w:val="00453F6D"/>
    <w:rsid w:val="00457840"/>
    <w:rsid w:val="0045789B"/>
    <w:rsid w:val="00486531"/>
    <w:rsid w:val="004867FC"/>
    <w:rsid w:val="0049035D"/>
    <w:rsid w:val="004939F9"/>
    <w:rsid w:val="00493FA6"/>
    <w:rsid w:val="00495D77"/>
    <w:rsid w:val="004A7813"/>
    <w:rsid w:val="004C1F84"/>
    <w:rsid w:val="004C3431"/>
    <w:rsid w:val="004C4138"/>
    <w:rsid w:val="004C6E07"/>
    <w:rsid w:val="004D4878"/>
    <w:rsid w:val="004E1B45"/>
    <w:rsid w:val="004E58ED"/>
    <w:rsid w:val="004E5E75"/>
    <w:rsid w:val="004E6E8F"/>
    <w:rsid w:val="004F009B"/>
    <w:rsid w:val="004F2307"/>
    <w:rsid w:val="00504049"/>
    <w:rsid w:val="0051084C"/>
    <w:rsid w:val="005158D1"/>
    <w:rsid w:val="00523A59"/>
    <w:rsid w:val="00525795"/>
    <w:rsid w:val="00550DC0"/>
    <w:rsid w:val="005604C8"/>
    <w:rsid w:val="00566673"/>
    <w:rsid w:val="00583235"/>
    <w:rsid w:val="005851BC"/>
    <w:rsid w:val="0058599D"/>
    <w:rsid w:val="00590F7F"/>
    <w:rsid w:val="005A4087"/>
    <w:rsid w:val="005B42D4"/>
    <w:rsid w:val="005C2500"/>
    <w:rsid w:val="005D0794"/>
    <w:rsid w:val="005F364F"/>
    <w:rsid w:val="005F6348"/>
    <w:rsid w:val="00602F93"/>
    <w:rsid w:val="0060672A"/>
    <w:rsid w:val="00617704"/>
    <w:rsid w:val="00620091"/>
    <w:rsid w:val="00634F56"/>
    <w:rsid w:val="00646F26"/>
    <w:rsid w:val="006542D5"/>
    <w:rsid w:val="00663E68"/>
    <w:rsid w:val="006640C2"/>
    <w:rsid w:val="00665FA1"/>
    <w:rsid w:val="00670771"/>
    <w:rsid w:val="006803E1"/>
    <w:rsid w:val="00685041"/>
    <w:rsid w:val="00694C8D"/>
    <w:rsid w:val="006A4316"/>
    <w:rsid w:val="006C1145"/>
    <w:rsid w:val="006C157A"/>
    <w:rsid w:val="006C3874"/>
    <w:rsid w:val="006C4DE1"/>
    <w:rsid w:val="006D494D"/>
    <w:rsid w:val="006D63FD"/>
    <w:rsid w:val="006E73CD"/>
    <w:rsid w:val="007078CE"/>
    <w:rsid w:val="00711A00"/>
    <w:rsid w:val="007131C1"/>
    <w:rsid w:val="007301E1"/>
    <w:rsid w:val="007335D0"/>
    <w:rsid w:val="0073741D"/>
    <w:rsid w:val="007412E3"/>
    <w:rsid w:val="0074304D"/>
    <w:rsid w:val="00753C9C"/>
    <w:rsid w:val="00761EF4"/>
    <w:rsid w:val="007737B5"/>
    <w:rsid w:val="00774C43"/>
    <w:rsid w:val="00777732"/>
    <w:rsid w:val="00782259"/>
    <w:rsid w:val="007908A6"/>
    <w:rsid w:val="00791AAC"/>
    <w:rsid w:val="00795770"/>
    <w:rsid w:val="007A594D"/>
    <w:rsid w:val="007B51B6"/>
    <w:rsid w:val="007B758B"/>
    <w:rsid w:val="007C3F1D"/>
    <w:rsid w:val="007E2E25"/>
    <w:rsid w:val="007F1DFC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35ED5"/>
    <w:rsid w:val="00843DF8"/>
    <w:rsid w:val="0084451D"/>
    <w:rsid w:val="008501AC"/>
    <w:rsid w:val="008517B2"/>
    <w:rsid w:val="008655FE"/>
    <w:rsid w:val="0086634B"/>
    <w:rsid w:val="00867F34"/>
    <w:rsid w:val="00874A21"/>
    <w:rsid w:val="00895678"/>
    <w:rsid w:val="008A4618"/>
    <w:rsid w:val="008A6A33"/>
    <w:rsid w:val="008B0B58"/>
    <w:rsid w:val="008B67F8"/>
    <w:rsid w:val="008B7398"/>
    <w:rsid w:val="008D4F65"/>
    <w:rsid w:val="008E08BA"/>
    <w:rsid w:val="008E2924"/>
    <w:rsid w:val="008E507E"/>
    <w:rsid w:val="008E59DA"/>
    <w:rsid w:val="008E7BF3"/>
    <w:rsid w:val="008F0F55"/>
    <w:rsid w:val="00903C27"/>
    <w:rsid w:val="00921810"/>
    <w:rsid w:val="00921E36"/>
    <w:rsid w:val="00952569"/>
    <w:rsid w:val="00967654"/>
    <w:rsid w:val="0097391A"/>
    <w:rsid w:val="00974BAF"/>
    <w:rsid w:val="00976370"/>
    <w:rsid w:val="00983AF2"/>
    <w:rsid w:val="00992505"/>
    <w:rsid w:val="009931F6"/>
    <w:rsid w:val="009B0273"/>
    <w:rsid w:val="009B3360"/>
    <w:rsid w:val="009B38E6"/>
    <w:rsid w:val="009B45BE"/>
    <w:rsid w:val="009B645A"/>
    <w:rsid w:val="009B72B2"/>
    <w:rsid w:val="009C1493"/>
    <w:rsid w:val="009D0C24"/>
    <w:rsid w:val="009D556A"/>
    <w:rsid w:val="009E10A2"/>
    <w:rsid w:val="009E3A63"/>
    <w:rsid w:val="009E4758"/>
    <w:rsid w:val="009E6E52"/>
    <w:rsid w:val="009E6FB2"/>
    <w:rsid w:val="009F33AF"/>
    <w:rsid w:val="00A07A9D"/>
    <w:rsid w:val="00A173CF"/>
    <w:rsid w:val="00A212EC"/>
    <w:rsid w:val="00A276F9"/>
    <w:rsid w:val="00A3193A"/>
    <w:rsid w:val="00A44007"/>
    <w:rsid w:val="00A5138E"/>
    <w:rsid w:val="00A52BC4"/>
    <w:rsid w:val="00A53EAE"/>
    <w:rsid w:val="00A64D9D"/>
    <w:rsid w:val="00A905E5"/>
    <w:rsid w:val="00A90E90"/>
    <w:rsid w:val="00A9488D"/>
    <w:rsid w:val="00A97C06"/>
    <w:rsid w:val="00AA0920"/>
    <w:rsid w:val="00AB64B3"/>
    <w:rsid w:val="00AC7F13"/>
    <w:rsid w:val="00AD4D0C"/>
    <w:rsid w:val="00AD5D23"/>
    <w:rsid w:val="00AD63BB"/>
    <w:rsid w:val="00AE083C"/>
    <w:rsid w:val="00AE3A33"/>
    <w:rsid w:val="00AE6B1C"/>
    <w:rsid w:val="00AF698D"/>
    <w:rsid w:val="00B13826"/>
    <w:rsid w:val="00B1536D"/>
    <w:rsid w:val="00B2773D"/>
    <w:rsid w:val="00B328E0"/>
    <w:rsid w:val="00B34066"/>
    <w:rsid w:val="00B37AE5"/>
    <w:rsid w:val="00B42452"/>
    <w:rsid w:val="00B532E6"/>
    <w:rsid w:val="00B54CFB"/>
    <w:rsid w:val="00B562E4"/>
    <w:rsid w:val="00B56572"/>
    <w:rsid w:val="00B6221E"/>
    <w:rsid w:val="00B62772"/>
    <w:rsid w:val="00B640E9"/>
    <w:rsid w:val="00B67929"/>
    <w:rsid w:val="00B718CC"/>
    <w:rsid w:val="00B769D7"/>
    <w:rsid w:val="00B83DB8"/>
    <w:rsid w:val="00B95E9C"/>
    <w:rsid w:val="00B96CAE"/>
    <w:rsid w:val="00B97BBC"/>
    <w:rsid w:val="00BA0887"/>
    <w:rsid w:val="00BA0CAB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4271"/>
    <w:rsid w:val="00BF78B3"/>
    <w:rsid w:val="00C046A9"/>
    <w:rsid w:val="00C12CF2"/>
    <w:rsid w:val="00C279CC"/>
    <w:rsid w:val="00C378C5"/>
    <w:rsid w:val="00C41047"/>
    <w:rsid w:val="00C41A5B"/>
    <w:rsid w:val="00C61C42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B6FDA"/>
    <w:rsid w:val="00CD2A0F"/>
    <w:rsid w:val="00CD4028"/>
    <w:rsid w:val="00CE194C"/>
    <w:rsid w:val="00CF4E2E"/>
    <w:rsid w:val="00CF73E7"/>
    <w:rsid w:val="00D026B7"/>
    <w:rsid w:val="00D104D9"/>
    <w:rsid w:val="00D13CB4"/>
    <w:rsid w:val="00D14A0A"/>
    <w:rsid w:val="00D15416"/>
    <w:rsid w:val="00D20056"/>
    <w:rsid w:val="00D2213F"/>
    <w:rsid w:val="00D23F56"/>
    <w:rsid w:val="00D340C1"/>
    <w:rsid w:val="00D43636"/>
    <w:rsid w:val="00D43F03"/>
    <w:rsid w:val="00D4534E"/>
    <w:rsid w:val="00D469CD"/>
    <w:rsid w:val="00D531D7"/>
    <w:rsid w:val="00D55BFF"/>
    <w:rsid w:val="00D61E3E"/>
    <w:rsid w:val="00D63D2F"/>
    <w:rsid w:val="00D65F3C"/>
    <w:rsid w:val="00D66BD7"/>
    <w:rsid w:val="00D74F80"/>
    <w:rsid w:val="00D764C7"/>
    <w:rsid w:val="00D87B0F"/>
    <w:rsid w:val="00D87C93"/>
    <w:rsid w:val="00D900F0"/>
    <w:rsid w:val="00D934FA"/>
    <w:rsid w:val="00DB06BE"/>
    <w:rsid w:val="00DB658D"/>
    <w:rsid w:val="00DC34AB"/>
    <w:rsid w:val="00DC50CC"/>
    <w:rsid w:val="00DC686A"/>
    <w:rsid w:val="00DD4035"/>
    <w:rsid w:val="00DD7525"/>
    <w:rsid w:val="00DE517B"/>
    <w:rsid w:val="00DF265F"/>
    <w:rsid w:val="00DF554B"/>
    <w:rsid w:val="00E105E3"/>
    <w:rsid w:val="00E21843"/>
    <w:rsid w:val="00E22227"/>
    <w:rsid w:val="00E22FA9"/>
    <w:rsid w:val="00E233FF"/>
    <w:rsid w:val="00E3489E"/>
    <w:rsid w:val="00E3698E"/>
    <w:rsid w:val="00E42D66"/>
    <w:rsid w:val="00E46B07"/>
    <w:rsid w:val="00E52335"/>
    <w:rsid w:val="00E54416"/>
    <w:rsid w:val="00E62AD1"/>
    <w:rsid w:val="00E66762"/>
    <w:rsid w:val="00E676FC"/>
    <w:rsid w:val="00E73C24"/>
    <w:rsid w:val="00E84151"/>
    <w:rsid w:val="00E90DE0"/>
    <w:rsid w:val="00EA3C7C"/>
    <w:rsid w:val="00EC5055"/>
    <w:rsid w:val="00EC6279"/>
    <w:rsid w:val="00EF4F28"/>
    <w:rsid w:val="00F0290C"/>
    <w:rsid w:val="00F13D68"/>
    <w:rsid w:val="00F23BD3"/>
    <w:rsid w:val="00F3243F"/>
    <w:rsid w:val="00F35E2C"/>
    <w:rsid w:val="00F65CC1"/>
    <w:rsid w:val="00F67844"/>
    <w:rsid w:val="00F7119A"/>
    <w:rsid w:val="00F71C08"/>
    <w:rsid w:val="00F72823"/>
    <w:rsid w:val="00F77149"/>
    <w:rsid w:val="00F7743B"/>
    <w:rsid w:val="00FA016B"/>
    <w:rsid w:val="00FA5CD0"/>
    <w:rsid w:val="00FB437A"/>
    <w:rsid w:val="00FC39AC"/>
    <w:rsid w:val="00FC7BD4"/>
    <w:rsid w:val="00FD594E"/>
    <w:rsid w:val="00FE222C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1DBCE9F"/>
  <w15:docId w15:val="{58448841-50A3-0944-B3EC-7F647FD4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19"/>
      </w:numPr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24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BB389A-A20F-A848-A466-8DBAF117C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Z:\_Spezial\AIB\Vorlagen\PK_KGRoM.dotx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Pablo Vergés</cp:lastModifiedBy>
  <cp:revision>219</cp:revision>
  <cp:lastPrinted>2002-11-12T09:30:00Z</cp:lastPrinted>
  <dcterms:created xsi:type="dcterms:W3CDTF">2015-03-05T17:19:00Z</dcterms:created>
  <dcterms:modified xsi:type="dcterms:W3CDTF">2018-03-21T10:32:00Z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