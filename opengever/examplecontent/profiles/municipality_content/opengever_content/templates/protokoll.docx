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DAC2332" w14:textId="4597347C" w:rsidR="00B1536D" w:rsidRDefault="00014720" w:rsidP="00983AF2">
      <w:pPr>
        <w:tabs>
          <w:tab w:val="left" w:pos="3686"/>
        </w:tabs>
        <w:ind w:right="-469"/>
        <w:jc w:val="center"/>
        <w:rPr>
          <w:b/>
          <w:sz w:val="32"/>
        </w:rPr>
      </w:pPr>
      <w:r>
        <w:rPr>
          <w:b/>
          <w:sz w:val="32"/>
        </w:rPr>
        <w:fldChar w:fldCharType="begin"/>
      </w:r>
      <w:r>
        <w:rPr>
          <w:b/>
          <w:sz w:val="32"/>
        </w:rPr>
        <w:instrText xml:space="preserve"> MERGEFIELD =</w:instrText>
      </w:r>
      <w:r w:rsidR="00B2773D">
        <w:rPr>
          <w:b/>
          <w:sz w:val="32"/>
        </w:rPr>
        <w:instrText>protocol</w:instrText>
      </w:r>
      <w:r>
        <w:rPr>
          <w:b/>
          <w:sz w:val="32"/>
        </w:rPr>
        <w:instrText>.</w:instrText>
      </w:r>
      <w:r w:rsidR="00B2773D">
        <w:rPr>
          <w:b/>
          <w:sz w:val="32"/>
        </w:rPr>
        <w:instrText>type</w:instrText>
      </w:r>
      <w:r>
        <w:rPr>
          <w:b/>
          <w:sz w:val="32"/>
        </w:rPr>
        <w:instrText xml:space="preserve"> \* MERGEFORMAT </w:instrText>
      </w:r>
      <w:r>
        <w:rPr>
          <w:b/>
          <w:sz w:val="32"/>
        </w:rPr>
        <w:fldChar w:fldCharType="separate"/>
      </w:r>
      <w:r w:rsidR="00E80059">
        <w:rPr>
          <w:b/>
          <w:noProof/>
          <w:sz w:val="32"/>
        </w:rPr>
        <w:t>«=protocol.type»</w:t>
      </w:r>
      <w:r>
        <w:rPr>
          <w:b/>
          <w:sz w:val="32"/>
        </w:rPr>
        <w:fldChar w:fldCharType="end"/>
      </w:r>
    </w:p>
    <w:p w14:paraId="4FCF2E06" w14:textId="77777777" w:rsidR="00B1536D" w:rsidRDefault="00B1536D">
      <w:pPr>
        <w:ind w:right="567"/>
        <w:jc w:val="center"/>
      </w:pPr>
    </w:p>
    <w:p w14:paraId="5A257591" w14:textId="32A78D84" w:rsidR="00B1536D" w:rsidRDefault="0006426B" w:rsidP="0011277E">
      <w:pPr>
        <w:ind w:right="-469"/>
        <w:jc w:val="center"/>
        <w:rPr>
          <w:bCs/>
          <w:sz w:val="32"/>
        </w:rPr>
      </w:pPr>
      <w:r>
        <w:rPr>
          <w:bCs/>
          <w:sz w:val="32"/>
        </w:rPr>
        <w:fldChar w:fldCharType="begin"/>
      </w:r>
      <w:r>
        <w:rPr>
          <w:bCs/>
          <w:sz w:val="32"/>
        </w:rPr>
        <w:instrText xml:space="preserve"> MERGEFIELD =</w:instrText>
      </w:r>
      <w:r w:rsidR="00B2773D">
        <w:rPr>
          <w:bCs/>
          <w:sz w:val="32"/>
        </w:rPr>
        <w:instrText>committee</w:instrText>
      </w:r>
      <w:r>
        <w:rPr>
          <w:bCs/>
          <w:sz w:val="32"/>
        </w:rPr>
        <w:instrText xml:space="preserve">.name \* MERGEFORMAT </w:instrText>
      </w:r>
      <w:r>
        <w:rPr>
          <w:bCs/>
          <w:sz w:val="32"/>
        </w:rPr>
        <w:fldChar w:fldCharType="separate"/>
      </w:r>
      <w:r w:rsidR="00E80059">
        <w:rPr>
          <w:bCs/>
          <w:noProof/>
          <w:sz w:val="32"/>
        </w:rPr>
        <w:t>«=committee.name»</w:t>
      </w:r>
      <w:r>
        <w:rPr>
          <w:bCs/>
          <w:sz w:val="32"/>
        </w:rPr>
        <w:fldChar w:fldCharType="end"/>
      </w:r>
    </w:p>
    <w:p w14:paraId="6A1C3043" w14:textId="77777777" w:rsidR="00B1536D" w:rsidRDefault="00A276F9">
      <w:pPr>
        <w:ind w:right="567"/>
        <w:jc w:val="center"/>
      </w:pPr>
      <w:r>
        <w:rPr>
          <w:b/>
          <w:sz w:val="36"/>
        </w:rPr>
        <w:fldChar w:fldCharType="begin"/>
      </w:r>
      <w:r w:rsidR="00B1536D">
        <w:rPr>
          <w:b/>
          <w:sz w:val="36"/>
        </w:rPr>
        <w:instrText xml:space="preserve"> SUBJECT  \* MERGEFORMAT </w:instrText>
      </w:r>
      <w:r>
        <w:rPr>
          <w:b/>
          <w:sz w:val="36"/>
        </w:rPr>
        <w:fldChar w:fldCharType="end"/>
      </w:r>
    </w:p>
    <w:p w14:paraId="56746C74" w14:textId="63E390BF" w:rsidR="00B1536D" w:rsidRDefault="00A52BC4" w:rsidP="006C1145">
      <w:pPr>
        <w:tabs>
          <w:tab w:val="left" w:pos="360"/>
          <w:tab w:val="left" w:pos="3544"/>
        </w:tabs>
        <w:ind w:left="-180" w:right="-469" w:firstLine="180"/>
        <w:jc w:val="center"/>
      </w:pPr>
      <w:r>
        <w:t xml:space="preserve">Nummer </w:t>
      </w:r>
      <w:fldSimple w:instr=" MERGEFIELD =meeting.number \* MERGEFORMAT ">
        <w:r w:rsidR="00E80059">
          <w:rPr>
            <w:noProof/>
          </w:rPr>
          <w:t>«=meeting.number»</w:t>
        </w:r>
      </w:fldSimple>
      <w:r>
        <w:t xml:space="preserve"> </w:t>
      </w:r>
      <w:r w:rsidR="00B1536D">
        <w:t xml:space="preserve">vom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date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«=meeting.date»</w:t>
      </w:r>
      <w:r w:rsidR="00014720">
        <w:fldChar w:fldCharType="end"/>
      </w:r>
      <w:r w:rsidR="00B1536D">
        <w:t xml:space="preserve">,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</w:instrText>
      </w:r>
      <w:r w:rsidR="00014720">
        <w:instrText>.</w:instrText>
      </w:r>
      <w:r w:rsidR="00B2773D">
        <w:instrText>start_time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«=meeting.start_time»</w:t>
      </w:r>
      <w:r w:rsidR="00014720">
        <w:fldChar w:fldCharType="end"/>
      </w:r>
      <w:r w:rsidR="00014720">
        <w:t xml:space="preserve"> </w:t>
      </w:r>
      <w:r w:rsidR="00B1536D">
        <w:t xml:space="preserve">bis </w:t>
      </w:r>
      <w:r w:rsidR="00014720">
        <w:fldChar w:fldCharType="begin"/>
      </w:r>
      <w:r w:rsidR="00014720">
        <w:instrText xml:space="preserve"> MERGEFIELD =</w:instrText>
      </w:r>
      <w:r w:rsidR="00B2773D">
        <w:instrText>meeting.end_time</w:instrText>
      </w:r>
      <w:r w:rsidR="00014720">
        <w:instrText xml:space="preserve"> \* MERGEFORMAT </w:instrText>
      </w:r>
      <w:r w:rsidR="00014720">
        <w:fldChar w:fldCharType="separate"/>
      </w:r>
      <w:r w:rsidR="00E80059">
        <w:rPr>
          <w:noProof/>
        </w:rPr>
        <w:t>«=meeting.end_time»</w:t>
      </w:r>
      <w:r w:rsidR="00014720">
        <w:fldChar w:fldCharType="end"/>
      </w:r>
      <w:r w:rsidR="00014720">
        <w:t xml:space="preserve"> Uhr</w:t>
      </w:r>
    </w:p>
    <w:p w14:paraId="4B71907B" w14:textId="77777777" w:rsidR="00B1536D" w:rsidRDefault="00B1536D">
      <w:pPr>
        <w:tabs>
          <w:tab w:val="left" w:pos="360"/>
        </w:tabs>
        <w:ind w:left="-180" w:right="-469" w:firstLine="180"/>
        <w:jc w:val="center"/>
        <w:sectPr w:rsidR="00B1536D">
          <w:headerReference w:type="even" r:id="rId9"/>
          <w:headerReference w:type="default" r:id="rId10"/>
          <w:footerReference w:type="default" r:id="rId11"/>
          <w:headerReference w:type="first" r:id="rId12"/>
          <w:pgSz w:w="11907" w:h="16840" w:code="9"/>
          <w:pgMar w:top="1134" w:right="1418" w:bottom="1134" w:left="1418" w:header="720" w:footer="720" w:gutter="0"/>
          <w:cols w:space="720"/>
          <w:titlePg/>
        </w:sectPr>
      </w:pPr>
    </w:p>
    <w:p w14:paraId="5EC09F90" w14:textId="2679E29C" w:rsidR="00B1536D" w:rsidRDefault="00B1536D">
      <w:pPr>
        <w:pBdr>
          <w:bottom w:val="single" w:sz="6" w:space="1" w:color="auto"/>
        </w:pBdr>
        <w:jc w:val="right"/>
        <w:rPr>
          <w:b/>
        </w:rPr>
      </w:pPr>
    </w:p>
    <w:p w14:paraId="1EB65232" w14:textId="77777777" w:rsidR="00B1536D" w:rsidRDefault="00B1536D">
      <w:pPr>
        <w:tabs>
          <w:tab w:val="left" w:pos="1843"/>
        </w:tabs>
        <w:rPr>
          <w:bCs/>
        </w:rPr>
      </w:pPr>
    </w:p>
    <w:p w14:paraId="537C1DCE" w14:textId="77777777" w:rsidR="001E6B21" w:rsidRDefault="001E6B21" w:rsidP="001E6B21">
      <w:pPr>
        <w:tabs>
          <w:tab w:val="left" w:pos="3402"/>
        </w:tabs>
        <w:rPr>
          <w:b/>
          <w:szCs w:val="22"/>
        </w:rPr>
      </w:pPr>
      <w:r w:rsidRPr="00847DA8">
        <w:rPr>
          <w:b/>
          <w:szCs w:val="22"/>
        </w:rPr>
        <w:t>Teilnehmende</w:t>
      </w:r>
    </w:p>
    <w:p w14:paraId="03F6B89D" w14:textId="77777777" w:rsidR="00457840" w:rsidRDefault="00457840" w:rsidP="001E6B21">
      <w:pPr>
        <w:tabs>
          <w:tab w:val="left" w:pos="3402"/>
        </w:tabs>
        <w:rPr>
          <w:b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bottom w:w="170" w:type="dxa"/>
        </w:tblCellMar>
        <w:tblLook w:val="04A0" w:firstRow="1" w:lastRow="0" w:firstColumn="1" w:lastColumn="0" w:noHBand="0" w:noVBand="1"/>
      </w:tblPr>
      <w:tblGrid>
        <w:gridCol w:w="3652"/>
        <w:gridCol w:w="5635"/>
      </w:tblGrid>
      <w:tr w:rsidR="00457840" w14:paraId="1454723E" w14:textId="77777777" w:rsidTr="00791AAC">
        <w:tc>
          <w:tcPr>
            <w:tcW w:w="3652" w:type="dxa"/>
          </w:tcPr>
          <w:p w14:paraId="5B395569" w14:textId="7EBDACA8" w:rsidR="00457840" w:rsidRDefault="00457840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Vorsitz</w:t>
            </w:r>
          </w:p>
        </w:tc>
        <w:tc>
          <w:tcPr>
            <w:tcW w:w="5635" w:type="dxa"/>
          </w:tcPr>
          <w:p w14:paraId="418E8A17" w14:textId="533FBB56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rFonts w:cs="Arial"/>
                <w:szCs w:val="22"/>
              </w:rPr>
              <w:fldChar w:fldCharType="begin"/>
            </w:r>
            <w:r>
              <w:rPr>
                <w:rFonts w:cs="Arial"/>
                <w:szCs w:val="22"/>
              </w:rPr>
              <w:instrText xml:space="preserve"> MERGEFIELD =</w:instrText>
            </w:r>
            <w:r w:rsidR="00807B72">
              <w:rPr>
                <w:rFonts w:cs="Arial"/>
                <w:szCs w:val="22"/>
              </w:rPr>
              <w:instrText>participants</w:instrText>
            </w:r>
            <w:r>
              <w:rPr>
                <w:rFonts w:cs="Arial"/>
                <w:szCs w:val="22"/>
              </w:rPr>
              <w:instrText>.</w:instrText>
            </w:r>
            <w:r w:rsidR="00807B72">
              <w:rPr>
                <w:rFonts w:cs="Arial"/>
                <w:szCs w:val="22"/>
              </w:rPr>
              <w:instrText>presidency</w:instrText>
            </w:r>
            <w:r>
              <w:rPr>
                <w:rFonts w:cs="Arial"/>
                <w:szCs w:val="22"/>
              </w:rPr>
              <w:instrText xml:space="preserve"> \* MERGEFORMAT </w:instrText>
            </w:r>
            <w:r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«=participants.presidency»</w:t>
            </w:r>
            <w:r>
              <w:rPr>
                <w:rFonts w:cs="Arial"/>
                <w:szCs w:val="22"/>
              </w:rPr>
              <w:fldChar w:fldCharType="end"/>
            </w:r>
          </w:p>
        </w:tc>
      </w:tr>
      <w:tr w:rsidR="00457840" w14:paraId="0F395D88" w14:textId="77777777" w:rsidTr="00791AAC">
        <w:tc>
          <w:tcPr>
            <w:tcW w:w="3652" w:type="dxa"/>
          </w:tcPr>
          <w:p w14:paraId="06AF7EDB" w14:textId="480ECB1B" w:rsidR="00457840" w:rsidRDefault="00C046A9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Teilnehmende</w:t>
            </w:r>
          </w:p>
        </w:tc>
        <w:tc>
          <w:tcPr>
            <w:tcW w:w="5635" w:type="dxa"/>
          </w:tcPr>
          <w:p w14:paraId="681B084C" w14:textId="7B88B993" w:rsidR="00457840" w:rsidRPr="00617704" w:rsidRDefault="00457840" w:rsidP="00457840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617704">
              <w:rPr>
                <w:rFonts w:cs="Arial"/>
                <w:color w:val="0000FF"/>
                <w:szCs w:val="22"/>
              </w:rPr>
              <w:fldChar w:fldCharType="begin"/>
            </w:r>
            <w:r w:rsidRPr="00617704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participants</w:instrText>
            </w:r>
            <w:r w:rsidRPr="00617704">
              <w:rPr>
                <w:rFonts w:cs="Arial"/>
                <w:color w:val="0000FF"/>
                <w:szCs w:val="22"/>
              </w:rPr>
              <w:instrText>.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members</w:instrText>
            </w:r>
            <w:r w:rsidRPr="00617704">
              <w:rPr>
                <w:rFonts w:cs="Arial"/>
                <w:color w:val="0000FF"/>
                <w:szCs w:val="22"/>
              </w:rPr>
              <w:instrText>:each(</w:instrText>
            </w:r>
            <w:r w:rsidR="005158D1" w:rsidRPr="00617704">
              <w:rPr>
                <w:rFonts w:cs="Arial"/>
                <w:color w:val="0000FF"/>
                <w:szCs w:val="22"/>
              </w:rPr>
              <w:instrText>member</w:instrText>
            </w:r>
            <w:r w:rsidRPr="00617704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617704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«participants.members:each(member)»</w:t>
            </w:r>
            <w:r w:rsidRPr="00617704">
              <w:rPr>
                <w:rFonts w:cs="Arial"/>
                <w:color w:val="0000FF"/>
                <w:szCs w:val="22"/>
              </w:rPr>
              <w:fldChar w:fldCharType="end"/>
            </w:r>
          </w:p>
          <w:p w14:paraId="1BD1BCE7" w14:textId="3DCDB643" w:rsidR="00D74F80" w:rsidRDefault="00D469CD" w:rsidP="00D74F80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 w:rsidRPr="00DB658D">
              <w:rPr>
                <w:rFonts w:cs="Arial"/>
                <w:szCs w:val="22"/>
              </w:rPr>
              <w:fldChar w:fldCharType="begin"/>
            </w:r>
            <w:r w:rsidR="00FA5CD0">
              <w:rPr>
                <w:rFonts w:cs="Arial"/>
                <w:szCs w:val="22"/>
              </w:rPr>
              <w:instrText xml:space="preserve"> MERGEFIELD =member</w:instrText>
            </w:r>
            <w:r w:rsidR="00CB6FDA">
              <w:rPr>
                <w:rFonts w:cs="Arial"/>
                <w:szCs w:val="22"/>
              </w:rPr>
              <w:instrText>.fullname</w:instrText>
            </w:r>
            <w:r w:rsidRPr="00DB658D">
              <w:rPr>
                <w:rFonts w:cs="Arial"/>
                <w:szCs w:val="22"/>
              </w:rPr>
              <w:instrText xml:space="preserve"> \* MERGEFORMAT </w:instrText>
            </w:r>
            <w:r w:rsidRPr="00DB658D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«=member.fullname»</w:t>
            </w:r>
            <w:r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member.role:if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«member.role:if»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  <w:r w:rsidR="00895678">
              <w:rPr>
                <w:rFonts w:cs="Arial"/>
                <w:szCs w:val="22"/>
              </w:rPr>
              <w:t xml:space="preserve">, </w:t>
            </w:r>
            <w:r w:rsidR="00D74F80" w:rsidRPr="00DB658D">
              <w:rPr>
                <w:rFonts w:cs="Arial"/>
                <w:szCs w:val="22"/>
              </w:rPr>
              <w:fldChar w:fldCharType="begin"/>
            </w:r>
            <w:r w:rsidR="00D74F80">
              <w:rPr>
                <w:rFonts w:cs="Arial"/>
                <w:szCs w:val="22"/>
              </w:rPr>
              <w:instrText xml:space="preserve"> MERGEFIELD =member.role</w:instrText>
            </w:r>
            <w:r w:rsidR="00D74F80" w:rsidRPr="00DB658D">
              <w:rPr>
                <w:rFonts w:cs="Arial"/>
                <w:szCs w:val="22"/>
              </w:rPr>
              <w:instrText xml:space="preserve"> \* MERGEFORMAT </w:instrText>
            </w:r>
            <w:r w:rsidR="00D74F80" w:rsidRPr="00DB658D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«=member.role»</w:t>
            </w:r>
            <w:r w:rsidR="00D74F80" w:rsidRPr="00DB658D">
              <w:rPr>
                <w:rFonts w:cs="Arial"/>
                <w:szCs w:val="22"/>
              </w:rPr>
              <w:fldChar w:fldCharType="end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MERGEFIELD member.role</w:instrText>
            </w:r>
            <w:r w:rsidR="006640C2" w:rsidRPr="00E90DE0">
              <w:rPr>
                <w:rFonts w:cs="Arial"/>
                <w:color w:val="E36C0A" w:themeColor="accent6" w:themeShade="BF"/>
                <w:szCs w:val="22"/>
              </w:rPr>
              <w:instrText>:endIf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«member.role:endIf»</w:t>
            </w:r>
            <w:r w:rsidR="00FF37FA" w:rsidRPr="00E90DE0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  <w:p w14:paraId="15A2523B" w14:textId="362870BF" w:rsidR="00B13826" w:rsidRPr="00BB6A12" w:rsidRDefault="00457840" w:rsidP="00665FA1">
            <w:pPr>
              <w:tabs>
                <w:tab w:val="left" w:pos="3402"/>
              </w:tabs>
              <w:rPr>
                <w:color w:val="0000FF"/>
                <w:szCs w:val="22"/>
              </w:rPr>
            </w:pPr>
            <w:r w:rsidRPr="00BB6A12">
              <w:rPr>
                <w:rFonts w:cs="Arial"/>
                <w:color w:val="0000FF"/>
                <w:szCs w:val="22"/>
              </w:rPr>
              <w:fldChar w:fldCharType="begin"/>
            </w:r>
            <w:r w:rsidRPr="00BB6A12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participants</w:instrText>
            </w:r>
            <w:r w:rsidRPr="00BB6A12">
              <w:rPr>
                <w:rFonts w:cs="Arial"/>
                <w:color w:val="0000FF"/>
                <w:szCs w:val="22"/>
              </w:rPr>
              <w:instrText>.</w:instrText>
            </w:r>
            <w:r w:rsidR="005158D1" w:rsidRPr="00BB6A12">
              <w:rPr>
                <w:rFonts w:cs="Arial"/>
                <w:color w:val="0000FF"/>
                <w:szCs w:val="22"/>
              </w:rPr>
              <w:instrText>members</w:instrText>
            </w:r>
            <w:r w:rsidRPr="00BB6A12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BB6A12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«participants.members:endEach»</w:t>
            </w:r>
            <w:r w:rsidRPr="00BB6A1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7737B5" w14:paraId="39FC168F" w14:textId="77777777" w:rsidTr="00791AAC">
        <w:tc>
          <w:tcPr>
            <w:tcW w:w="3652" w:type="dxa"/>
          </w:tcPr>
          <w:p w14:paraId="4D0E921F" w14:textId="55F2AA29" w:rsidR="007737B5" w:rsidRDefault="007737B5" w:rsidP="00952569">
            <w:pPr>
              <w:tabs>
                <w:tab w:val="left" w:pos="3402"/>
              </w:tabs>
              <w:rPr>
                <w:szCs w:val="22"/>
              </w:rPr>
            </w:pPr>
            <w:r>
              <w:rPr>
                <w:szCs w:val="22"/>
              </w:rPr>
              <w:t>Weitere Teilnehme</w:t>
            </w:r>
            <w:r w:rsidR="00952569">
              <w:rPr>
                <w:szCs w:val="22"/>
              </w:rPr>
              <w:t>nde</w:t>
            </w:r>
          </w:p>
        </w:tc>
        <w:tc>
          <w:tcPr>
            <w:tcW w:w="5635" w:type="dxa"/>
          </w:tcPr>
          <w:p w14:paraId="023A0ED1" w14:textId="01162920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participants.other:each(member)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«participants.other:each(member)»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  <w:p w14:paraId="085727C5" w14:textId="77777777" w:rsidR="007737B5" w:rsidRDefault="007737B5" w:rsidP="007737B5">
            <w:pPr>
              <w:tabs>
                <w:tab w:val="left" w:pos="3402"/>
              </w:tabs>
              <w:rPr>
                <w:rFonts w:cs="Arial"/>
                <w:szCs w:val="22"/>
              </w:rPr>
            </w:pPr>
            <w:r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=member \* MERGEFORMAT </w:instrText>
            </w:r>
            <w:r>
              <w:rPr>
                <w:rFonts w:cs="Arial"/>
                <w:color w:val="0000FF"/>
                <w:szCs w:val="22"/>
              </w:rPr>
              <w:fldChar w:fldCharType="separate"/>
            </w:r>
            <w:r w:rsidR="00E80059" w:rsidRPr="00E80059">
              <w:rPr>
                <w:rFonts w:cs="Arial"/>
                <w:noProof/>
                <w:szCs w:val="22"/>
              </w:rPr>
              <w:t>«=member»</w:t>
            </w:r>
            <w:r>
              <w:rPr>
                <w:rFonts w:cs="Arial"/>
                <w:szCs w:val="22"/>
              </w:rPr>
              <w:fldChar w:fldCharType="end"/>
            </w:r>
          </w:p>
          <w:p w14:paraId="43088C53" w14:textId="72207A41" w:rsidR="007737B5" w:rsidRPr="00E66762" w:rsidRDefault="007737B5" w:rsidP="007737B5">
            <w:pPr>
              <w:tabs>
                <w:tab w:val="left" w:pos="3402"/>
              </w:tabs>
              <w:rPr>
                <w:rFonts w:cs="Arial"/>
                <w:color w:val="0000FF"/>
                <w:szCs w:val="22"/>
              </w:rPr>
            </w:pPr>
            <w:r w:rsidRPr="00E66762">
              <w:rPr>
                <w:rFonts w:cs="Arial"/>
                <w:color w:val="0000FF"/>
                <w:szCs w:val="22"/>
              </w:rPr>
              <w:fldChar w:fldCharType="begin"/>
            </w:r>
            <w:r w:rsidRPr="00E66762">
              <w:rPr>
                <w:rFonts w:cs="Arial"/>
                <w:color w:val="0000FF"/>
                <w:szCs w:val="22"/>
              </w:rPr>
              <w:instrText xml:space="preserve"> MERGEFIELD participants.other:endEach \* MERGEFORMAT </w:instrText>
            </w:r>
            <w:r w:rsidRPr="00E66762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«participants.other:endEach»</w:t>
            </w:r>
            <w:r w:rsidRPr="00E66762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457840" w14:paraId="25BE6372" w14:textId="77777777" w:rsidTr="00400B39">
        <w:trPr>
          <w:trHeight w:val="73"/>
        </w:trPr>
        <w:tc>
          <w:tcPr>
            <w:tcW w:w="3652" w:type="dxa"/>
          </w:tcPr>
          <w:p w14:paraId="4862D0C1" w14:textId="54D8AFBB" w:rsidR="00457840" w:rsidRDefault="006803E1" w:rsidP="001E6B21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t>Sekretär</w:t>
            </w:r>
          </w:p>
        </w:tc>
        <w:tc>
          <w:tcPr>
            <w:tcW w:w="5635" w:type="dxa"/>
          </w:tcPr>
          <w:p w14:paraId="11EF55E1" w14:textId="6FF027A2" w:rsidR="00457840" w:rsidRDefault="00457840" w:rsidP="00807B72">
            <w:pPr>
              <w:tabs>
                <w:tab w:val="left" w:pos="3402"/>
              </w:tabs>
              <w:rPr>
                <w:b/>
                <w:szCs w:val="22"/>
              </w:rPr>
            </w:pPr>
            <w:r>
              <w:rPr>
                <w:szCs w:val="22"/>
              </w:rPr>
              <w:fldChar w:fldCharType="begin"/>
            </w:r>
            <w:r>
              <w:rPr>
                <w:szCs w:val="22"/>
              </w:rPr>
              <w:instrText xml:space="preserve"> MERGEFIELD =</w:instrText>
            </w:r>
            <w:r w:rsidR="00807B72">
              <w:rPr>
                <w:szCs w:val="22"/>
              </w:rPr>
              <w:instrText>participants</w:instrText>
            </w:r>
            <w:r>
              <w:rPr>
                <w:szCs w:val="22"/>
              </w:rPr>
              <w:instrText>.</w:instrText>
            </w:r>
            <w:r w:rsidR="00807B72">
              <w:rPr>
                <w:szCs w:val="22"/>
              </w:rPr>
              <w:instrText xml:space="preserve">secretary </w:instrText>
            </w:r>
            <w:r>
              <w:rPr>
                <w:szCs w:val="22"/>
              </w:rPr>
              <w:instrText xml:space="preserve">\* MERGEFORMAT </w:instrText>
            </w:r>
            <w:r>
              <w:rPr>
                <w:szCs w:val="22"/>
              </w:rPr>
              <w:fldChar w:fldCharType="separate"/>
            </w:r>
            <w:r w:rsidR="00E80059">
              <w:rPr>
                <w:noProof/>
                <w:szCs w:val="22"/>
              </w:rPr>
              <w:t>«=participants.secretary»</w:t>
            </w:r>
            <w:r>
              <w:rPr>
                <w:szCs w:val="22"/>
              </w:rPr>
              <w:fldChar w:fldCharType="end"/>
            </w:r>
          </w:p>
        </w:tc>
      </w:tr>
    </w:tbl>
    <w:p w14:paraId="4457F0E2" w14:textId="77777777" w:rsidR="00014720" w:rsidRDefault="00014720">
      <w:pPr>
        <w:pBdr>
          <w:bottom w:val="single" w:sz="6" w:space="1" w:color="auto"/>
        </w:pBdr>
        <w:tabs>
          <w:tab w:val="left" w:pos="1843"/>
        </w:tabs>
      </w:pPr>
    </w:p>
    <w:p w14:paraId="41CCBCAE" w14:textId="77777777" w:rsidR="001152C6" w:rsidRDefault="001152C6">
      <w:pPr>
        <w:pBdr>
          <w:bottom w:val="single" w:sz="6" w:space="1" w:color="auto"/>
        </w:pBdr>
        <w:tabs>
          <w:tab w:val="left" w:pos="1843"/>
        </w:tabs>
      </w:pPr>
    </w:p>
    <w:p w14:paraId="7CC0E7CA" w14:textId="77777777" w:rsidR="00B1536D" w:rsidRDefault="00B1536D">
      <w:pPr>
        <w:jc w:val="both"/>
      </w:pPr>
    </w:p>
    <w:p w14:paraId="120FB6A6" w14:textId="77777777" w:rsidR="00D2213F" w:rsidRDefault="00D2213F">
      <w:pPr>
        <w:jc w:val="both"/>
      </w:pPr>
    </w:p>
    <w:p w14:paraId="19C9C251" w14:textId="77777777" w:rsidR="001E6B21" w:rsidRPr="00EB3EB7" w:rsidRDefault="00C72E3D" w:rsidP="001E6B21">
      <w:pPr>
        <w:rPr>
          <w:rFonts w:cs="Arial"/>
          <w:b/>
          <w:szCs w:val="22"/>
        </w:rPr>
      </w:pPr>
      <w:r>
        <w:rPr>
          <w:rFonts w:cs="Arial"/>
          <w:b/>
          <w:szCs w:val="22"/>
        </w:rPr>
        <w:t>TRAKTANDEN</w:t>
      </w:r>
    </w:p>
    <w:p w14:paraId="1881F2B7" w14:textId="77777777" w:rsidR="00014720" w:rsidRDefault="00014720" w:rsidP="001E6B21">
      <w:pPr>
        <w:rPr>
          <w:rFonts w:cs="Arial"/>
          <w:szCs w:val="22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bottom w:w="85" w:type="dxa"/>
        </w:tblCellMar>
        <w:tblLook w:val="04A0" w:firstRow="1" w:lastRow="0" w:firstColumn="1" w:lastColumn="0" w:noHBand="0" w:noVBand="1"/>
      </w:tblPr>
      <w:tblGrid>
        <w:gridCol w:w="1242"/>
        <w:gridCol w:w="6804"/>
        <w:gridCol w:w="1241"/>
      </w:tblGrid>
      <w:tr w:rsidR="009D0C24" w:rsidRPr="00B96CAE" w14:paraId="52496E64" w14:textId="77777777" w:rsidTr="00B96CAE">
        <w:tc>
          <w:tcPr>
            <w:tcW w:w="9287" w:type="dxa"/>
            <w:gridSpan w:val="3"/>
            <w:shd w:val="clear" w:color="auto" w:fill="auto"/>
          </w:tcPr>
          <w:p w14:paraId="3D2868CE" w14:textId="77777777" w:rsidR="009D0C24" w:rsidRPr="001220C0" w:rsidRDefault="009D0C24" w:rsidP="00FB04D8">
            <w:pPr>
              <w:rPr>
                <w:rFonts w:cs="Arial"/>
                <w:color w:val="0000FF"/>
                <w:szCs w:val="22"/>
              </w:rPr>
            </w:pPr>
            <w:r w:rsidRPr="001220C0">
              <w:rPr>
                <w:rFonts w:cs="Arial"/>
                <w:color w:val="0000FF"/>
                <w:szCs w:val="22"/>
              </w:rPr>
              <w:fldChar w:fldCharType="begin"/>
            </w:r>
            <w:r w:rsidRPr="001220C0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Pr="00EA3C7C">
              <w:rPr>
                <w:rFonts w:cs="Arial"/>
                <w:color w:val="4F6228" w:themeColor="accent3" w:themeShade="80"/>
                <w:szCs w:val="22"/>
              </w:rPr>
              <w:instrText>agenda_items</w:instrText>
            </w:r>
            <w:r w:rsidRPr="001220C0">
              <w:rPr>
                <w:rFonts w:cs="Arial"/>
                <w:color w:val="0000FF"/>
                <w:szCs w:val="22"/>
              </w:rPr>
              <w:instrText>:</w:instrText>
            </w:r>
            <w:r w:rsidRPr="00583235">
              <w:rPr>
                <w:rFonts w:cs="Arial"/>
                <w:color w:val="4F6228" w:themeColor="accent3" w:themeShade="80"/>
                <w:szCs w:val="22"/>
              </w:rPr>
              <w:instrText>each</w:instrText>
            </w:r>
            <w:r w:rsidRPr="001220C0">
              <w:rPr>
                <w:rFonts w:cs="Arial"/>
                <w:color w:val="0000FF"/>
                <w:szCs w:val="22"/>
              </w:rPr>
              <w:instrText>(</w:instrText>
            </w:r>
            <w:r w:rsidRPr="00EA3C7C">
              <w:rPr>
                <w:rFonts w:cs="Arial"/>
                <w:color w:val="FF0000"/>
                <w:szCs w:val="22"/>
              </w:rPr>
              <w:instrText>agenda_item</w:instrText>
            </w:r>
            <w:r w:rsidRPr="001220C0">
              <w:rPr>
                <w:rFonts w:cs="Arial"/>
                <w:color w:val="0000FF"/>
                <w:szCs w:val="22"/>
              </w:rPr>
              <w:instrText xml:space="preserve">) \* MERGEFORMAT </w:instrText>
            </w:r>
            <w:r w:rsidRPr="001220C0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«agenda_items:each(agenda_item)»</w:t>
            </w:r>
            <w:r w:rsidRPr="001220C0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  <w:tr w:rsidR="00014720" w:rsidRPr="00B96CAE" w14:paraId="2D2BDE58" w14:textId="77777777" w:rsidTr="00B96CAE">
        <w:tc>
          <w:tcPr>
            <w:tcW w:w="9287" w:type="dxa"/>
            <w:gridSpan w:val="3"/>
            <w:shd w:val="clear" w:color="auto" w:fill="auto"/>
          </w:tcPr>
          <w:p w14:paraId="4C492561" w14:textId="54B50EB1" w:rsidR="00014720" w:rsidRPr="001220C0" w:rsidRDefault="00014720" w:rsidP="009D0C24">
            <w:pPr>
              <w:rPr>
                <w:rFonts w:cs="Arial"/>
                <w:color w:val="FF6600"/>
                <w:szCs w:val="22"/>
              </w:rPr>
            </w:pPr>
            <w:r w:rsidRPr="001220C0">
              <w:rPr>
                <w:rFonts w:cs="Arial"/>
                <w:color w:val="FF6600"/>
                <w:szCs w:val="22"/>
              </w:rPr>
              <w:fldChar w:fldCharType="begin"/>
            </w:r>
            <w:r w:rsidRPr="001220C0">
              <w:rPr>
                <w:rFonts w:cs="Arial"/>
                <w:color w:val="FF6600"/>
                <w:szCs w:val="22"/>
              </w:rPr>
              <w:instrText xml:space="preserve"> MERGEFIELD </w:instrText>
            </w:r>
            <w:r w:rsidR="00843DF8" w:rsidRPr="001220C0">
              <w:rPr>
                <w:rFonts w:cs="Arial"/>
                <w:color w:val="FF6600"/>
                <w:szCs w:val="22"/>
              </w:rPr>
              <w:instrText>agenda_item</w:instrText>
            </w:r>
            <w:r w:rsidR="009D0C24" w:rsidRPr="001220C0">
              <w:rPr>
                <w:rFonts w:cs="Arial"/>
                <w:color w:val="FF6600"/>
                <w:szCs w:val="22"/>
              </w:rPr>
              <w:instrText>.is_paragraph:if</w:instrText>
            </w:r>
            <w:r w:rsidRPr="001220C0">
              <w:rPr>
                <w:rFonts w:cs="Arial"/>
                <w:color w:val="FF6600"/>
                <w:szCs w:val="22"/>
              </w:rPr>
              <w:instrText xml:space="preserve"> \* MERGEFORMAT </w:instrText>
            </w:r>
            <w:r w:rsidRPr="001220C0">
              <w:rPr>
                <w:rFonts w:cs="Arial"/>
                <w:color w:val="FF6600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FF6600"/>
                <w:szCs w:val="22"/>
              </w:rPr>
              <w:t>«agenda_item.is_paragraph:if»</w:t>
            </w:r>
            <w:r w:rsidRPr="001220C0">
              <w:rPr>
                <w:rFonts w:cs="Arial"/>
                <w:color w:val="FF6600"/>
                <w:szCs w:val="22"/>
              </w:rPr>
              <w:fldChar w:fldCharType="end"/>
            </w:r>
          </w:p>
        </w:tc>
      </w:tr>
      <w:tr w:rsidR="00B83DB8" w:rsidRPr="00B96CAE" w14:paraId="6D932D02" w14:textId="77777777" w:rsidTr="00835ED5">
        <w:tc>
          <w:tcPr>
            <w:tcW w:w="1242" w:type="dxa"/>
            <w:shd w:val="clear" w:color="auto" w:fill="auto"/>
          </w:tcPr>
          <w:p w14:paraId="53859D5D" w14:textId="77777777" w:rsidR="009D0C24" w:rsidRPr="00B96CAE" w:rsidRDefault="009D0C24" w:rsidP="00FB04D8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.number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47F2E834" w14:textId="77777777" w:rsidR="009D0C24" w:rsidRPr="00B96CAE" w:rsidRDefault="009D0C24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 xml:space="preserve">.description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CC2F08D" w14:textId="77777777" w:rsidR="009D0C24" w:rsidRPr="00B96CAE" w:rsidRDefault="009D0C24" w:rsidP="00FB04D8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53A70374" w14:textId="77777777" w:rsidTr="00B96CAE">
        <w:tc>
          <w:tcPr>
            <w:tcW w:w="9287" w:type="dxa"/>
            <w:gridSpan w:val="3"/>
            <w:shd w:val="clear" w:color="auto" w:fill="auto"/>
          </w:tcPr>
          <w:p w14:paraId="67055BFE" w14:textId="08E34D0A" w:rsidR="009D0C24" w:rsidRPr="00A173CF" w:rsidRDefault="009D0C24" w:rsidP="00B83DB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9D0C24" w:rsidRPr="00B96CAE" w14:paraId="2970A28E" w14:textId="77777777" w:rsidTr="00B96CAE">
        <w:tc>
          <w:tcPr>
            <w:tcW w:w="9287" w:type="dxa"/>
            <w:gridSpan w:val="3"/>
            <w:shd w:val="clear" w:color="auto" w:fill="auto"/>
          </w:tcPr>
          <w:p w14:paraId="493C4D5C" w14:textId="4702A9C8" w:rsidR="009D0C24" w:rsidRPr="00A173CF" w:rsidRDefault="009D0C24" w:rsidP="008B0B58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B83DB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agenda_item.is_paragraph:if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(</w:instrText>
            </w:r>
            <w:r w:rsidR="008B0B58" w:rsidRPr="00A173CF">
              <w:rPr>
                <w:rFonts w:cs="Arial"/>
                <w:color w:val="E36C0A" w:themeColor="accent6" w:themeShade="BF"/>
                <w:szCs w:val="22"/>
              </w:rPr>
              <w:instrText>!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>)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«agenda_item.is_paragraph:if(!)»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620091" w:rsidRPr="00B96CAE" w14:paraId="760AEBC4" w14:textId="77777777" w:rsidTr="00B96CAE">
        <w:tc>
          <w:tcPr>
            <w:tcW w:w="1242" w:type="dxa"/>
            <w:shd w:val="clear" w:color="auto" w:fill="auto"/>
          </w:tcPr>
          <w:p w14:paraId="06FDA339" w14:textId="68BFC34C" w:rsidR="00BC167E" w:rsidRPr="00B96CAE" w:rsidRDefault="00BC167E" w:rsidP="00D4534E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="00D4534E"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D4534E" w:rsidRPr="00B96CAE">
              <w:rPr>
                <w:rFonts w:cs="Arial"/>
                <w:szCs w:val="22"/>
              </w:rPr>
              <w:instrText>number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«=agenda_item.number»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6804" w:type="dxa"/>
            <w:shd w:val="clear" w:color="auto" w:fill="auto"/>
          </w:tcPr>
          <w:p w14:paraId="5798A315" w14:textId="6825BC3B" w:rsidR="00BC167E" w:rsidRPr="00B96CAE" w:rsidRDefault="007F6F3F" w:rsidP="00835ED5">
            <w:pPr>
              <w:rPr>
                <w:rFonts w:cs="Arial"/>
                <w:szCs w:val="22"/>
              </w:rPr>
            </w:pPr>
            <w:r w:rsidRPr="00B96CAE">
              <w:rPr>
                <w:rFonts w:cs="Arial"/>
                <w:szCs w:val="22"/>
              </w:rPr>
              <w:fldChar w:fldCharType="begin"/>
            </w:r>
            <w:r w:rsidRPr="00B96CAE">
              <w:rPr>
                <w:rFonts w:cs="Arial"/>
                <w:szCs w:val="22"/>
              </w:rPr>
              <w:instrText xml:space="preserve"> MERGEFIELD =</w:instrText>
            </w:r>
            <w:r w:rsidRPr="00B96CAE">
              <w:rPr>
                <w:rFonts w:cs="Arial"/>
                <w:noProof/>
                <w:szCs w:val="22"/>
              </w:rPr>
              <w:instrText>agenda_item</w:instrText>
            </w:r>
            <w:r w:rsidRPr="00B96CAE">
              <w:rPr>
                <w:rFonts w:cs="Arial"/>
                <w:szCs w:val="22"/>
              </w:rPr>
              <w:instrText>.</w:instrText>
            </w:r>
            <w:r w:rsidR="00E52335" w:rsidRPr="00B96CAE">
              <w:rPr>
                <w:rFonts w:cs="Arial"/>
                <w:szCs w:val="22"/>
              </w:rPr>
              <w:instrText>description</w:instrText>
            </w:r>
            <w:r w:rsidRPr="00B96CAE">
              <w:rPr>
                <w:rFonts w:cs="Arial"/>
                <w:szCs w:val="22"/>
              </w:rPr>
              <w:instrText xml:space="preserve"> \* MERGEFORMAT </w:instrText>
            </w:r>
            <w:r w:rsidRPr="00B96CAE">
              <w:rPr>
                <w:rFonts w:cs="Arial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szCs w:val="22"/>
              </w:rPr>
              <w:t>«=agenda_item.description»</w:t>
            </w:r>
            <w:r w:rsidRPr="00B96CAE">
              <w:rPr>
                <w:rFonts w:cs="Arial"/>
                <w:szCs w:val="22"/>
              </w:rPr>
              <w:fldChar w:fldCharType="end"/>
            </w:r>
          </w:p>
        </w:tc>
        <w:tc>
          <w:tcPr>
            <w:tcW w:w="1241" w:type="dxa"/>
            <w:shd w:val="clear" w:color="auto" w:fill="auto"/>
          </w:tcPr>
          <w:p w14:paraId="4B6B7F99" w14:textId="6C280D71" w:rsidR="00BC167E" w:rsidRPr="00B96CAE" w:rsidRDefault="00BC167E" w:rsidP="00BC167E">
            <w:pPr>
              <w:ind w:left="709" w:hanging="709"/>
              <w:rPr>
                <w:rFonts w:cs="Arial"/>
                <w:szCs w:val="22"/>
              </w:rPr>
            </w:pPr>
          </w:p>
        </w:tc>
      </w:tr>
      <w:tr w:rsidR="009D0C24" w:rsidRPr="00B96CAE" w14:paraId="16B4734C" w14:textId="77777777" w:rsidTr="00B96CAE">
        <w:tc>
          <w:tcPr>
            <w:tcW w:w="9287" w:type="dxa"/>
            <w:gridSpan w:val="3"/>
            <w:shd w:val="clear" w:color="auto" w:fill="auto"/>
          </w:tcPr>
          <w:p w14:paraId="6118FD26" w14:textId="407F1BFF" w:rsidR="009D0C24" w:rsidRPr="00A173CF" w:rsidRDefault="009D0C24" w:rsidP="000B3CE0">
            <w:pPr>
              <w:rPr>
                <w:rFonts w:cs="Arial"/>
                <w:color w:val="E36C0A" w:themeColor="accent6" w:themeShade="BF"/>
                <w:szCs w:val="22"/>
              </w:rPr>
            </w:pP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begin"/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MERGEFIELD</w:instrText>
            </w:r>
            <w:r w:rsidR="000B3CE0" w:rsidRPr="00A173CF">
              <w:rPr>
                <w:rFonts w:cs="Arial"/>
                <w:color w:val="E36C0A" w:themeColor="accent6" w:themeShade="BF"/>
                <w:szCs w:val="22"/>
              </w:rPr>
              <w:instrText xml:space="preserve"> </w:instrText>
            </w:r>
            <w:r w:rsidR="00370C18" w:rsidRPr="00A173CF">
              <w:rPr>
                <w:rFonts w:cs="Arial"/>
                <w:color w:val="E36C0A" w:themeColor="accent6" w:themeShade="BF"/>
                <w:szCs w:val="22"/>
              </w:rPr>
              <w:instrText>agenda_item.is_paragraph:endIf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instrText xml:space="preserve"> \* MERGEFORMAT </w:instrTex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E36C0A" w:themeColor="accent6" w:themeShade="BF"/>
                <w:szCs w:val="22"/>
              </w:rPr>
              <w:t>«agenda_item.is_paragraph:endIf»</w:t>
            </w:r>
            <w:r w:rsidRPr="00A173CF">
              <w:rPr>
                <w:rFonts w:cs="Arial"/>
                <w:color w:val="E36C0A" w:themeColor="accent6" w:themeShade="BF"/>
                <w:szCs w:val="22"/>
              </w:rPr>
              <w:fldChar w:fldCharType="end"/>
            </w:r>
          </w:p>
        </w:tc>
      </w:tr>
      <w:tr w:rsidR="00014720" w:rsidRPr="00B96CAE" w14:paraId="56FFC9B4" w14:textId="77777777" w:rsidTr="00B96CAE">
        <w:tc>
          <w:tcPr>
            <w:tcW w:w="9287" w:type="dxa"/>
            <w:gridSpan w:val="3"/>
            <w:shd w:val="clear" w:color="auto" w:fill="auto"/>
          </w:tcPr>
          <w:p w14:paraId="1C03C095" w14:textId="4F01CA2E" w:rsidR="00014720" w:rsidRPr="00C733DC" w:rsidRDefault="00014720" w:rsidP="00843DF8">
            <w:pPr>
              <w:rPr>
                <w:rFonts w:cs="Arial"/>
                <w:color w:val="0000FF"/>
                <w:szCs w:val="22"/>
              </w:rPr>
            </w:pPr>
            <w:r w:rsidRPr="00C733DC">
              <w:rPr>
                <w:rFonts w:cs="Arial"/>
                <w:color w:val="0000FF"/>
                <w:szCs w:val="22"/>
              </w:rPr>
              <w:fldChar w:fldCharType="begin"/>
            </w:r>
            <w:r w:rsidRPr="00C733DC">
              <w:rPr>
                <w:rFonts w:cs="Arial"/>
                <w:color w:val="0000FF"/>
                <w:szCs w:val="22"/>
              </w:rPr>
              <w:instrText xml:space="preserve"> MERGEFIELD </w:instrText>
            </w:r>
            <w:r w:rsidR="00843DF8" w:rsidRPr="00C733DC">
              <w:rPr>
                <w:rFonts w:cs="Arial"/>
                <w:color w:val="0000FF"/>
                <w:szCs w:val="22"/>
              </w:rPr>
              <w:instrText>agenda_items</w:instrText>
            </w:r>
            <w:r w:rsidRPr="00C733DC">
              <w:rPr>
                <w:rFonts w:cs="Arial"/>
                <w:color w:val="0000FF"/>
                <w:szCs w:val="22"/>
              </w:rPr>
              <w:instrText xml:space="preserve">:endEach \* MERGEFORMAT </w:instrText>
            </w:r>
            <w:r w:rsidRPr="00C733DC">
              <w:rPr>
                <w:rFonts w:cs="Arial"/>
                <w:color w:val="0000FF"/>
                <w:szCs w:val="22"/>
              </w:rPr>
              <w:fldChar w:fldCharType="separate"/>
            </w:r>
            <w:r w:rsidR="00E80059">
              <w:rPr>
                <w:rFonts w:cs="Arial"/>
                <w:noProof/>
                <w:color w:val="0000FF"/>
                <w:szCs w:val="22"/>
              </w:rPr>
              <w:t>«agenda_items:endEach»</w:t>
            </w:r>
            <w:r w:rsidRPr="00C733DC">
              <w:rPr>
                <w:rFonts w:cs="Arial"/>
                <w:color w:val="0000FF"/>
                <w:szCs w:val="22"/>
              </w:rPr>
              <w:fldChar w:fldCharType="end"/>
            </w:r>
          </w:p>
        </w:tc>
      </w:tr>
    </w:tbl>
    <w:p w14:paraId="0866673C" w14:textId="77777777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E80059">
        <w:rPr>
          <w:rFonts w:cs="Arial"/>
          <w:noProof/>
          <w:color w:val="A6A6A6" w:themeColor="background1" w:themeShade="A6"/>
          <w:szCs w:val="22"/>
        </w:rPr>
        <w:t>«comment»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9E18FD9" w14:textId="272CB591" w:rsidR="00B374A0" w:rsidRDefault="00B374A0" w:rsidP="001E6B21">
      <w:pPr>
        <w:rPr>
          <w:rFonts w:cs="Arial"/>
          <w:color w:val="A6A6A6" w:themeColor="background1" w:themeShade="A6"/>
          <w:szCs w:val="22"/>
        </w:rPr>
      </w:pPr>
      <w:proofErr w:type="spellStart"/>
      <w:r>
        <w:rPr>
          <w:rFonts w:cs="Arial"/>
          <w:color w:val="A6A6A6" w:themeColor="background1" w:themeShade="A6"/>
          <w:szCs w:val="22"/>
        </w:rPr>
        <w:t>Sablon</w:t>
      </w:r>
      <w:proofErr w:type="spellEnd"/>
      <w:r>
        <w:rPr>
          <w:rFonts w:cs="Arial"/>
          <w:color w:val="A6A6A6" w:themeColor="background1" w:themeShade="A6"/>
          <w:szCs w:val="22"/>
        </w:rPr>
        <w:t xml:space="preserve"> Style Definitionen für die HTML-Insertion.</w:t>
      </w:r>
    </w:p>
    <w:p w14:paraId="24805B62" w14:textId="1F641295" w:rsidR="00B374A0" w:rsidRPr="00B374A0" w:rsidRDefault="00B374A0" w:rsidP="00B374A0">
      <w:pPr>
        <w:pStyle w:val="ListNumber"/>
      </w:pPr>
      <w:proofErr w:type="spellStart"/>
      <w:r w:rsidRPr="00B374A0">
        <w:t>Number</w:t>
      </w:r>
      <w:proofErr w:type="spellEnd"/>
    </w:p>
    <w:p w14:paraId="08BEEBAD" w14:textId="217599F2" w:rsidR="00B374A0" w:rsidRPr="00B374A0" w:rsidRDefault="00B374A0" w:rsidP="00B374A0">
      <w:pPr>
        <w:pStyle w:val="ListParagraph"/>
        <w:numPr>
          <w:ilvl w:val="1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5D29A396" w14:textId="379F9455" w:rsidR="00B374A0" w:rsidRDefault="00B374A0" w:rsidP="00B374A0">
      <w:pPr>
        <w:pStyle w:val="ListParagraph"/>
        <w:numPr>
          <w:ilvl w:val="2"/>
          <w:numId w:val="29"/>
        </w:numPr>
        <w:rPr>
          <w:rFonts w:cs="Arial"/>
          <w:szCs w:val="22"/>
        </w:rPr>
      </w:pPr>
      <w:proofErr w:type="spellStart"/>
      <w:r w:rsidRPr="00B374A0">
        <w:rPr>
          <w:rFonts w:cs="Arial"/>
          <w:szCs w:val="22"/>
        </w:rPr>
        <w:t>Number</w:t>
      </w:r>
      <w:proofErr w:type="spellEnd"/>
    </w:p>
    <w:p w14:paraId="000A5C4C" w14:textId="55FE4F0C" w:rsidR="00B374A0" w:rsidRDefault="00B374A0" w:rsidP="00B374A0">
      <w:pPr>
        <w:pStyle w:val="ListParagraph"/>
        <w:numPr>
          <w:ilvl w:val="3"/>
          <w:numId w:val="29"/>
        </w:numPr>
        <w:rPr>
          <w:rFonts w:cs="Arial"/>
          <w:szCs w:val="22"/>
        </w:rPr>
      </w:pPr>
      <w:proofErr w:type="spellStart"/>
      <w:r>
        <w:rPr>
          <w:rFonts w:cs="Arial"/>
          <w:szCs w:val="22"/>
        </w:rPr>
        <w:t>Number</w:t>
      </w:r>
      <w:proofErr w:type="spellEnd"/>
    </w:p>
    <w:p w14:paraId="288373CD" w14:textId="7D98A57E" w:rsidR="00B374A0" w:rsidRDefault="00B374A0" w:rsidP="00B374A0">
      <w:pPr>
        <w:pStyle w:val="ListBullet"/>
      </w:pPr>
      <w:r>
        <w:t>Bullet</w:t>
      </w:r>
    </w:p>
    <w:p w14:paraId="47F7843B" w14:textId="1CC03C96" w:rsidR="00B374A0" w:rsidRDefault="00B374A0" w:rsidP="00B374A0">
      <w:pPr>
        <w:pStyle w:val="ListParagraph"/>
        <w:numPr>
          <w:ilvl w:val="1"/>
          <w:numId w:val="35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6411DFB6" w14:textId="725B56D7" w:rsidR="00B374A0" w:rsidRDefault="00B374A0" w:rsidP="00B374A0">
      <w:pPr>
        <w:pStyle w:val="ListParagraph"/>
        <w:numPr>
          <w:ilvl w:val="2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15E0F673" w14:textId="351F77BB" w:rsidR="00B374A0" w:rsidRPr="00B374A0" w:rsidRDefault="00B374A0" w:rsidP="00B374A0">
      <w:pPr>
        <w:pStyle w:val="ListParagraph"/>
        <w:numPr>
          <w:ilvl w:val="3"/>
          <w:numId w:val="30"/>
        </w:numPr>
        <w:rPr>
          <w:rFonts w:cs="Arial"/>
          <w:szCs w:val="22"/>
        </w:rPr>
      </w:pPr>
      <w:r>
        <w:rPr>
          <w:rFonts w:cs="Arial"/>
          <w:szCs w:val="22"/>
        </w:rPr>
        <w:t>Bullet</w:t>
      </w:r>
    </w:p>
    <w:p w14:paraId="339BFFD7" w14:textId="77777777" w:rsidR="00DB6712" w:rsidRDefault="00B374A0" w:rsidP="001E6B21">
      <w:pPr>
        <w:rPr>
          <w:rFonts w:cs="Arial"/>
          <w:color w:val="A6A6A6" w:themeColor="background1" w:themeShade="A6"/>
          <w:szCs w:val="22"/>
        </w:rPr>
      </w:pPr>
      <w:r w:rsidRPr="00B374A0">
        <w:rPr>
          <w:rFonts w:cs="Arial"/>
          <w:color w:val="A6A6A6" w:themeColor="background1" w:themeShade="A6"/>
          <w:szCs w:val="22"/>
        </w:rPr>
        <w:fldChar w:fldCharType="begin"/>
      </w:r>
      <w:r w:rsidRPr="00B374A0">
        <w:rPr>
          <w:rFonts w:cs="Arial"/>
          <w:color w:val="A6A6A6" w:themeColor="background1" w:themeShade="A6"/>
          <w:szCs w:val="22"/>
        </w:rPr>
        <w:instrText xml:space="preserve"> MERGEFIELD endComment \* MERGEFORMAT </w:instrText>
      </w:r>
      <w:r w:rsidRPr="00B374A0">
        <w:rPr>
          <w:rFonts w:cs="Arial"/>
          <w:color w:val="A6A6A6" w:themeColor="background1" w:themeShade="A6"/>
          <w:szCs w:val="22"/>
        </w:rPr>
        <w:fldChar w:fldCharType="separate"/>
      </w:r>
      <w:r w:rsidR="00E80059">
        <w:rPr>
          <w:rFonts w:cs="Arial"/>
          <w:noProof/>
          <w:color w:val="A6A6A6" w:themeColor="background1" w:themeShade="A6"/>
          <w:szCs w:val="22"/>
        </w:rPr>
        <w:t>«endComment»</w:t>
      </w:r>
      <w:r w:rsidRPr="00B374A0">
        <w:rPr>
          <w:rFonts w:cs="Arial"/>
          <w:color w:val="A6A6A6" w:themeColor="background1" w:themeShade="A6"/>
          <w:szCs w:val="22"/>
        </w:rPr>
        <w:fldChar w:fldCharType="end"/>
      </w:r>
    </w:p>
    <w:p w14:paraId="7E5E4982" w14:textId="02B297CD" w:rsidR="001E6B21" w:rsidRDefault="001E6B21" w:rsidP="001E6B21">
      <w:pPr>
        <w:rPr>
          <w:rFonts w:cs="Arial"/>
          <w:szCs w:val="22"/>
        </w:rPr>
      </w:pPr>
      <w:r>
        <w:rPr>
          <w:rFonts w:cs="Arial"/>
          <w:szCs w:val="22"/>
        </w:rPr>
        <w:br w:type="page"/>
      </w:r>
    </w:p>
    <w:p w14:paraId="64C74175" w14:textId="1D62F4C6" w:rsidR="008517B2" w:rsidRDefault="00811542" w:rsidP="00811542">
      <w:pPr>
        <w:jc w:val="both"/>
        <w:rPr>
          <w:rFonts w:cs="Arial"/>
          <w:color w:val="0000FF"/>
          <w:szCs w:val="22"/>
        </w:rPr>
      </w:pPr>
      <w:r w:rsidRPr="00A173CF">
        <w:rPr>
          <w:rFonts w:cs="Arial"/>
          <w:color w:val="0000FF"/>
          <w:szCs w:val="22"/>
        </w:rPr>
        <w:lastRenderedPageBreak/>
        <w:fldChar w:fldCharType="begin"/>
      </w:r>
      <w:r w:rsidRPr="00A173CF">
        <w:rPr>
          <w:rFonts w:cs="Arial"/>
          <w:color w:val="0000FF"/>
          <w:szCs w:val="22"/>
        </w:rPr>
        <w:instrText xml:space="preserve"> MERGEFIELD </w:instrText>
      </w:r>
      <w:r w:rsidR="007B51B6" w:rsidRPr="00A173CF">
        <w:rPr>
          <w:rFonts w:cs="Arial"/>
          <w:color w:val="0000FF"/>
          <w:szCs w:val="22"/>
        </w:rPr>
        <w:instrText>agenda_items</w:instrText>
      </w:r>
      <w:r w:rsidRPr="00A173CF">
        <w:rPr>
          <w:rFonts w:cs="Arial"/>
          <w:color w:val="0000FF"/>
          <w:szCs w:val="22"/>
        </w:rPr>
        <w:instrText>:each(</w:instrText>
      </w:r>
      <w:r w:rsidR="007B51B6" w:rsidRPr="00A173CF">
        <w:rPr>
          <w:rFonts w:cs="Arial"/>
          <w:color w:val="0000FF"/>
          <w:szCs w:val="22"/>
        </w:rPr>
        <w:instrText>agenda_item</w:instrText>
      </w:r>
      <w:r w:rsidRPr="00A173CF">
        <w:rPr>
          <w:rFonts w:cs="Arial"/>
          <w:color w:val="0000FF"/>
          <w:szCs w:val="22"/>
        </w:rPr>
        <w:instrText xml:space="preserve">) \* MERGEFORMAT </w:instrText>
      </w:r>
      <w:r w:rsidRPr="00A173CF">
        <w:rPr>
          <w:rFonts w:cs="Arial"/>
          <w:color w:val="0000FF"/>
          <w:szCs w:val="22"/>
        </w:rPr>
        <w:fldChar w:fldCharType="separate"/>
      </w:r>
      <w:r w:rsidR="00E80059">
        <w:rPr>
          <w:rFonts w:cs="Arial"/>
          <w:noProof/>
          <w:color w:val="0000FF"/>
          <w:szCs w:val="22"/>
        </w:rPr>
        <w:t>«agenda_items:each(agenda_item)»</w:t>
      </w:r>
      <w:r w:rsidRPr="00A173CF">
        <w:rPr>
          <w:rFonts w:cs="Arial"/>
          <w:color w:val="0000FF"/>
          <w:szCs w:val="22"/>
        </w:rPr>
        <w:fldChar w:fldCharType="end"/>
      </w:r>
    </w:p>
    <w:p w14:paraId="4B1E73E3" w14:textId="431D5EC5" w:rsidR="001A132D" w:rsidRDefault="001A132D" w:rsidP="003E560E">
      <w:pPr>
        <w:pBdr>
          <w:top w:val="single" w:sz="4" w:space="1" w:color="auto"/>
        </w:pBdr>
        <w:jc w:val="center"/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=agenda_item.dossier_reference_number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«=agenda_item.dossier_reference_number»</w:t>
      </w:r>
      <w:r>
        <w:rPr>
          <w:rFonts w:cs="Arial"/>
          <w:szCs w:val="22"/>
        </w:rPr>
        <w:fldChar w:fldCharType="end"/>
      </w:r>
      <w:r w:rsidR="00E80059">
        <w:rPr>
          <w:rFonts w:cs="Arial"/>
          <w:szCs w:val="22"/>
        </w:rPr>
        <w:t xml:space="preserve"> </w:t>
      </w:r>
      <w:r w:rsidR="00E80059">
        <w:rPr>
          <w:rFonts w:cs="Arial"/>
          <w:szCs w:val="22"/>
        </w:rPr>
        <w:fldChar w:fldCharType="begin"/>
      </w:r>
      <w:r w:rsidR="00E80059">
        <w:rPr>
          <w:rFonts w:cs="Arial"/>
          <w:szCs w:val="22"/>
        </w:rPr>
        <w:instrText xml:space="preserve"> MERGEFIELD =agenda_item.</w:instrText>
      </w:r>
      <w:r w:rsidR="00E80059" w:rsidRPr="00F444B6">
        <w:rPr>
          <w:rFonts w:cs="Arial"/>
          <w:szCs w:val="22"/>
        </w:rPr>
        <w:instrText>repository_folder_title</w:instrText>
      </w:r>
      <w:r w:rsidR="00E80059">
        <w:rPr>
          <w:rFonts w:cs="Arial"/>
          <w:szCs w:val="22"/>
        </w:rPr>
        <w:instrText xml:space="preserve"> \* MERGEFORMAT </w:instrText>
      </w:r>
      <w:r w:rsidR="00E80059"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«=agenda_item.repository_folder_title»</w:t>
      </w:r>
      <w:r w:rsidR="00E80059">
        <w:rPr>
          <w:rFonts w:cs="Arial"/>
          <w:szCs w:val="22"/>
        </w:rPr>
        <w:fldChar w:fldCharType="end"/>
      </w:r>
      <w:bookmarkStart w:id="0" w:name="_GoBack"/>
      <w:bookmarkEnd w:id="0"/>
    </w:p>
    <w:p w14:paraId="19EB8E38" w14:textId="77777777" w:rsidR="001A132D" w:rsidRPr="00A173CF" w:rsidRDefault="001A132D" w:rsidP="00811542">
      <w:pPr>
        <w:jc w:val="both"/>
        <w:rPr>
          <w:rFonts w:cs="Arial"/>
          <w:color w:val="0000FF"/>
          <w:szCs w:val="22"/>
        </w:rPr>
      </w:pPr>
    </w:p>
    <w:p w14:paraId="20A70328" w14:textId="01298E93" w:rsidR="008517B2" w:rsidRPr="008517B2" w:rsidRDefault="00E84151" w:rsidP="007301E1">
      <w:pPr>
        <w:pStyle w:val="Heading3"/>
        <w:pBdr>
          <w:bottom w:val="single" w:sz="4" w:space="1" w:color="auto"/>
        </w:pBdr>
        <w:tabs>
          <w:tab w:val="center" w:pos="4712"/>
        </w:tabs>
        <w:ind w:left="0"/>
        <w:rPr>
          <w:rFonts w:ascii="Arial" w:hAnsi="Arial"/>
          <w:bCs/>
        </w:rPr>
      </w:pP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«=agenda_item.decision_number:if»</w:t>
      </w:r>
      <w:r w:rsidRPr="007335D0">
        <w:rPr>
          <w:rStyle w:val="Strong"/>
          <w:rFonts w:ascii="Arial" w:hAnsi="Arial"/>
          <w:b/>
        </w:rPr>
        <w:fldChar w:fldCharType="end"/>
      </w:r>
      <w:r w:rsidR="007301E1" w:rsidRPr="007335D0">
        <w:rPr>
          <w:rStyle w:val="Strong"/>
          <w:rFonts w:ascii="Arial" w:hAnsi="Arial"/>
          <w:b/>
        </w:rPr>
        <w:fldChar w:fldCharType="begin"/>
      </w:r>
      <w:r w:rsidR="007301E1" w:rsidRPr="007335D0">
        <w:rPr>
          <w:rStyle w:val="Strong"/>
          <w:rFonts w:ascii="Arial" w:hAnsi="Arial"/>
          <w:b/>
        </w:rPr>
        <w:instrText xml:space="preserve"> MERGEFIELD =</w:instrText>
      </w:r>
      <w:r w:rsidR="007301E1">
        <w:rPr>
          <w:rStyle w:val="Strong"/>
          <w:rFonts w:ascii="Arial" w:hAnsi="Arial"/>
          <w:b/>
        </w:rPr>
        <w:instrText>agenda_item</w:instrText>
      </w:r>
      <w:r w:rsidR="007301E1" w:rsidRPr="007335D0">
        <w:rPr>
          <w:rStyle w:val="Strong"/>
          <w:rFonts w:ascii="Arial" w:hAnsi="Arial"/>
          <w:b/>
        </w:rPr>
        <w:instrText>.</w:instrText>
      </w:r>
      <w:r w:rsidR="007301E1" w:rsidRPr="00227EBF">
        <w:rPr>
          <w:rStyle w:val="Strong"/>
          <w:rFonts w:ascii="Arial" w:hAnsi="Arial"/>
          <w:b/>
        </w:rPr>
        <w:instrText>decision_number</w:instrText>
      </w:r>
      <w:r w:rsidR="00D15416">
        <w:rPr>
          <w:rStyle w:val="Strong"/>
          <w:rFonts w:ascii="Arial" w:hAnsi="Arial"/>
          <w:b/>
        </w:rPr>
        <w:instrText xml:space="preserve"> </w:instrText>
      </w:r>
      <w:r w:rsidR="007301E1" w:rsidRPr="007335D0">
        <w:rPr>
          <w:rStyle w:val="Strong"/>
          <w:rFonts w:ascii="Arial" w:hAnsi="Arial"/>
          <w:b/>
        </w:rPr>
        <w:instrText xml:space="preserve">\* MERGEFORMAT </w:instrText>
      </w:r>
      <w:r w:rsidR="007301E1"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«=agenda_item.decision_number»</w:t>
      </w:r>
      <w:r w:rsidR="007301E1" w:rsidRPr="007335D0">
        <w:rPr>
          <w:rStyle w:val="Strong"/>
          <w:rFonts w:ascii="Arial" w:hAnsi="Arial"/>
          <w:b/>
        </w:rPr>
        <w:fldChar w:fldCharType="end"/>
      </w:r>
      <w:r w:rsidRPr="007335D0">
        <w:rPr>
          <w:rStyle w:val="Strong"/>
          <w:rFonts w:ascii="Arial" w:hAnsi="Arial"/>
          <w:b/>
        </w:rPr>
        <w:fldChar w:fldCharType="begin"/>
      </w:r>
      <w:r w:rsidRPr="007335D0">
        <w:rPr>
          <w:rStyle w:val="Strong"/>
          <w:rFonts w:ascii="Arial" w:hAnsi="Arial"/>
          <w:b/>
        </w:rPr>
        <w:instrText xml:space="preserve"> MERGEFIELD =</w:instrText>
      </w:r>
      <w:r>
        <w:rPr>
          <w:rStyle w:val="Strong"/>
          <w:rFonts w:ascii="Arial" w:hAnsi="Arial"/>
          <w:b/>
        </w:rPr>
        <w:instrText>agenda_item</w:instrText>
      </w:r>
      <w:r w:rsidRPr="007335D0">
        <w:rPr>
          <w:rStyle w:val="Strong"/>
          <w:rFonts w:ascii="Arial" w:hAnsi="Arial"/>
          <w:b/>
        </w:rPr>
        <w:instrText>.</w:instrText>
      </w:r>
      <w:r w:rsidRPr="00227EBF">
        <w:rPr>
          <w:rStyle w:val="Strong"/>
          <w:rFonts w:ascii="Arial" w:hAnsi="Arial"/>
          <w:b/>
        </w:rPr>
        <w:instrText>decision_number</w:instrText>
      </w:r>
      <w:r>
        <w:rPr>
          <w:rStyle w:val="Strong"/>
          <w:rFonts w:ascii="Arial" w:hAnsi="Arial"/>
          <w:b/>
        </w:rPr>
        <w:instrText xml:space="preserve">:endif </w:instrText>
      </w:r>
      <w:r w:rsidRPr="007335D0">
        <w:rPr>
          <w:rStyle w:val="Strong"/>
          <w:rFonts w:ascii="Arial" w:hAnsi="Arial"/>
          <w:b/>
        </w:rPr>
        <w:instrText xml:space="preserve">\* MERGEFORMAT </w:instrText>
      </w:r>
      <w:r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«=agenda_item.decision_number:endif»</w:t>
      </w:r>
      <w:r w:rsidRPr="007335D0">
        <w:rPr>
          <w:rStyle w:val="Strong"/>
          <w:rFonts w:ascii="Arial" w:hAnsi="Arial"/>
          <w:b/>
        </w:rPr>
        <w:fldChar w:fldCharType="end"/>
      </w:r>
      <w:r w:rsidR="00811542" w:rsidRPr="007335D0">
        <w:rPr>
          <w:rStyle w:val="Strong"/>
          <w:rFonts w:ascii="Arial" w:hAnsi="Arial"/>
          <w:b/>
        </w:rPr>
        <w:fldChar w:fldCharType="begin"/>
      </w:r>
      <w:r w:rsidR="00811542" w:rsidRPr="007335D0">
        <w:rPr>
          <w:rStyle w:val="Strong"/>
          <w:rFonts w:ascii="Arial" w:hAnsi="Arial"/>
          <w:b/>
        </w:rPr>
        <w:instrText xml:space="preserve"> MERGEFIELD </w:instrText>
      </w:r>
      <w:r w:rsidR="0084451D" w:rsidRPr="007335D0">
        <w:rPr>
          <w:rStyle w:val="Strong"/>
          <w:rFonts w:ascii="Arial" w:hAnsi="Arial"/>
          <w:b/>
        </w:rPr>
        <w:instrText>=</w:instrText>
      </w:r>
      <w:r w:rsidR="00406EF7">
        <w:rPr>
          <w:rStyle w:val="Strong"/>
          <w:rFonts w:ascii="Arial" w:hAnsi="Arial"/>
          <w:b/>
        </w:rPr>
        <w:instrText>agenda_item</w:instrText>
      </w:r>
      <w:r w:rsidR="0084451D" w:rsidRPr="007335D0">
        <w:rPr>
          <w:rStyle w:val="Strong"/>
          <w:rFonts w:ascii="Arial" w:hAnsi="Arial"/>
          <w:b/>
        </w:rPr>
        <w:instrText>.titl</w:instrText>
      </w:r>
      <w:r w:rsidR="00406EF7">
        <w:rPr>
          <w:rStyle w:val="Strong"/>
          <w:rFonts w:ascii="Arial" w:hAnsi="Arial"/>
          <w:b/>
        </w:rPr>
        <w:instrText>e</w:instrText>
      </w:r>
      <w:r w:rsidR="00811542" w:rsidRPr="007335D0">
        <w:rPr>
          <w:rStyle w:val="Strong"/>
          <w:rFonts w:ascii="Arial" w:hAnsi="Arial"/>
          <w:b/>
        </w:rPr>
        <w:instrText xml:space="preserve"> \* MERGEFORMAT </w:instrText>
      </w:r>
      <w:r w:rsidR="00811542" w:rsidRPr="007335D0">
        <w:rPr>
          <w:rStyle w:val="Strong"/>
          <w:rFonts w:ascii="Arial" w:hAnsi="Arial"/>
          <w:b/>
        </w:rPr>
        <w:fldChar w:fldCharType="separate"/>
      </w:r>
      <w:r w:rsidR="00E80059">
        <w:rPr>
          <w:rStyle w:val="Strong"/>
          <w:rFonts w:ascii="Arial" w:hAnsi="Arial"/>
          <w:b/>
          <w:noProof/>
        </w:rPr>
        <w:t>«=agenda_item.title»</w:t>
      </w:r>
      <w:r w:rsidR="00811542" w:rsidRPr="007335D0">
        <w:rPr>
          <w:rStyle w:val="Strong"/>
          <w:rFonts w:ascii="Arial" w:hAnsi="Arial"/>
          <w:b/>
        </w:rPr>
        <w:fldChar w:fldCharType="end"/>
      </w:r>
    </w:p>
    <w:p w14:paraId="23D37BA2" w14:textId="15D8EDB9" w:rsidR="00D20056" w:rsidRPr="00A173CF" w:rsidRDefault="00D20056" w:rsidP="00D20056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«agenda_item.legal_basis:if»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66C4FF9" w14:textId="77777777" w:rsidR="003901AB" w:rsidRDefault="003901AB" w:rsidP="00D20056">
      <w:pPr>
        <w:jc w:val="both"/>
      </w:pPr>
    </w:p>
    <w:p w14:paraId="48BBF5BE" w14:textId="35B61A98" w:rsidR="003901AB" w:rsidRPr="0084451D" w:rsidRDefault="00A07A9D" w:rsidP="003901AB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Rechtsgrundlage</w:t>
      </w:r>
    </w:p>
    <w:p w14:paraId="6DCF57E8" w14:textId="17831B1B" w:rsidR="003901AB" w:rsidRDefault="003901AB" w:rsidP="003901AB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=agenda_item.legal_basis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«=agenda_item.legal_basis»</w:t>
      </w:r>
      <w:r>
        <w:rPr>
          <w:rFonts w:cs="Arial"/>
          <w:szCs w:val="22"/>
        </w:rPr>
        <w:fldChar w:fldCharType="end"/>
      </w:r>
    </w:p>
    <w:p w14:paraId="6001E10E" w14:textId="4D026325" w:rsidR="00FA016B" w:rsidRPr="00A173CF" w:rsidRDefault="00FA016B" w:rsidP="00FA016B">
      <w:pPr>
        <w:jc w:val="both"/>
        <w:rPr>
          <w:rFonts w:cs="Arial"/>
          <w:color w:val="E36C0A" w:themeColor="accent6" w:themeShade="BF"/>
          <w:szCs w:val="22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agenda_item.legal_basis:endIf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«agenda_item.legal_basis:endIf»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92682D3" w14:textId="3DBB745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76370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A12D5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>:if</w:instrText>
      </w:r>
      <w:r w:rsidR="00976370" w:rsidRPr="00A173CF">
        <w:rPr>
          <w:rFonts w:cs="Arial"/>
          <w:color w:val="E36C0A" w:themeColor="accent6" w:themeShade="BF"/>
          <w:szCs w:val="22"/>
        </w:rPr>
        <w:instrText xml:space="preserve"> </w:instrText>
      </w:r>
      <w:r w:rsidRPr="00A173CF">
        <w:rPr>
          <w:rFonts w:cs="Arial"/>
          <w:color w:val="E36C0A" w:themeColor="accent6" w:themeShade="BF"/>
          <w:szCs w:val="22"/>
        </w:rPr>
        <w:instrText xml:space="preserve">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«agenda_item.initial_position:if»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5D89090" w14:textId="77777777" w:rsidR="00412187" w:rsidRPr="00412187" w:rsidRDefault="00412187" w:rsidP="00F7119A">
      <w:pPr>
        <w:pStyle w:val="NormalIndent"/>
        <w:ind w:left="0"/>
      </w:pPr>
    </w:p>
    <w:p w14:paraId="0BC90ED9" w14:textId="7DB27B6E" w:rsidR="00811542" w:rsidRPr="0084451D" w:rsidRDefault="0084451D" w:rsidP="00811542">
      <w:pPr>
        <w:jc w:val="both"/>
        <w:rPr>
          <w:rFonts w:cs="Arial"/>
          <w:b/>
          <w:szCs w:val="22"/>
        </w:rPr>
      </w:pPr>
      <w:r w:rsidRPr="0084451D">
        <w:rPr>
          <w:rFonts w:cs="Arial"/>
          <w:b/>
          <w:szCs w:val="22"/>
        </w:rPr>
        <w:t>Sachverhalt / Ausgangslage</w:t>
      </w:r>
    </w:p>
    <w:p w14:paraId="11FA26CC" w14:textId="0E3EB1FA" w:rsidR="0084451D" w:rsidRDefault="0084451D" w:rsidP="000C4A35">
      <w:pPr>
        <w:rPr>
          <w:rFonts w:cs="Arial"/>
          <w:szCs w:val="22"/>
        </w:rPr>
      </w:pPr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AD63BB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AD63BB" w:rsidRPr="00AD63BB">
        <w:rPr>
          <w:rFonts w:cs="Arial"/>
          <w:szCs w:val="22"/>
        </w:rPr>
        <w:instrText>initial_position</w:instrText>
      </w:r>
      <w:r w:rsidR="00AD63BB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«=agenda_item.initial_position»</w:t>
      </w:r>
      <w:r>
        <w:rPr>
          <w:rFonts w:cs="Arial"/>
          <w:szCs w:val="22"/>
        </w:rPr>
        <w:fldChar w:fldCharType="end"/>
      </w:r>
    </w:p>
    <w:p w14:paraId="3713C673" w14:textId="4C02665E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D23F56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D23F56" w:rsidRPr="00A173CF">
        <w:rPr>
          <w:rFonts w:cs="Arial"/>
          <w:color w:val="E36C0A" w:themeColor="accent6" w:themeShade="BF"/>
          <w:szCs w:val="22"/>
        </w:rPr>
        <w:instrText>initial_position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«agenda_item.initial_position:endIf»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14A2C005" w14:textId="25B27085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9C149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F1E38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«agenda_item.considerations:if»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3FAA77F" w14:textId="77777777" w:rsidR="0084451D" w:rsidRDefault="0084451D" w:rsidP="0084451D">
      <w:pPr>
        <w:jc w:val="both"/>
        <w:rPr>
          <w:rFonts w:cs="Arial"/>
          <w:szCs w:val="22"/>
        </w:rPr>
      </w:pPr>
    </w:p>
    <w:p w14:paraId="472865C9" w14:textId="51622857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Erwägungen</w:t>
      </w:r>
    </w:p>
    <w:p w14:paraId="73D5AC41" w14:textId="0F4B87D5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BF78B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BF78B3" w:rsidRPr="00BF78B3">
        <w:rPr>
          <w:rFonts w:cs="Arial"/>
          <w:szCs w:val="22"/>
        </w:rPr>
        <w:instrText>considerations</w:instrText>
      </w:r>
      <w:r w:rsidR="00BF78B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«=agenda_item.considerations»</w:t>
      </w:r>
      <w:r>
        <w:rPr>
          <w:rFonts w:cs="Arial"/>
          <w:szCs w:val="22"/>
        </w:rPr>
        <w:fldChar w:fldCharType="end"/>
      </w:r>
    </w:p>
    <w:p w14:paraId="15D69F63" w14:textId="45749DEB" w:rsidR="006542D5" w:rsidRPr="00A173CF" w:rsidRDefault="006542D5" w:rsidP="000C4A35">
      <w:pPr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51084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51084C" w:rsidRPr="00A173CF">
        <w:rPr>
          <w:rFonts w:cs="Arial"/>
          <w:color w:val="E36C0A" w:themeColor="accent6" w:themeShade="BF"/>
          <w:szCs w:val="22"/>
        </w:rPr>
        <w:instrText>considerations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«agenda_item.considerations:endIf»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095EF861" w14:textId="389AFF33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685041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685041" w:rsidRPr="00A173CF">
        <w:rPr>
          <w:rFonts w:cs="Arial"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«agenda_item.proposed_action:if»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F88C3A" w14:textId="77777777" w:rsidR="0084451D" w:rsidRDefault="0084451D" w:rsidP="0084451D">
      <w:pPr>
        <w:jc w:val="both"/>
      </w:pPr>
    </w:p>
    <w:p w14:paraId="41FE71A0" w14:textId="64BBB740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Antrag</w:t>
      </w:r>
    </w:p>
    <w:p w14:paraId="5959CE28" w14:textId="2520E662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E3A63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E3A63">
        <w:rPr>
          <w:rFonts w:cs="Arial"/>
          <w:noProof/>
          <w:szCs w:val="22"/>
        </w:rPr>
        <w:instrText>proposed_action</w:instrText>
      </w:r>
      <w:r w:rsidR="009E3A63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«=agenda_item.proposed_action»</w:t>
      </w:r>
      <w:r>
        <w:rPr>
          <w:rFonts w:cs="Arial"/>
          <w:szCs w:val="22"/>
        </w:rPr>
        <w:fldChar w:fldCharType="end"/>
      </w:r>
    </w:p>
    <w:p w14:paraId="7D172AD0" w14:textId="10B18230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A5138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5138E" w:rsidRPr="00A173CF">
        <w:rPr>
          <w:rFonts w:cs="Arial"/>
          <w:noProof/>
          <w:color w:val="E36C0A" w:themeColor="accent6" w:themeShade="BF"/>
          <w:szCs w:val="22"/>
        </w:rPr>
        <w:instrText>proposed_action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«agenda_item.proposed_action:endIf»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7FC8E035" w14:textId="1383206B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D594E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AD4D0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«agenda_item.discussion:if»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A4169E5" w14:textId="77777777" w:rsidR="0084451D" w:rsidRDefault="0084451D" w:rsidP="0084451D">
      <w:pPr>
        <w:jc w:val="both"/>
        <w:rPr>
          <w:rFonts w:cs="Arial"/>
          <w:b/>
          <w:szCs w:val="22"/>
        </w:rPr>
      </w:pPr>
    </w:p>
    <w:p w14:paraId="5CE02ED6" w14:textId="0440F6C9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Diskussion</w:t>
      </w:r>
    </w:p>
    <w:p w14:paraId="1F71C28D" w14:textId="027DCFFE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9931F6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9931F6" w:rsidRPr="00AD4D0C">
        <w:rPr>
          <w:rFonts w:cs="Arial"/>
          <w:szCs w:val="22"/>
        </w:rPr>
        <w:instrText>discussion</w:instrText>
      </w:r>
      <w:r w:rsidR="009931F6">
        <w:rPr>
          <w:rFonts w:cs="Arial"/>
          <w:szCs w:val="22"/>
        </w:rPr>
        <w:instrText xml:space="preserve">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«=agenda_item.discussion»</w:t>
      </w:r>
      <w:r>
        <w:rPr>
          <w:rFonts w:cs="Arial"/>
          <w:szCs w:val="22"/>
        </w:rPr>
        <w:fldChar w:fldCharType="end"/>
      </w:r>
    </w:p>
    <w:p w14:paraId="57F5EF9F" w14:textId="2CB0ACED" w:rsidR="006542D5" w:rsidRPr="00A173CF" w:rsidRDefault="006542D5" w:rsidP="006542D5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FE222C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FE222C" w:rsidRPr="00A173CF">
        <w:rPr>
          <w:rFonts w:cs="Arial"/>
          <w:color w:val="E36C0A" w:themeColor="accent6" w:themeShade="BF"/>
          <w:szCs w:val="22"/>
        </w:rPr>
        <w:instrText>discussion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«agenda_item.discussion:endIf»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51C28E37" w14:textId="20D03C4F" w:rsidR="00F7119A" w:rsidRPr="00A173CF" w:rsidRDefault="00F7119A" w:rsidP="00F7119A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386EE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386EE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«agenda_item.decision:if»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66A423CE" w14:textId="77777777" w:rsidR="0084451D" w:rsidRDefault="0084451D" w:rsidP="0084451D">
      <w:pPr>
        <w:jc w:val="both"/>
      </w:pPr>
    </w:p>
    <w:p w14:paraId="6A886BC0" w14:textId="29909FCC" w:rsidR="0084451D" w:rsidRPr="0084451D" w:rsidRDefault="0084451D" w:rsidP="0084451D">
      <w:pPr>
        <w:jc w:val="both"/>
        <w:rPr>
          <w:rFonts w:cs="Arial"/>
          <w:b/>
          <w:szCs w:val="22"/>
        </w:rPr>
      </w:pPr>
      <w:r>
        <w:rPr>
          <w:rFonts w:cs="Arial"/>
          <w:b/>
          <w:szCs w:val="22"/>
        </w:rPr>
        <w:t>Beschluss</w:t>
      </w:r>
    </w:p>
    <w:p w14:paraId="0E9AA4BB" w14:textId="402882A9" w:rsidR="0084451D" w:rsidRDefault="0084451D" w:rsidP="000C4A35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</w:instrText>
      </w:r>
      <w:r w:rsidR="0082699E">
        <w:rPr>
          <w:rFonts w:cs="Arial"/>
          <w:szCs w:val="22"/>
        </w:rPr>
        <w:instrText>agenda_item</w:instrText>
      </w:r>
      <w:r>
        <w:rPr>
          <w:rFonts w:cs="Arial"/>
          <w:szCs w:val="22"/>
        </w:rPr>
        <w:instrText>.</w:instrText>
      </w:r>
      <w:r w:rsidR="0082699E" w:rsidRPr="0082699E">
        <w:rPr>
          <w:rFonts w:cs="Arial"/>
          <w:szCs w:val="22"/>
        </w:rPr>
        <w:instrText xml:space="preserve">decision </w:instrText>
      </w:r>
      <w:r>
        <w:rPr>
          <w:rFonts w:cs="Arial"/>
          <w:szCs w:val="22"/>
        </w:rPr>
        <w:instrText xml:space="preserve">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«=agenda_item.decision»</w:t>
      </w:r>
      <w:r>
        <w:rPr>
          <w:rFonts w:cs="Arial"/>
          <w:szCs w:val="22"/>
        </w:rPr>
        <w:fldChar w:fldCharType="end"/>
      </w:r>
    </w:p>
    <w:p w14:paraId="6D01EB73" w14:textId="54EC085E" w:rsidR="0084451D" w:rsidRPr="008739C3" w:rsidRDefault="006542D5" w:rsidP="00811542">
      <w:pPr>
        <w:jc w:val="both"/>
        <w:rPr>
          <w:color w:val="E36C0A" w:themeColor="accent6" w:themeShade="BF"/>
        </w:rPr>
      </w:pPr>
      <w:r w:rsidRPr="00A173CF">
        <w:rPr>
          <w:rFonts w:cs="Arial"/>
          <w:color w:val="E36C0A" w:themeColor="accent6" w:themeShade="BF"/>
          <w:szCs w:val="22"/>
        </w:rPr>
        <w:fldChar w:fldCharType="begin"/>
      </w:r>
      <w:r w:rsidRPr="00A173CF">
        <w:rPr>
          <w:rFonts w:cs="Arial"/>
          <w:color w:val="E36C0A" w:themeColor="accent6" w:themeShade="BF"/>
          <w:szCs w:val="22"/>
        </w:rPr>
        <w:instrText xml:space="preserve"> MERGEFIELD </w:instrText>
      </w:r>
      <w:r w:rsidR="00165C83" w:rsidRPr="00A173CF">
        <w:rPr>
          <w:rFonts w:cs="Arial"/>
          <w:color w:val="E36C0A" w:themeColor="accent6" w:themeShade="BF"/>
          <w:szCs w:val="22"/>
        </w:rPr>
        <w:instrText>agenda_item</w:instrText>
      </w:r>
      <w:r w:rsidRPr="00A173CF">
        <w:rPr>
          <w:rFonts w:cs="Arial"/>
          <w:color w:val="E36C0A" w:themeColor="accent6" w:themeShade="BF"/>
          <w:szCs w:val="22"/>
        </w:rPr>
        <w:instrText>.</w:instrText>
      </w:r>
      <w:r w:rsidR="00165C83" w:rsidRPr="00A173CF">
        <w:rPr>
          <w:rFonts w:cs="Arial"/>
          <w:color w:val="E36C0A" w:themeColor="accent6" w:themeShade="BF"/>
          <w:szCs w:val="22"/>
        </w:rPr>
        <w:instrText>decision</w:instrText>
      </w:r>
      <w:r w:rsidRPr="00A173CF">
        <w:rPr>
          <w:rFonts w:cs="Arial"/>
          <w:color w:val="E36C0A" w:themeColor="accent6" w:themeShade="BF"/>
          <w:szCs w:val="22"/>
        </w:rPr>
        <w:instrText xml:space="preserve">:endIf \* MERGEFORMAT </w:instrText>
      </w:r>
      <w:r w:rsidRPr="00A173CF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«agenda_item.decision:endIf»</w:t>
      </w:r>
      <w:r w:rsidRPr="00A173CF">
        <w:rPr>
          <w:rFonts w:cs="Arial"/>
          <w:color w:val="E36C0A" w:themeColor="accent6" w:themeShade="BF"/>
          <w:szCs w:val="22"/>
        </w:rPr>
        <w:fldChar w:fldCharType="end"/>
      </w:r>
    </w:p>
    <w:p w14:paraId="45031B6A" w14:textId="233F7804" w:rsidR="008739C3" w:rsidRDefault="008739C3" w:rsidP="00811542">
      <w:pPr>
        <w:jc w:val="both"/>
        <w:rPr>
          <w:rFonts w:cs="Arial"/>
          <w:color w:val="E36C0A" w:themeColor="accent6" w:themeShade="BF"/>
          <w:szCs w:val="22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«agenda_item.publish_in:if»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7E09F2F5" w14:textId="77777777" w:rsidR="008739C3" w:rsidRDefault="008739C3" w:rsidP="00811542">
      <w:pPr>
        <w:jc w:val="both"/>
        <w:rPr>
          <w:rFonts w:cs="Arial"/>
          <w:szCs w:val="22"/>
        </w:rPr>
      </w:pPr>
    </w:p>
    <w:p w14:paraId="1A679FDE" w14:textId="77777777" w:rsidR="00AC7F13" w:rsidRDefault="00AC7F13" w:rsidP="00AC7F13">
      <w:pPr>
        <w:rPr>
          <w:rFonts w:cs="Arial"/>
          <w:b/>
          <w:szCs w:val="22"/>
        </w:rPr>
      </w:pPr>
      <w:r w:rsidRPr="00512EB2">
        <w:rPr>
          <w:rFonts w:cs="Arial"/>
          <w:b/>
          <w:szCs w:val="22"/>
        </w:rPr>
        <w:t>Veröffentlichung im</w:t>
      </w:r>
    </w:p>
    <w:p w14:paraId="146CCD1C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512EB2">
        <w:rPr>
          <w:rFonts w:cs="Arial"/>
          <w:szCs w:val="22"/>
        </w:rPr>
        <w:instrText>publish_in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«=agenda_item.publish_in»</w:t>
      </w:r>
      <w:r>
        <w:rPr>
          <w:rFonts w:cs="Arial"/>
          <w:szCs w:val="22"/>
        </w:rPr>
        <w:fldChar w:fldCharType="end"/>
      </w:r>
    </w:p>
    <w:p w14:paraId="2D056D43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agenda_item.publish_in:endIf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«agenda_item.publish_in:endIf»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443D5EC2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«agenda_item.disclose_to:if»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016913E5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372CDC62" w14:textId="77777777" w:rsidR="00AC7F13" w:rsidRDefault="00AC7F13" w:rsidP="00AC7F13">
      <w:pPr>
        <w:rPr>
          <w:rFonts w:cs="Arial"/>
          <w:b/>
          <w:szCs w:val="22"/>
        </w:rPr>
      </w:pPr>
      <w:r w:rsidRPr="00527DF0">
        <w:rPr>
          <w:rFonts w:cs="Arial"/>
          <w:b/>
          <w:szCs w:val="22"/>
        </w:rPr>
        <w:t>Zu eröffnen an</w:t>
      </w:r>
    </w:p>
    <w:p w14:paraId="4F0F6B2D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962926">
        <w:rPr>
          <w:rFonts w:cs="Arial"/>
          <w:szCs w:val="22"/>
        </w:rPr>
        <w:instrText>disclose_to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«=agenda_item.disclose_to»</w:t>
      </w:r>
      <w:r>
        <w:rPr>
          <w:rFonts w:cs="Arial"/>
          <w:szCs w:val="22"/>
        </w:rPr>
        <w:fldChar w:fldCharType="end"/>
      </w:r>
    </w:p>
    <w:p w14:paraId="1D8F7EE8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agenda_item.disclose_to:endIf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«agenda_item.disclose_to:endIf»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50450CA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«agenda_item.copy_for_attention:if»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319C2C4D" w14:textId="77777777" w:rsidR="00AC7F13" w:rsidRDefault="00AC7F13" w:rsidP="00AC7F13">
      <w:pPr>
        <w:pStyle w:val="ListBullet"/>
        <w:numPr>
          <w:ilvl w:val="0"/>
          <w:numId w:val="0"/>
        </w:numPr>
      </w:pPr>
    </w:p>
    <w:p w14:paraId="4F5C546C" w14:textId="77777777" w:rsidR="00AC7F13" w:rsidRDefault="00AC7F13" w:rsidP="00AC7F13">
      <w:pPr>
        <w:rPr>
          <w:rFonts w:cs="Arial"/>
          <w:b/>
          <w:szCs w:val="22"/>
        </w:rPr>
      </w:pPr>
      <w:r w:rsidRPr="00667914">
        <w:rPr>
          <w:rFonts w:cs="Arial"/>
          <w:b/>
          <w:szCs w:val="22"/>
        </w:rPr>
        <w:t>Kopie z.K.</w:t>
      </w:r>
    </w:p>
    <w:p w14:paraId="241F93E5" w14:textId="77777777" w:rsidR="00AC7F13" w:rsidRDefault="00AC7F13" w:rsidP="00AC7F13">
      <w:r>
        <w:rPr>
          <w:rFonts w:cs="Arial"/>
          <w:szCs w:val="22"/>
        </w:rPr>
        <w:fldChar w:fldCharType="begin"/>
      </w:r>
      <w:r>
        <w:rPr>
          <w:rFonts w:cs="Arial"/>
          <w:szCs w:val="22"/>
        </w:rPr>
        <w:instrText xml:space="preserve"> MERGEFIELD =agenda_item.</w:instrText>
      </w:r>
      <w:r w:rsidRPr="00667914">
        <w:rPr>
          <w:rFonts w:cs="Arial"/>
          <w:szCs w:val="22"/>
        </w:rPr>
        <w:instrText>copy_for_attention</w:instrText>
      </w:r>
      <w:r>
        <w:rPr>
          <w:rFonts w:cs="Arial"/>
          <w:szCs w:val="22"/>
        </w:rPr>
        <w:instrText xml:space="preserve"> \* MERGEFORMAT </w:instrText>
      </w:r>
      <w:r>
        <w:rPr>
          <w:rFonts w:cs="Arial"/>
          <w:szCs w:val="22"/>
        </w:rPr>
        <w:fldChar w:fldCharType="separate"/>
      </w:r>
      <w:r w:rsidR="00E80059">
        <w:rPr>
          <w:rFonts w:cs="Arial"/>
          <w:noProof/>
          <w:szCs w:val="22"/>
        </w:rPr>
        <w:t>«=agenda_item.copy_for_attention»</w:t>
      </w:r>
      <w:r>
        <w:rPr>
          <w:rFonts w:cs="Arial"/>
          <w:szCs w:val="22"/>
        </w:rPr>
        <w:fldChar w:fldCharType="end"/>
      </w:r>
    </w:p>
    <w:p w14:paraId="6A7977CE" w14:textId="77777777" w:rsidR="00AC7F13" w:rsidRPr="0037668B" w:rsidRDefault="00AC7F13" w:rsidP="00AC7F13">
      <w:pPr>
        <w:jc w:val="both"/>
        <w:rPr>
          <w:color w:val="E36C0A" w:themeColor="accent6" w:themeShade="BF"/>
        </w:rPr>
      </w:pPr>
      <w:r w:rsidRPr="0037668B">
        <w:rPr>
          <w:rFonts w:cs="Arial"/>
          <w:color w:val="E36C0A" w:themeColor="accent6" w:themeShade="BF"/>
          <w:szCs w:val="22"/>
        </w:rPr>
        <w:fldChar w:fldCharType="begin"/>
      </w:r>
      <w:r w:rsidRPr="0037668B">
        <w:rPr>
          <w:rFonts w:cs="Arial"/>
          <w:color w:val="E36C0A" w:themeColor="accent6" w:themeShade="BF"/>
          <w:szCs w:val="22"/>
        </w:rPr>
        <w:instrText xml:space="preserve"> MERGEFIELD agenda_item.copy_for_attention:endIf \* MERGEFORMAT </w:instrText>
      </w:r>
      <w:r w:rsidRPr="0037668B">
        <w:rPr>
          <w:rFonts w:cs="Arial"/>
          <w:color w:val="E36C0A" w:themeColor="accent6" w:themeShade="BF"/>
          <w:szCs w:val="22"/>
        </w:rPr>
        <w:fldChar w:fldCharType="separate"/>
      </w:r>
      <w:r w:rsidR="00E80059">
        <w:rPr>
          <w:rFonts w:cs="Arial"/>
          <w:noProof/>
          <w:color w:val="E36C0A" w:themeColor="accent6" w:themeShade="BF"/>
          <w:szCs w:val="22"/>
        </w:rPr>
        <w:t>«agenda_item.copy_for_attention:endIf»</w:t>
      </w:r>
      <w:r w:rsidRPr="0037668B">
        <w:rPr>
          <w:rFonts w:cs="Arial"/>
          <w:color w:val="E36C0A" w:themeColor="accent6" w:themeShade="BF"/>
          <w:szCs w:val="22"/>
        </w:rPr>
        <w:fldChar w:fldCharType="end"/>
      </w:r>
    </w:p>
    <w:p w14:paraId="2C46278A" w14:textId="77777777" w:rsidR="00AC7F13" w:rsidRDefault="00AC7F13" w:rsidP="00811542">
      <w:pPr>
        <w:jc w:val="both"/>
        <w:rPr>
          <w:rFonts w:cs="Arial"/>
          <w:szCs w:val="22"/>
        </w:rPr>
      </w:pPr>
    </w:p>
    <w:p w14:paraId="342E6899" w14:textId="06869523" w:rsidR="0032324E" w:rsidRPr="005851BC" w:rsidRDefault="00811542" w:rsidP="005851BC">
      <w:pPr>
        <w:jc w:val="both"/>
        <w:rPr>
          <w:rFonts w:cs="Arial"/>
          <w:color w:val="0000FF"/>
          <w:szCs w:val="22"/>
        </w:rPr>
      </w:pPr>
      <w:r w:rsidRPr="009B645A">
        <w:rPr>
          <w:rFonts w:cs="Arial"/>
          <w:color w:val="0000FF"/>
          <w:szCs w:val="22"/>
        </w:rPr>
        <w:fldChar w:fldCharType="begin"/>
      </w:r>
      <w:r w:rsidRPr="009B645A">
        <w:rPr>
          <w:rFonts w:cs="Arial"/>
          <w:color w:val="0000FF"/>
          <w:szCs w:val="22"/>
        </w:rPr>
        <w:instrText xml:space="preserve"> MERGEF</w:instrText>
      </w:r>
      <w:r w:rsidR="00BB0DD9" w:rsidRPr="009B645A">
        <w:rPr>
          <w:rFonts w:cs="Arial"/>
          <w:color w:val="0000FF"/>
          <w:szCs w:val="22"/>
        </w:rPr>
        <w:instrText>IELD agenda_items</w:instrText>
      </w:r>
      <w:r w:rsidRPr="009B645A">
        <w:rPr>
          <w:rFonts w:cs="Arial"/>
          <w:color w:val="0000FF"/>
          <w:szCs w:val="22"/>
        </w:rPr>
        <w:instrText xml:space="preserve">:endEach \* MERGEFORMAT </w:instrText>
      </w:r>
      <w:r w:rsidRPr="009B645A">
        <w:rPr>
          <w:rFonts w:cs="Arial"/>
          <w:color w:val="0000FF"/>
          <w:szCs w:val="22"/>
        </w:rPr>
        <w:fldChar w:fldCharType="separate"/>
      </w:r>
      <w:r w:rsidR="00E80059">
        <w:rPr>
          <w:rFonts w:cs="Arial"/>
          <w:noProof/>
          <w:color w:val="0000FF"/>
          <w:szCs w:val="22"/>
        </w:rPr>
        <w:t>«agenda_items:endEach»</w:t>
      </w:r>
      <w:r w:rsidRPr="009B645A">
        <w:rPr>
          <w:rFonts w:cs="Arial"/>
          <w:color w:val="0000FF"/>
          <w:szCs w:val="22"/>
        </w:rPr>
        <w:fldChar w:fldCharType="end"/>
      </w:r>
    </w:p>
    <w:sectPr w:rsidR="0032324E" w:rsidRPr="005851BC" w:rsidSect="008B7398">
      <w:headerReference w:type="default" r:id="rId13"/>
      <w:footerReference w:type="default" r:id="rId14"/>
      <w:type w:val="continuous"/>
      <w:pgSz w:w="11907" w:h="16840" w:code="9"/>
      <w:pgMar w:top="1134" w:right="1418" w:bottom="1134" w:left="1418" w:header="720" w:footer="720" w:gutter="0"/>
      <w:cols w:space="720"/>
      <w:formProt w:val="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9DF5ABB" w14:textId="77777777" w:rsidR="00976370" w:rsidRDefault="00976370">
      <w:r>
        <w:separator/>
      </w:r>
    </w:p>
  </w:endnote>
  <w:endnote w:type="continuationSeparator" w:id="0">
    <w:p w14:paraId="63130B73" w14:textId="77777777" w:rsidR="00976370" w:rsidRDefault="009763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F0EDF18" w14:textId="77777777" w:rsidR="00976370" w:rsidRDefault="00976370">
    <w:pPr>
      <w:pStyle w:val="Footer"/>
      <w:ind w:right="-1"/>
      <w:rPr>
        <w:sz w:val="20"/>
      </w:rPr>
    </w:pPr>
    <w:r>
      <w:rPr>
        <w:rStyle w:val="PageNumber"/>
        <w:sz w:val="20"/>
      </w:rPr>
      <w:t xml:space="preserve"> Seite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80059">
      <w:rPr>
        <w:rStyle w:val="PageNumber"/>
        <w:noProof/>
        <w:sz w:val="20"/>
      </w:rPr>
      <w:t>2</w:t>
    </w:r>
    <w:r>
      <w:rPr>
        <w:rStyle w:val="PageNumber"/>
        <w:sz w:val="20"/>
      </w:rPr>
      <w:fldChar w:fldCharType="end"/>
    </w: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58E7D56" w14:textId="77777777" w:rsidR="00976370" w:rsidRPr="00E73C24" w:rsidRDefault="00976370" w:rsidP="00E73C24">
    <w:pPr>
      <w:jc w:val="center"/>
      <w:rPr>
        <w:lang w:val="de-DE"/>
      </w:rPr>
    </w:pPr>
    <w:r>
      <w:rPr>
        <w:lang w:val="de-DE"/>
      </w:rPr>
      <w:t xml:space="preserve">Seite </w:t>
    </w:r>
    <w:r>
      <w:rPr>
        <w:lang w:val="de-DE"/>
      </w:rPr>
      <w:fldChar w:fldCharType="begin"/>
    </w:r>
    <w:r>
      <w:rPr>
        <w:lang w:val="de-DE"/>
      </w:rPr>
      <w:instrText xml:space="preserve"> PAGE </w:instrText>
    </w:r>
    <w:r>
      <w:rPr>
        <w:lang w:val="de-DE"/>
      </w:rPr>
      <w:fldChar w:fldCharType="separate"/>
    </w:r>
    <w:r w:rsidR="00E80059">
      <w:rPr>
        <w:noProof/>
        <w:lang w:val="de-DE"/>
      </w:rPr>
      <w:t>2</w:t>
    </w:r>
    <w:r>
      <w:rPr>
        <w:lang w:val="de-DE"/>
      </w:rPr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FE0E317" w14:textId="77777777" w:rsidR="00976370" w:rsidRDefault="00976370">
      <w:r>
        <w:separator/>
      </w:r>
    </w:p>
  </w:footnote>
  <w:footnote w:type="continuationSeparator" w:id="0">
    <w:p w14:paraId="559F7BC9" w14:textId="77777777" w:rsidR="00976370" w:rsidRDefault="0097637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BD530F6" w14:textId="77777777" w:rsidR="00976370" w:rsidRDefault="00976370">
    <w:pPr>
      <w:pStyle w:val="Header"/>
      <w:ind w:right="-1"/>
      <w:jc w:val="left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19BAEE4" w14:textId="77777777" w:rsidR="00976370" w:rsidRDefault="00976370">
    <w:pPr>
      <w:framePr w:w="1077" w:h="1441" w:hSpace="142" w:wrap="around" w:vAnchor="page" w:hAnchor="page" w:x="5395" w:y="721"/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  <w:proofErr w:type="spellStart"/>
    <w:r>
      <w:t>Gde</w:t>
    </w:r>
    <w:proofErr w:type="spellEnd"/>
    <w:r>
      <w:t xml:space="preserve"> Wappen</w:t>
    </w:r>
  </w:p>
  <w:p w14:paraId="5C913100" w14:textId="77777777" w:rsidR="00976370" w:rsidRDefault="00976370">
    <w:pPr>
      <w:pStyle w:val="Header"/>
      <w:ind w:right="0"/>
      <w:jc w:val="left"/>
    </w:pPr>
  </w:p>
  <w:p w14:paraId="4911B47A" w14:textId="77777777" w:rsidR="00976370" w:rsidRDefault="00976370">
    <w:pPr>
      <w:pStyle w:val="Header"/>
      <w:ind w:right="0"/>
      <w:jc w:val="left"/>
    </w:pPr>
  </w:p>
  <w:p w14:paraId="4745803D" w14:textId="77777777" w:rsidR="00976370" w:rsidRDefault="00976370">
    <w:pPr>
      <w:pStyle w:val="Header"/>
      <w:tabs>
        <w:tab w:val="right" w:pos="9072"/>
      </w:tabs>
      <w:ind w:right="0"/>
      <w:jc w:val="left"/>
      <w:rPr>
        <w:b/>
        <w:sz w:val="40"/>
      </w:rPr>
    </w:pPr>
    <w:r>
      <w:rPr>
        <w:b/>
        <w:sz w:val="40"/>
      </w:rPr>
      <w:t>Gemeinde</w:t>
    </w:r>
    <w:r>
      <w:rPr>
        <w:b/>
        <w:sz w:val="40"/>
      </w:rPr>
      <w:tab/>
      <w:t>AIB</w:t>
    </w:r>
  </w:p>
  <w:p w14:paraId="50558EC8" w14:textId="77777777" w:rsidR="00976370" w:rsidRDefault="00976370">
    <w:pPr>
      <w:pStyle w:val="Header"/>
      <w:ind w:right="-1"/>
      <w:jc w:val="left"/>
    </w:pPr>
  </w:p>
  <w:p w14:paraId="7D537AB3" w14:textId="77777777" w:rsidR="00976370" w:rsidRDefault="00976370">
    <w:pPr>
      <w:pStyle w:val="Header"/>
      <w:ind w:right="-1"/>
      <w:jc w:val="left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5575" w:type="dxa"/>
      <w:tblLayout w:type="fixed"/>
      <w:tblLook w:val="0000" w:firstRow="0" w:lastRow="0" w:firstColumn="0" w:lastColumn="0" w:noHBand="0" w:noVBand="0"/>
    </w:tblPr>
    <w:tblGrid>
      <w:gridCol w:w="3085"/>
      <w:gridCol w:w="5245"/>
      <w:gridCol w:w="7245"/>
    </w:tblGrid>
    <w:tr w:rsidR="00976370" w14:paraId="072DA9B4" w14:textId="1A52968E" w:rsidTr="00C41047">
      <w:trPr>
        <w:trHeight w:val="620"/>
      </w:trPr>
      <w:tc>
        <w:tcPr>
          <w:tcW w:w="3085" w:type="dxa"/>
        </w:tcPr>
        <w:p w14:paraId="70CA8FEF" w14:textId="1E95F9A3" w:rsidR="00976370" w:rsidRDefault="00976370" w:rsidP="00C41047">
          <w:pPr>
            <w:ind w:right="-718"/>
            <w:rPr>
              <w:rFonts w:ascii="Times New Roman" w:hAnsi="Times New Roman"/>
              <w:sz w:val="20"/>
              <w:lang w:val="de-DE"/>
            </w:rPr>
          </w:pPr>
          <w:r>
            <w:rPr>
              <w:rFonts w:ascii="Times New Roman" w:hAnsi="Times New Roman"/>
              <w:noProof/>
              <w:sz w:val="20"/>
              <w:lang w:val="en-US" w:eastAsia="en-US"/>
            </w:rPr>
            <w:drawing>
              <wp:inline distT="0" distB="0" distL="0" distR="0" wp14:anchorId="63D86CD2" wp14:editId="427E0C2D">
                <wp:extent cx="1521968" cy="271780"/>
                <wp:effectExtent l="0" t="0" r="2540" b="7620"/>
                <wp:docPr id="3" name="Picture 3" descr="Macintosh HD:Users:deif:Downloads:onegovgever.jpe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Macintosh HD:Users:deif:Downloads:onegovgever.jpe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521968" cy="2717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5" w:type="dxa"/>
        </w:tcPr>
        <w:p w14:paraId="2600C90C" w14:textId="11FF46C2" w:rsidR="00976370" w:rsidRDefault="00976370" w:rsidP="00DF554B">
          <w:pPr>
            <w:ind w:left="-391" w:right="1593" w:firstLine="283"/>
            <w:jc w:val="center"/>
            <w:rPr>
              <w:rFonts w:cs="Arial"/>
              <w:b/>
              <w:sz w:val="28"/>
            </w:rPr>
          </w:pPr>
          <w:r>
            <w:rPr>
              <w:rFonts w:cs="Arial"/>
              <w:b/>
              <w:sz w:val="28"/>
            </w:rPr>
            <w:fldChar w:fldCharType="begin"/>
          </w:r>
          <w:r>
            <w:rPr>
              <w:rFonts w:cs="Arial"/>
              <w:b/>
              <w:sz w:val="28"/>
            </w:rPr>
            <w:instrText xml:space="preserve"> MERGEFIELD =mandant.name \* MERGEFORMAT </w:instrText>
          </w:r>
          <w:r>
            <w:rPr>
              <w:rFonts w:cs="Arial"/>
              <w:b/>
              <w:sz w:val="28"/>
            </w:rPr>
            <w:fldChar w:fldCharType="separate"/>
          </w:r>
          <w:r w:rsidR="00E80059">
            <w:rPr>
              <w:rFonts w:cs="Arial"/>
              <w:b/>
              <w:noProof/>
              <w:sz w:val="28"/>
            </w:rPr>
            <w:t>«=mandant.name»</w:t>
          </w:r>
          <w:r>
            <w:rPr>
              <w:rFonts w:cs="Arial"/>
              <w:b/>
              <w:sz w:val="28"/>
            </w:rPr>
            <w:fldChar w:fldCharType="end"/>
          </w:r>
        </w:p>
      </w:tc>
      <w:tc>
        <w:tcPr>
          <w:tcW w:w="7245" w:type="dxa"/>
        </w:tcPr>
        <w:p w14:paraId="6D66917C" w14:textId="06D9849E" w:rsidR="00976370" w:rsidRDefault="00976370" w:rsidP="00C41047">
          <w:pPr>
            <w:ind w:left="411" w:hanging="309"/>
            <w:rPr>
              <w:rFonts w:cs="Arial"/>
              <w:b/>
              <w:sz w:val="28"/>
            </w:rPr>
          </w:pPr>
        </w:p>
      </w:tc>
    </w:tr>
  </w:tbl>
  <w:p w14:paraId="7DD417C8" w14:textId="7A96A0ED" w:rsidR="00976370" w:rsidRDefault="00976370">
    <w:pPr>
      <w:pStyle w:val="Header"/>
      <w:jc w:val="left"/>
      <w:rPr>
        <w:sz w:val="4"/>
      </w:rPr>
    </w:pPr>
  </w:p>
</w:hdr>
</file>

<file path=word/header4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4E4279D" w14:textId="705911B0" w:rsidR="00976370" w:rsidRPr="00C9310B" w:rsidRDefault="00976370" w:rsidP="00073B97">
    <w:pPr>
      <w:pStyle w:val="Header"/>
      <w:spacing w:after="120"/>
      <w:ind w:right="-1"/>
      <w:rPr>
        <w:sz w:val="18"/>
        <w:szCs w:val="18"/>
      </w:rPr>
    </w:pPr>
    <w:proofErr w:type="spellStart"/>
    <w:r w:rsidRPr="00C9310B">
      <w:rPr>
        <w:sz w:val="18"/>
        <w:szCs w:val="18"/>
      </w:rPr>
      <w:t>OneGov</w:t>
    </w:r>
    <w:proofErr w:type="spellEnd"/>
    <w:r w:rsidRPr="00C9310B">
      <w:rPr>
        <w:sz w:val="18"/>
        <w:szCs w:val="18"/>
      </w:rPr>
      <w:t xml:space="preserve"> </w:t>
    </w:r>
    <w:proofErr w:type="spellStart"/>
    <w:r w:rsidRPr="00C9310B">
      <w:rPr>
        <w:sz w:val="18"/>
        <w:szCs w:val="18"/>
      </w:rPr>
      <w:t>Gever</w:t>
    </w:r>
    <w:proofErr w:type="spellEnd"/>
    <w:r w:rsidRPr="00C9310B">
      <w:rPr>
        <w:sz w:val="18"/>
        <w:szCs w:val="18"/>
      </w:rPr>
      <w:t xml:space="preserve"> </w:t>
    </w:r>
    <w:r w:rsidRPr="00C9310B">
      <w:rPr>
        <w:rFonts w:cs="Arial"/>
        <w:sz w:val="18"/>
        <w:szCs w:val="18"/>
      </w:rPr>
      <w:fldChar w:fldCharType="begin"/>
    </w:r>
    <w:r w:rsidRPr="00C9310B">
      <w:rPr>
        <w:rFonts w:cs="Arial"/>
        <w:sz w:val="18"/>
        <w:szCs w:val="18"/>
      </w:rPr>
      <w:instrText xml:space="preserve"> MERGEFIELD =mandant.name \* MERGEFORMAT </w:instrText>
    </w:r>
    <w:r w:rsidRPr="00C9310B">
      <w:rPr>
        <w:rFonts w:cs="Arial"/>
        <w:sz w:val="18"/>
        <w:szCs w:val="18"/>
      </w:rPr>
      <w:fldChar w:fldCharType="separate"/>
    </w:r>
    <w:r w:rsidR="00E80059">
      <w:rPr>
        <w:rFonts w:cs="Arial"/>
        <w:noProof/>
        <w:sz w:val="18"/>
        <w:szCs w:val="18"/>
      </w:rPr>
      <w:t>«=mandant.name»</w:t>
    </w:r>
    <w:r w:rsidRPr="00C9310B">
      <w:rPr>
        <w:rFonts w:cs="Arial"/>
        <w:sz w:val="18"/>
        <w:szCs w:val="18"/>
      </w:rPr>
      <w:fldChar w:fldCharType="end"/>
    </w:r>
  </w:p>
  <w:p w14:paraId="1FD0A4D4" w14:textId="6B55F894" w:rsidR="00976370" w:rsidRPr="008E59DA" w:rsidRDefault="00976370" w:rsidP="008E59DA">
    <w:pPr>
      <w:pStyle w:val="Header"/>
      <w:spacing w:after="120"/>
      <w:ind w:right="-1"/>
      <w:rPr>
        <w:sz w:val="18"/>
        <w:szCs w:val="18"/>
      </w:rPr>
    </w:pPr>
    <w:r w:rsidRPr="008E59DA">
      <w:rPr>
        <w:sz w:val="18"/>
        <w:szCs w:val="18"/>
      </w:rPr>
      <w:t xml:space="preserve">Protokoll der Sitzung vom </w:t>
    </w:r>
    <w:r>
      <w:rPr>
        <w:sz w:val="18"/>
        <w:szCs w:val="18"/>
      </w:rPr>
      <w:fldChar w:fldCharType="begin"/>
    </w:r>
    <w:r>
      <w:rPr>
        <w:sz w:val="18"/>
        <w:szCs w:val="18"/>
      </w:rPr>
      <w:instrText xml:space="preserve"> MERGEFIELD =meeting.date \* MERGEFORMAT </w:instrText>
    </w:r>
    <w:r>
      <w:rPr>
        <w:sz w:val="18"/>
        <w:szCs w:val="18"/>
      </w:rPr>
      <w:fldChar w:fldCharType="separate"/>
    </w:r>
    <w:r w:rsidR="00E80059">
      <w:rPr>
        <w:noProof/>
        <w:sz w:val="18"/>
        <w:szCs w:val="18"/>
      </w:rPr>
      <w:t>«=meeting.date»</w:t>
    </w:r>
    <w:r>
      <w:rPr>
        <w:sz w:val="18"/>
        <w:szCs w:val="18"/>
      </w:rPr>
      <w:fldChar w:fldCharType="end"/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7430C6B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80"/>
    <w:multiLevelType w:val="singleLevel"/>
    <w:tmpl w:val="BDAE3378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2">
    <w:nsid w:val="FFFFFF81"/>
    <w:multiLevelType w:val="singleLevel"/>
    <w:tmpl w:val="5EE4C3B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3">
    <w:nsid w:val="FFFFFF82"/>
    <w:multiLevelType w:val="singleLevel"/>
    <w:tmpl w:val="5BC63B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4">
    <w:nsid w:val="FFFFFF83"/>
    <w:multiLevelType w:val="singleLevel"/>
    <w:tmpl w:val="B728F890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5">
    <w:nsid w:val="FFFFFF88"/>
    <w:multiLevelType w:val="singleLevel"/>
    <w:tmpl w:val="92ECD6D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FFFFFF89"/>
    <w:multiLevelType w:val="singleLevel"/>
    <w:tmpl w:val="D33AFEC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00282814"/>
    <w:multiLevelType w:val="multilevel"/>
    <w:tmpl w:val="1CD0D88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8">
    <w:nsid w:val="06970EF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9">
    <w:nsid w:val="12D82120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0">
    <w:nsid w:val="1B5073A5"/>
    <w:multiLevelType w:val="hybridMultilevel"/>
    <w:tmpl w:val="7ED8B2DA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EC17988"/>
    <w:multiLevelType w:val="multilevel"/>
    <w:tmpl w:val="7FD23C2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7F77B05"/>
    <w:multiLevelType w:val="hybridMultilevel"/>
    <w:tmpl w:val="C882A6C0"/>
    <w:lvl w:ilvl="0" w:tplc="91A292AE">
      <w:start w:val="2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9BF4D8B"/>
    <w:multiLevelType w:val="multilevel"/>
    <w:tmpl w:val="130E6D8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nsid w:val="319020DF"/>
    <w:multiLevelType w:val="multilevel"/>
    <w:tmpl w:val="64D8462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>
    <w:nsid w:val="32B92E9A"/>
    <w:multiLevelType w:val="multilevel"/>
    <w:tmpl w:val="3C3E9FE0"/>
    <w:lvl w:ilvl="0">
      <w:start w:val="1"/>
      <w:numFmt w:val="bullet"/>
      <w:pStyle w:val="List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36AA62AD"/>
    <w:multiLevelType w:val="multilevel"/>
    <w:tmpl w:val="B4E8B22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3AAD3C1D"/>
    <w:multiLevelType w:val="hybridMultilevel"/>
    <w:tmpl w:val="AE2C4C02"/>
    <w:lvl w:ilvl="0" w:tplc="B95476C2">
      <w:start w:val="2"/>
      <w:numFmt w:val="decimal"/>
      <w:lvlText w:val="%1."/>
      <w:lvlJc w:val="left"/>
      <w:pPr>
        <w:tabs>
          <w:tab w:val="num" w:pos="680"/>
        </w:tabs>
        <w:ind w:left="680" w:hanging="68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409C7310"/>
    <w:multiLevelType w:val="multilevel"/>
    <w:tmpl w:val="3C3E9FE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19">
    <w:nsid w:val="41DA7A21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4732C3E"/>
    <w:multiLevelType w:val="hybridMultilevel"/>
    <w:tmpl w:val="26CA92E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>
    <w:nsid w:val="541C7723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2">
    <w:nsid w:val="61565986"/>
    <w:multiLevelType w:val="hybridMultilevel"/>
    <w:tmpl w:val="532C2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648932A0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>
    <w:nsid w:val="69D263E8"/>
    <w:multiLevelType w:val="multilevel"/>
    <w:tmpl w:val="DE18C290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5">
    <w:nsid w:val="70E723D9"/>
    <w:multiLevelType w:val="multilevel"/>
    <w:tmpl w:val="14B49E0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</w:abstractNum>
  <w:abstractNum w:abstractNumId="26">
    <w:nsid w:val="713D0825"/>
    <w:multiLevelType w:val="multilevel"/>
    <w:tmpl w:val="17D214CE"/>
    <w:lvl w:ilvl="0">
      <w:start w:val="1"/>
      <w:numFmt w:val="decimal"/>
      <w:pStyle w:val="ListNumber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7">
    <w:nsid w:val="718308C9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>
    <w:nsid w:val="7471674D"/>
    <w:multiLevelType w:val="multilevel"/>
    <w:tmpl w:val="A2B810A0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29">
    <w:nsid w:val="76C81864"/>
    <w:multiLevelType w:val="hybridMultilevel"/>
    <w:tmpl w:val="CE02B07C"/>
    <w:lvl w:ilvl="0" w:tplc="20828DF2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7F05282D"/>
    <w:multiLevelType w:val="multilevel"/>
    <w:tmpl w:val="04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num w:numId="1">
    <w:abstractNumId w:val="29"/>
  </w:num>
  <w:num w:numId="2">
    <w:abstractNumId w:val="10"/>
  </w:num>
  <w:num w:numId="3">
    <w:abstractNumId w:val="17"/>
  </w:num>
  <w:num w:numId="4">
    <w:abstractNumId w:val="12"/>
  </w:num>
  <w:num w:numId="5">
    <w:abstractNumId w:val="5"/>
  </w:num>
  <w:num w:numId="6">
    <w:abstractNumId w:val="0"/>
  </w:num>
  <w:num w:numId="7">
    <w:abstractNumId w:val="6"/>
  </w:num>
  <w:num w:numId="8">
    <w:abstractNumId w:val="6"/>
  </w:num>
  <w:num w:numId="9">
    <w:abstractNumId w:val="22"/>
  </w:num>
  <w:num w:numId="10">
    <w:abstractNumId w:val="20"/>
  </w:num>
  <w:num w:numId="11">
    <w:abstractNumId w:val="4"/>
  </w:num>
  <w:num w:numId="12">
    <w:abstractNumId w:val="3"/>
  </w:num>
  <w:num w:numId="13">
    <w:abstractNumId w:val="2"/>
  </w:num>
  <w:num w:numId="14">
    <w:abstractNumId w:val="1"/>
  </w:num>
  <w:num w:numId="15">
    <w:abstractNumId w:val="23"/>
  </w:num>
  <w:num w:numId="16">
    <w:abstractNumId w:val="27"/>
  </w:num>
  <w:num w:numId="17">
    <w:abstractNumId w:val="14"/>
  </w:num>
  <w:num w:numId="18">
    <w:abstractNumId w:val="13"/>
  </w:num>
  <w:num w:numId="19">
    <w:abstractNumId w:val="7"/>
  </w:num>
  <w:num w:numId="20">
    <w:abstractNumId w:val="8"/>
  </w:num>
  <w:num w:numId="21">
    <w:abstractNumId w:val="30"/>
  </w:num>
  <w:num w:numId="22">
    <w:abstractNumId w:val="25"/>
  </w:num>
  <w:num w:numId="23">
    <w:abstractNumId w:val="11"/>
  </w:num>
  <w:num w:numId="24">
    <w:abstractNumId w:val="16"/>
  </w:num>
  <w:num w:numId="25">
    <w:abstractNumId w:val="9"/>
  </w:num>
  <w:num w:numId="26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28"/>
  </w:num>
  <w:num w:numId="28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9">
    <w:abstractNumId w:val="26"/>
  </w:num>
  <w:num w:numId="30">
    <w:abstractNumId w:val="15"/>
  </w:num>
  <w:num w:numId="31">
    <w:abstractNumId w:val="19"/>
  </w:num>
  <w:num w:numId="32">
    <w:abstractNumId w:val="21"/>
  </w:num>
  <w:num w:numId="33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24"/>
  </w:num>
  <w:num w:numId="35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6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intFractionalCharacterWidth/>
  <w:embedSystemFonts/>
  <w:hideSpellingErrors/>
  <w:proofState w:spelling="clean" w:grammar="clean"/>
  <w:attachedTemplate r:id="rId1"/>
  <w:stylePaneFormatFilter w:val="3F21" w:allStyles="1" w:customStyles="0" w:latentStyles="0" w:stylesInUse="0" w:headingStyles="1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oNotHyphenateCaps/>
  <w:displayHorizontalDrawingGridEvery w:val="0"/>
  <w:displayVerticalDrawingGridEvery w:val="0"/>
  <w:doNotUseMarginsForDrawingGridOrigin/>
  <w:doNotShadeFormData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11A00"/>
    <w:rsid w:val="000130F1"/>
    <w:rsid w:val="00014720"/>
    <w:rsid w:val="0003063B"/>
    <w:rsid w:val="00040B68"/>
    <w:rsid w:val="000458D7"/>
    <w:rsid w:val="00062775"/>
    <w:rsid w:val="0006426B"/>
    <w:rsid w:val="00071E2A"/>
    <w:rsid w:val="00073B97"/>
    <w:rsid w:val="00075EE9"/>
    <w:rsid w:val="00080E93"/>
    <w:rsid w:val="000A649B"/>
    <w:rsid w:val="000A73A8"/>
    <w:rsid w:val="000B3CE0"/>
    <w:rsid w:val="000C27E0"/>
    <w:rsid w:val="000C36DA"/>
    <w:rsid w:val="000C4A35"/>
    <w:rsid w:val="000C5A17"/>
    <w:rsid w:val="000D60E3"/>
    <w:rsid w:val="000F4964"/>
    <w:rsid w:val="000F770D"/>
    <w:rsid w:val="001008F3"/>
    <w:rsid w:val="0011277E"/>
    <w:rsid w:val="001152C6"/>
    <w:rsid w:val="001203BD"/>
    <w:rsid w:val="00120FD7"/>
    <w:rsid w:val="001220C0"/>
    <w:rsid w:val="001405D6"/>
    <w:rsid w:val="00145D96"/>
    <w:rsid w:val="00145FE6"/>
    <w:rsid w:val="00163E94"/>
    <w:rsid w:val="00165C83"/>
    <w:rsid w:val="00175B52"/>
    <w:rsid w:val="00175F28"/>
    <w:rsid w:val="00184ADB"/>
    <w:rsid w:val="001A12D5"/>
    <w:rsid w:val="001A132D"/>
    <w:rsid w:val="001A4983"/>
    <w:rsid w:val="001B5BFD"/>
    <w:rsid w:val="001C16BB"/>
    <w:rsid w:val="001E5200"/>
    <w:rsid w:val="001E5D16"/>
    <w:rsid w:val="001E6B21"/>
    <w:rsid w:val="001F0654"/>
    <w:rsid w:val="0021489C"/>
    <w:rsid w:val="0022697D"/>
    <w:rsid w:val="00227EBF"/>
    <w:rsid w:val="00245C6D"/>
    <w:rsid w:val="00266ECC"/>
    <w:rsid w:val="00271B6E"/>
    <w:rsid w:val="00286657"/>
    <w:rsid w:val="0029403A"/>
    <w:rsid w:val="002A45E1"/>
    <w:rsid w:val="002B1BDE"/>
    <w:rsid w:val="002B5E87"/>
    <w:rsid w:val="002D4F26"/>
    <w:rsid w:val="003219B1"/>
    <w:rsid w:val="0032324E"/>
    <w:rsid w:val="0033193F"/>
    <w:rsid w:val="0033296C"/>
    <w:rsid w:val="00340A9D"/>
    <w:rsid w:val="003641B8"/>
    <w:rsid w:val="00367CAC"/>
    <w:rsid w:val="00370C18"/>
    <w:rsid w:val="0037227F"/>
    <w:rsid w:val="003728C3"/>
    <w:rsid w:val="00386EE3"/>
    <w:rsid w:val="003901AB"/>
    <w:rsid w:val="003924DD"/>
    <w:rsid w:val="003B6F43"/>
    <w:rsid w:val="003C779B"/>
    <w:rsid w:val="003E4E12"/>
    <w:rsid w:val="003E560E"/>
    <w:rsid w:val="003E5A3C"/>
    <w:rsid w:val="003F01DF"/>
    <w:rsid w:val="003F1E38"/>
    <w:rsid w:val="003F261E"/>
    <w:rsid w:val="003F4478"/>
    <w:rsid w:val="00400B39"/>
    <w:rsid w:val="00406EF7"/>
    <w:rsid w:val="00412187"/>
    <w:rsid w:val="00414013"/>
    <w:rsid w:val="00424F7A"/>
    <w:rsid w:val="004323E4"/>
    <w:rsid w:val="0043393E"/>
    <w:rsid w:val="0044664D"/>
    <w:rsid w:val="004468CB"/>
    <w:rsid w:val="00451181"/>
    <w:rsid w:val="00453F6D"/>
    <w:rsid w:val="00457840"/>
    <w:rsid w:val="0045789B"/>
    <w:rsid w:val="00486531"/>
    <w:rsid w:val="004867FC"/>
    <w:rsid w:val="0049035D"/>
    <w:rsid w:val="004939F9"/>
    <w:rsid w:val="00493FA6"/>
    <w:rsid w:val="00495D77"/>
    <w:rsid w:val="004A7813"/>
    <w:rsid w:val="004C3431"/>
    <w:rsid w:val="004C4138"/>
    <w:rsid w:val="004C6E07"/>
    <w:rsid w:val="004D4878"/>
    <w:rsid w:val="004E1B45"/>
    <w:rsid w:val="004E58ED"/>
    <w:rsid w:val="004E5E75"/>
    <w:rsid w:val="004E6E8F"/>
    <w:rsid w:val="004F009B"/>
    <w:rsid w:val="004F2307"/>
    <w:rsid w:val="00504049"/>
    <w:rsid w:val="0051084C"/>
    <w:rsid w:val="005158D1"/>
    <w:rsid w:val="00523A59"/>
    <w:rsid w:val="00525795"/>
    <w:rsid w:val="00550DC0"/>
    <w:rsid w:val="005604C8"/>
    <w:rsid w:val="00566673"/>
    <w:rsid w:val="00583235"/>
    <w:rsid w:val="005851BC"/>
    <w:rsid w:val="0058599D"/>
    <w:rsid w:val="00590F7F"/>
    <w:rsid w:val="005A4087"/>
    <w:rsid w:val="005B42D4"/>
    <w:rsid w:val="005C2500"/>
    <w:rsid w:val="005D0794"/>
    <w:rsid w:val="005F364F"/>
    <w:rsid w:val="005F6348"/>
    <w:rsid w:val="00602F93"/>
    <w:rsid w:val="0060672A"/>
    <w:rsid w:val="00617704"/>
    <w:rsid w:val="00620091"/>
    <w:rsid w:val="00634F56"/>
    <w:rsid w:val="00646F26"/>
    <w:rsid w:val="006542D5"/>
    <w:rsid w:val="00663E68"/>
    <w:rsid w:val="006640C2"/>
    <w:rsid w:val="00665FA1"/>
    <w:rsid w:val="00670771"/>
    <w:rsid w:val="006803E1"/>
    <w:rsid w:val="00685041"/>
    <w:rsid w:val="00694C8D"/>
    <w:rsid w:val="006A4316"/>
    <w:rsid w:val="006C1145"/>
    <w:rsid w:val="006C157A"/>
    <w:rsid w:val="006C3874"/>
    <w:rsid w:val="006C4DE1"/>
    <w:rsid w:val="006D494D"/>
    <w:rsid w:val="006D63FD"/>
    <w:rsid w:val="006E73CD"/>
    <w:rsid w:val="007078CE"/>
    <w:rsid w:val="00711A00"/>
    <w:rsid w:val="007131C1"/>
    <w:rsid w:val="007301E1"/>
    <w:rsid w:val="007335D0"/>
    <w:rsid w:val="0073741D"/>
    <w:rsid w:val="007412E3"/>
    <w:rsid w:val="0074304D"/>
    <w:rsid w:val="00753C9C"/>
    <w:rsid w:val="00761EF4"/>
    <w:rsid w:val="007737B5"/>
    <w:rsid w:val="00774C43"/>
    <w:rsid w:val="00777732"/>
    <w:rsid w:val="00782259"/>
    <w:rsid w:val="007908A6"/>
    <w:rsid w:val="00791AAC"/>
    <w:rsid w:val="00795770"/>
    <w:rsid w:val="007A594D"/>
    <w:rsid w:val="007B51B6"/>
    <w:rsid w:val="007C3F1D"/>
    <w:rsid w:val="007E2E25"/>
    <w:rsid w:val="007F1DFC"/>
    <w:rsid w:val="007F6B11"/>
    <w:rsid w:val="007F6F3F"/>
    <w:rsid w:val="008016AB"/>
    <w:rsid w:val="00802448"/>
    <w:rsid w:val="00807B72"/>
    <w:rsid w:val="00811542"/>
    <w:rsid w:val="008130DC"/>
    <w:rsid w:val="00822E52"/>
    <w:rsid w:val="0082699E"/>
    <w:rsid w:val="00835ED5"/>
    <w:rsid w:val="00843DF8"/>
    <w:rsid w:val="0084451D"/>
    <w:rsid w:val="008501AC"/>
    <w:rsid w:val="008517B2"/>
    <w:rsid w:val="008655FE"/>
    <w:rsid w:val="0086634B"/>
    <w:rsid w:val="00867F34"/>
    <w:rsid w:val="008739C3"/>
    <w:rsid w:val="00874A21"/>
    <w:rsid w:val="00895678"/>
    <w:rsid w:val="008A4618"/>
    <w:rsid w:val="008A6A33"/>
    <w:rsid w:val="008B0B58"/>
    <w:rsid w:val="008B67F8"/>
    <w:rsid w:val="008B7398"/>
    <w:rsid w:val="008D4F65"/>
    <w:rsid w:val="008E08BA"/>
    <w:rsid w:val="008E2924"/>
    <w:rsid w:val="008E507E"/>
    <w:rsid w:val="008E59DA"/>
    <w:rsid w:val="008E7BF3"/>
    <w:rsid w:val="008F0F55"/>
    <w:rsid w:val="00903C27"/>
    <w:rsid w:val="00921810"/>
    <w:rsid w:val="00952569"/>
    <w:rsid w:val="00967654"/>
    <w:rsid w:val="0097391A"/>
    <w:rsid w:val="00974BAF"/>
    <w:rsid w:val="00976370"/>
    <w:rsid w:val="00983AF2"/>
    <w:rsid w:val="00992505"/>
    <w:rsid w:val="009931F6"/>
    <w:rsid w:val="009B0273"/>
    <w:rsid w:val="009B3360"/>
    <w:rsid w:val="009B38E6"/>
    <w:rsid w:val="009B45BE"/>
    <w:rsid w:val="009B645A"/>
    <w:rsid w:val="009B72B2"/>
    <w:rsid w:val="009C1493"/>
    <w:rsid w:val="009D0C24"/>
    <w:rsid w:val="009D556A"/>
    <w:rsid w:val="009E10A2"/>
    <w:rsid w:val="009E3A63"/>
    <w:rsid w:val="009E4758"/>
    <w:rsid w:val="009E6E52"/>
    <w:rsid w:val="009E6FB2"/>
    <w:rsid w:val="009F33AF"/>
    <w:rsid w:val="00A07A9D"/>
    <w:rsid w:val="00A173CF"/>
    <w:rsid w:val="00A212EC"/>
    <w:rsid w:val="00A276F9"/>
    <w:rsid w:val="00A3193A"/>
    <w:rsid w:val="00A44007"/>
    <w:rsid w:val="00A5138E"/>
    <w:rsid w:val="00A52BC4"/>
    <w:rsid w:val="00A53EAE"/>
    <w:rsid w:val="00A64D9D"/>
    <w:rsid w:val="00A905E5"/>
    <w:rsid w:val="00A90E90"/>
    <w:rsid w:val="00A9488D"/>
    <w:rsid w:val="00A97C06"/>
    <w:rsid w:val="00AA0920"/>
    <w:rsid w:val="00AB64B3"/>
    <w:rsid w:val="00AC7F13"/>
    <w:rsid w:val="00AD4D0C"/>
    <w:rsid w:val="00AD5D23"/>
    <w:rsid w:val="00AD63BB"/>
    <w:rsid w:val="00AE3A33"/>
    <w:rsid w:val="00AE6B1C"/>
    <w:rsid w:val="00AF698D"/>
    <w:rsid w:val="00B13826"/>
    <w:rsid w:val="00B1536D"/>
    <w:rsid w:val="00B2773D"/>
    <w:rsid w:val="00B328E0"/>
    <w:rsid w:val="00B34066"/>
    <w:rsid w:val="00B374A0"/>
    <w:rsid w:val="00B37AE5"/>
    <w:rsid w:val="00B42452"/>
    <w:rsid w:val="00B532E6"/>
    <w:rsid w:val="00B54CFB"/>
    <w:rsid w:val="00B562E4"/>
    <w:rsid w:val="00B56572"/>
    <w:rsid w:val="00B6221E"/>
    <w:rsid w:val="00B62772"/>
    <w:rsid w:val="00B640E9"/>
    <w:rsid w:val="00B67929"/>
    <w:rsid w:val="00B718CC"/>
    <w:rsid w:val="00B769D7"/>
    <w:rsid w:val="00B83DB8"/>
    <w:rsid w:val="00B95E9C"/>
    <w:rsid w:val="00B96CAE"/>
    <w:rsid w:val="00B97BBC"/>
    <w:rsid w:val="00BA0887"/>
    <w:rsid w:val="00BA0CAB"/>
    <w:rsid w:val="00BA1AB3"/>
    <w:rsid w:val="00BB0DD9"/>
    <w:rsid w:val="00BB3F53"/>
    <w:rsid w:val="00BB6A12"/>
    <w:rsid w:val="00BB6CD3"/>
    <w:rsid w:val="00BB71F4"/>
    <w:rsid w:val="00BC167E"/>
    <w:rsid w:val="00BC6960"/>
    <w:rsid w:val="00BD09B6"/>
    <w:rsid w:val="00BF4271"/>
    <w:rsid w:val="00BF78B3"/>
    <w:rsid w:val="00C046A9"/>
    <w:rsid w:val="00C12CF2"/>
    <w:rsid w:val="00C279CC"/>
    <w:rsid w:val="00C378C5"/>
    <w:rsid w:val="00C41047"/>
    <w:rsid w:val="00C41A5B"/>
    <w:rsid w:val="00C61C42"/>
    <w:rsid w:val="00C66A2B"/>
    <w:rsid w:val="00C720D3"/>
    <w:rsid w:val="00C72E3D"/>
    <w:rsid w:val="00C733DC"/>
    <w:rsid w:val="00C768E1"/>
    <w:rsid w:val="00C83727"/>
    <w:rsid w:val="00C87C07"/>
    <w:rsid w:val="00C91181"/>
    <w:rsid w:val="00C9310B"/>
    <w:rsid w:val="00CB1690"/>
    <w:rsid w:val="00CB243C"/>
    <w:rsid w:val="00CB6FDA"/>
    <w:rsid w:val="00CD2A0F"/>
    <w:rsid w:val="00CD4028"/>
    <w:rsid w:val="00CF4E2E"/>
    <w:rsid w:val="00CF73E7"/>
    <w:rsid w:val="00D026B7"/>
    <w:rsid w:val="00D104D9"/>
    <w:rsid w:val="00D13CB4"/>
    <w:rsid w:val="00D14A0A"/>
    <w:rsid w:val="00D15416"/>
    <w:rsid w:val="00D20056"/>
    <w:rsid w:val="00D2213F"/>
    <w:rsid w:val="00D23F56"/>
    <w:rsid w:val="00D340C1"/>
    <w:rsid w:val="00D43636"/>
    <w:rsid w:val="00D43F03"/>
    <w:rsid w:val="00D4534E"/>
    <w:rsid w:val="00D469CD"/>
    <w:rsid w:val="00D531D7"/>
    <w:rsid w:val="00D61E3E"/>
    <w:rsid w:val="00D63D2F"/>
    <w:rsid w:val="00D65F3C"/>
    <w:rsid w:val="00D66BD7"/>
    <w:rsid w:val="00D74F80"/>
    <w:rsid w:val="00D764C7"/>
    <w:rsid w:val="00D87B0F"/>
    <w:rsid w:val="00D900F0"/>
    <w:rsid w:val="00D934FA"/>
    <w:rsid w:val="00DB06BE"/>
    <w:rsid w:val="00DB658D"/>
    <w:rsid w:val="00DB6712"/>
    <w:rsid w:val="00DC34AB"/>
    <w:rsid w:val="00DC50CC"/>
    <w:rsid w:val="00DC686A"/>
    <w:rsid w:val="00DD4035"/>
    <w:rsid w:val="00DD7525"/>
    <w:rsid w:val="00DE517B"/>
    <w:rsid w:val="00DF265F"/>
    <w:rsid w:val="00DF554B"/>
    <w:rsid w:val="00E22227"/>
    <w:rsid w:val="00E22FA9"/>
    <w:rsid w:val="00E233FF"/>
    <w:rsid w:val="00E3489E"/>
    <w:rsid w:val="00E3698E"/>
    <w:rsid w:val="00E42D66"/>
    <w:rsid w:val="00E46B07"/>
    <w:rsid w:val="00E52335"/>
    <w:rsid w:val="00E54416"/>
    <w:rsid w:val="00E62AD1"/>
    <w:rsid w:val="00E66762"/>
    <w:rsid w:val="00E676FC"/>
    <w:rsid w:val="00E73C24"/>
    <w:rsid w:val="00E80059"/>
    <w:rsid w:val="00E84151"/>
    <w:rsid w:val="00E90DE0"/>
    <w:rsid w:val="00EA3C7C"/>
    <w:rsid w:val="00EC5055"/>
    <w:rsid w:val="00EC6279"/>
    <w:rsid w:val="00EF4F28"/>
    <w:rsid w:val="00F0290C"/>
    <w:rsid w:val="00F13D68"/>
    <w:rsid w:val="00F23BD3"/>
    <w:rsid w:val="00F3243F"/>
    <w:rsid w:val="00F35E2C"/>
    <w:rsid w:val="00F65CC1"/>
    <w:rsid w:val="00F67844"/>
    <w:rsid w:val="00F7119A"/>
    <w:rsid w:val="00F71C08"/>
    <w:rsid w:val="00F77149"/>
    <w:rsid w:val="00F7743B"/>
    <w:rsid w:val="00FA016B"/>
    <w:rsid w:val="00FA5CD0"/>
    <w:rsid w:val="00FB437A"/>
    <w:rsid w:val="00FC39AC"/>
    <w:rsid w:val="00FC7BD4"/>
    <w:rsid w:val="00FD594E"/>
    <w:rsid w:val="00FE222C"/>
    <w:rsid w:val="00FF37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61DBCE9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1" w:defUnhideWhenUsed="1" w:defQFormat="0" w:count="276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caption" w:qFormat="1"/>
    <w:lsdException w:name="List Bullet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Default Paragraph Font" w:uiPriority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 List" w:uiPriority="99"/>
    <w:lsdException w:name="Table Grid" w:semiHidden="0" w:uiPriority="5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E507E"/>
    <w:rPr>
      <w:rFonts w:ascii="Arial" w:hAnsi="Arial"/>
      <w:sz w:val="22"/>
    </w:rPr>
  </w:style>
  <w:style w:type="paragraph" w:styleId="Heading1">
    <w:name w:val="heading 1"/>
    <w:basedOn w:val="Normal"/>
    <w:next w:val="Normal"/>
    <w:qFormat/>
    <w:rsid w:val="008E507E"/>
    <w:pPr>
      <w:tabs>
        <w:tab w:val="left" w:pos="709"/>
        <w:tab w:val="left" w:pos="1843"/>
      </w:tabs>
      <w:ind w:left="1843" w:hanging="1843"/>
      <w:outlineLvl w:val="0"/>
    </w:pPr>
    <w:rPr>
      <w:b/>
    </w:rPr>
  </w:style>
  <w:style w:type="paragraph" w:styleId="Heading2">
    <w:name w:val="heading 2"/>
    <w:basedOn w:val="Normal"/>
    <w:next w:val="Normal"/>
    <w:qFormat/>
    <w:rsid w:val="008E507E"/>
    <w:pPr>
      <w:spacing w:after="120"/>
      <w:ind w:left="1843"/>
      <w:outlineLvl w:val="1"/>
    </w:pPr>
    <w:rPr>
      <w:b/>
    </w:rPr>
  </w:style>
  <w:style w:type="paragraph" w:styleId="Heading3">
    <w:name w:val="heading 3"/>
    <w:basedOn w:val="Normal"/>
    <w:next w:val="NormalIndent"/>
    <w:qFormat/>
    <w:rsid w:val="008E507E"/>
    <w:pPr>
      <w:ind w:left="354"/>
      <w:outlineLvl w:val="2"/>
    </w:pPr>
    <w:rPr>
      <w:rFonts w:ascii="Times New Roman" w:hAnsi="Times New Roman"/>
      <w:b/>
      <w:sz w:val="24"/>
    </w:rPr>
  </w:style>
  <w:style w:type="paragraph" w:styleId="Heading4">
    <w:name w:val="heading 4"/>
    <w:basedOn w:val="Normal"/>
    <w:next w:val="NormalIndent"/>
    <w:qFormat/>
    <w:rsid w:val="008E507E"/>
    <w:pPr>
      <w:ind w:left="354"/>
      <w:outlineLvl w:val="3"/>
    </w:pPr>
    <w:rPr>
      <w:rFonts w:ascii="Times New Roman" w:hAnsi="Times New Roman"/>
      <w:sz w:val="24"/>
      <w:u w:val="single"/>
    </w:rPr>
  </w:style>
  <w:style w:type="paragraph" w:styleId="Heading5">
    <w:name w:val="heading 5"/>
    <w:basedOn w:val="Normal"/>
    <w:next w:val="NormalIndent"/>
    <w:qFormat/>
    <w:rsid w:val="008E507E"/>
    <w:pPr>
      <w:ind w:left="708"/>
      <w:outlineLvl w:val="4"/>
    </w:pPr>
    <w:rPr>
      <w:rFonts w:ascii="Times New Roman" w:hAnsi="Times New Roman"/>
      <w:b/>
      <w:sz w:val="20"/>
    </w:rPr>
  </w:style>
  <w:style w:type="paragraph" w:styleId="Heading6">
    <w:name w:val="heading 6"/>
    <w:basedOn w:val="Normal"/>
    <w:next w:val="NormalIndent"/>
    <w:qFormat/>
    <w:rsid w:val="008E507E"/>
    <w:pPr>
      <w:ind w:left="708"/>
      <w:outlineLvl w:val="5"/>
    </w:pPr>
    <w:rPr>
      <w:rFonts w:ascii="Times New Roman" w:hAnsi="Times New Roman"/>
      <w:sz w:val="20"/>
      <w:u w:val="single"/>
    </w:rPr>
  </w:style>
  <w:style w:type="paragraph" w:styleId="Heading7">
    <w:name w:val="heading 7"/>
    <w:basedOn w:val="Normal"/>
    <w:next w:val="NormalIndent"/>
    <w:qFormat/>
    <w:rsid w:val="008E507E"/>
    <w:pPr>
      <w:ind w:left="708"/>
      <w:outlineLvl w:val="6"/>
    </w:pPr>
    <w:rPr>
      <w:rFonts w:ascii="Times New Roman" w:hAnsi="Times New Roman"/>
      <w:i/>
      <w:sz w:val="20"/>
    </w:rPr>
  </w:style>
  <w:style w:type="paragraph" w:styleId="Heading8">
    <w:name w:val="heading 8"/>
    <w:basedOn w:val="Heading1"/>
    <w:next w:val="NormalIndent"/>
    <w:qFormat/>
    <w:rsid w:val="008E507E"/>
    <w:pPr>
      <w:tabs>
        <w:tab w:val="left" w:pos="1134"/>
      </w:tabs>
      <w:outlineLvl w:val="7"/>
    </w:pPr>
    <w:rPr>
      <w:b w:val="0"/>
      <w:sz w:val="24"/>
    </w:rPr>
  </w:style>
  <w:style w:type="paragraph" w:styleId="Heading9">
    <w:name w:val="heading 9"/>
    <w:basedOn w:val="Heading1"/>
    <w:next w:val="Normal"/>
    <w:qFormat/>
    <w:rsid w:val="0084451D"/>
    <w:pPr>
      <w:jc w:val="center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Indent">
    <w:name w:val="Normal Indent"/>
    <w:basedOn w:val="Normal"/>
    <w:rsid w:val="008E507E"/>
    <w:pPr>
      <w:ind w:left="708"/>
    </w:pPr>
  </w:style>
  <w:style w:type="paragraph" w:styleId="TOC8">
    <w:name w:val="toc 8"/>
    <w:basedOn w:val="TOC1"/>
    <w:next w:val="Normal"/>
    <w:semiHidden/>
    <w:rsid w:val="008E507E"/>
    <w:pPr>
      <w:tabs>
        <w:tab w:val="left" w:pos="1134"/>
        <w:tab w:val="right" w:pos="8504"/>
      </w:tabs>
    </w:pPr>
  </w:style>
  <w:style w:type="paragraph" w:styleId="TOC1">
    <w:name w:val="toc 1"/>
    <w:basedOn w:val="Normal"/>
    <w:next w:val="Normal"/>
    <w:uiPriority w:val="39"/>
    <w:rsid w:val="008E507E"/>
    <w:pPr>
      <w:tabs>
        <w:tab w:val="left" w:pos="709"/>
        <w:tab w:val="right" w:pos="9072"/>
        <w:tab w:val="right" w:pos="10207"/>
      </w:tabs>
      <w:spacing w:after="40"/>
    </w:pPr>
  </w:style>
  <w:style w:type="paragraph" w:styleId="TOC7">
    <w:name w:val="toc 7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4253" w:right="850"/>
    </w:pPr>
  </w:style>
  <w:style w:type="paragraph" w:styleId="TOC6">
    <w:name w:val="toc 6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3544" w:right="850"/>
    </w:pPr>
  </w:style>
  <w:style w:type="paragraph" w:styleId="TOC5">
    <w:name w:val="toc 5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835" w:right="850"/>
    </w:pPr>
  </w:style>
  <w:style w:type="paragraph" w:styleId="TOC4">
    <w:name w:val="toc 4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2126" w:right="850"/>
    </w:pPr>
  </w:style>
  <w:style w:type="paragraph" w:styleId="TOC3">
    <w:name w:val="toc 3"/>
    <w:basedOn w:val="Normal"/>
    <w:next w:val="Normal"/>
    <w:semiHidden/>
    <w:rsid w:val="008E507E"/>
    <w:pPr>
      <w:tabs>
        <w:tab w:val="left" w:leader="dot" w:pos="8646"/>
        <w:tab w:val="right" w:pos="9072"/>
      </w:tabs>
      <w:ind w:left="1418" w:right="850"/>
    </w:pPr>
  </w:style>
  <w:style w:type="paragraph" w:styleId="TOC2">
    <w:name w:val="toc 2"/>
    <w:basedOn w:val="Normal"/>
    <w:next w:val="Normal"/>
    <w:uiPriority w:val="39"/>
    <w:rsid w:val="008E507E"/>
    <w:pPr>
      <w:tabs>
        <w:tab w:val="right" w:pos="9072"/>
      </w:tabs>
      <w:ind w:left="709" w:right="850"/>
    </w:pPr>
  </w:style>
  <w:style w:type="paragraph" w:styleId="Index7">
    <w:name w:val="index 7"/>
    <w:basedOn w:val="Normal"/>
    <w:next w:val="Normal"/>
    <w:semiHidden/>
    <w:rsid w:val="008E507E"/>
    <w:pPr>
      <w:ind w:left="1698"/>
    </w:pPr>
  </w:style>
  <w:style w:type="paragraph" w:styleId="Index6">
    <w:name w:val="index 6"/>
    <w:basedOn w:val="Normal"/>
    <w:next w:val="Normal"/>
    <w:semiHidden/>
    <w:rsid w:val="008E507E"/>
    <w:pPr>
      <w:ind w:left="1415"/>
    </w:pPr>
  </w:style>
  <w:style w:type="paragraph" w:styleId="Index5">
    <w:name w:val="index 5"/>
    <w:basedOn w:val="Normal"/>
    <w:next w:val="Normal"/>
    <w:semiHidden/>
    <w:rsid w:val="008E507E"/>
    <w:pPr>
      <w:ind w:left="1132"/>
    </w:pPr>
  </w:style>
  <w:style w:type="paragraph" w:styleId="Index4">
    <w:name w:val="index 4"/>
    <w:basedOn w:val="Normal"/>
    <w:next w:val="Normal"/>
    <w:semiHidden/>
    <w:rsid w:val="008E507E"/>
    <w:pPr>
      <w:ind w:left="849"/>
    </w:pPr>
  </w:style>
  <w:style w:type="paragraph" w:styleId="Index3">
    <w:name w:val="index 3"/>
    <w:basedOn w:val="Normal"/>
    <w:next w:val="Normal"/>
    <w:semiHidden/>
    <w:rsid w:val="008E507E"/>
    <w:pPr>
      <w:ind w:left="566"/>
    </w:pPr>
  </w:style>
  <w:style w:type="paragraph" w:styleId="Index2">
    <w:name w:val="index 2"/>
    <w:basedOn w:val="Normal"/>
    <w:next w:val="Normal"/>
    <w:semiHidden/>
    <w:rsid w:val="008E507E"/>
    <w:pPr>
      <w:ind w:left="283"/>
    </w:pPr>
  </w:style>
  <w:style w:type="paragraph" w:styleId="Index1">
    <w:name w:val="index 1"/>
    <w:basedOn w:val="Normal"/>
    <w:next w:val="Normal"/>
    <w:semiHidden/>
    <w:rsid w:val="008E507E"/>
  </w:style>
  <w:style w:type="character" w:styleId="LineNumber">
    <w:name w:val="line number"/>
    <w:rsid w:val="008E507E"/>
  </w:style>
  <w:style w:type="paragraph" w:styleId="IndexHeading">
    <w:name w:val="index heading"/>
    <w:basedOn w:val="Normal"/>
    <w:next w:val="Index1"/>
    <w:semiHidden/>
    <w:rsid w:val="008E507E"/>
  </w:style>
  <w:style w:type="paragraph" w:styleId="Footer">
    <w:name w:val="footer"/>
    <w:basedOn w:val="Normal"/>
    <w:rsid w:val="008E507E"/>
    <w:pPr>
      <w:ind w:right="964"/>
      <w:jc w:val="center"/>
    </w:pPr>
  </w:style>
  <w:style w:type="paragraph" w:styleId="Header">
    <w:name w:val="header"/>
    <w:basedOn w:val="Normal"/>
    <w:rsid w:val="008E507E"/>
    <w:pPr>
      <w:ind w:right="964"/>
      <w:jc w:val="center"/>
    </w:pPr>
  </w:style>
  <w:style w:type="paragraph" w:styleId="FootnoteText">
    <w:name w:val="footnote text"/>
    <w:basedOn w:val="Normal"/>
    <w:semiHidden/>
    <w:rsid w:val="008E507E"/>
    <w:rPr>
      <w:sz w:val="20"/>
    </w:rPr>
  </w:style>
  <w:style w:type="character" w:styleId="PageNumber">
    <w:name w:val="page number"/>
    <w:rsid w:val="008E507E"/>
  </w:style>
  <w:style w:type="paragraph" w:styleId="Signature">
    <w:name w:val="Signature"/>
    <w:basedOn w:val="Normal"/>
    <w:rsid w:val="008E507E"/>
    <w:pPr>
      <w:ind w:left="4252"/>
    </w:pPr>
  </w:style>
  <w:style w:type="paragraph" w:customStyle="1" w:styleId="PV-Titel1">
    <w:name w:val="PV-Titel1"/>
    <w:basedOn w:val="Normal"/>
    <w:next w:val="Normal"/>
    <w:rsid w:val="008E507E"/>
    <w:pPr>
      <w:tabs>
        <w:tab w:val="left" w:pos="709"/>
      </w:tabs>
    </w:pPr>
  </w:style>
  <w:style w:type="paragraph" w:customStyle="1" w:styleId="KopfBereich">
    <w:name w:val="KopfBereich"/>
    <w:basedOn w:val="Normal"/>
    <w:rsid w:val="008E507E"/>
  </w:style>
  <w:style w:type="paragraph" w:customStyle="1" w:styleId="Verteiler">
    <w:name w:val="Verteiler"/>
    <w:basedOn w:val="Normal"/>
    <w:rsid w:val="008E507E"/>
    <w:pPr>
      <w:tabs>
        <w:tab w:val="left" w:pos="2835"/>
      </w:tabs>
    </w:pPr>
  </w:style>
  <w:style w:type="paragraph" w:customStyle="1" w:styleId="PV-Titel2">
    <w:name w:val="PV-Titel2"/>
    <w:basedOn w:val="Normal"/>
    <w:next w:val="Normal"/>
    <w:rsid w:val="008E507E"/>
    <w:pPr>
      <w:spacing w:before="120" w:after="60"/>
      <w:ind w:left="709"/>
    </w:pPr>
    <w:rPr>
      <w:b/>
    </w:rPr>
  </w:style>
  <w:style w:type="paragraph" w:customStyle="1" w:styleId="PV-Titel10">
    <w:name w:val="PV-Titel 1"/>
    <w:basedOn w:val="Normal"/>
    <w:next w:val="PV-Titel20"/>
    <w:link w:val="PV-Titel1Zchn"/>
    <w:rsid w:val="008E507E"/>
    <w:pPr>
      <w:tabs>
        <w:tab w:val="left" w:pos="709"/>
        <w:tab w:val="left" w:pos="1843"/>
      </w:tabs>
      <w:ind w:left="1843" w:hanging="1843"/>
    </w:pPr>
  </w:style>
  <w:style w:type="paragraph" w:customStyle="1" w:styleId="traktanden">
    <w:name w:val="traktanden"/>
    <w:basedOn w:val="Normal"/>
    <w:rsid w:val="008E507E"/>
    <w:pPr>
      <w:spacing w:after="120"/>
    </w:pPr>
  </w:style>
  <w:style w:type="paragraph" w:customStyle="1" w:styleId="PV-Titel20">
    <w:name w:val="PV-Titel 2"/>
    <w:basedOn w:val="Normal"/>
    <w:next w:val="PV-Linie"/>
    <w:link w:val="PV-Titel2Char"/>
    <w:rsid w:val="008E507E"/>
    <w:pPr>
      <w:spacing w:before="120" w:after="60"/>
      <w:ind w:left="1843"/>
    </w:pPr>
    <w:rPr>
      <w:b/>
    </w:rPr>
  </w:style>
  <w:style w:type="character" w:customStyle="1" w:styleId="PV-Titel2Char">
    <w:name w:val="PV-Titel 2 Char"/>
    <w:link w:val="PV-Titel20"/>
    <w:rsid w:val="008E507E"/>
    <w:rPr>
      <w:rFonts w:ascii="Arial" w:hAnsi="Arial"/>
      <w:b/>
      <w:sz w:val="22"/>
    </w:rPr>
  </w:style>
  <w:style w:type="character" w:customStyle="1" w:styleId="PV-Titel1Zchn">
    <w:name w:val="PV-Titel 1 Zchn"/>
    <w:link w:val="PV-Titel10"/>
    <w:rsid w:val="008E507E"/>
    <w:rPr>
      <w:rFonts w:ascii="Arial" w:hAnsi="Arial"/>
      <w:sz w:val="22"/>
    </w:rPr>
  </w:style>
  <w:style w:type="paragraph" w:customStyle="1" w:styleId="PV-Mitteilung">
    <w:name w:val="PV-Mitteilung"/>
    <w:basedOn w:val="Normal"/>
    <w:next w:val="Normal"/>
    <w:rsid w:val="008E507E"/>
  </w:style>
  <w:style w:type="paragraph" w:customStyle="1" w:styleId="PV-VersteckterText">
    <w:name w:val="PV-Versteckter Text"/>
    <w:basedOn w:val="Normal"/>
    <w:next w:val="Normal"/>
    <w:rsid w:val="008E507E"/>
  </w:style>
  <w:style w:type="paragraph" w:customStyle="1" w:styleId="PV-Beschluss">
    <w:name w:val="PV-Beschluss"/>
    <w:basedOn w:val="Normal"/>
    <w:next w:val="Normal"/>
    <w:rsid w:val="008E507E"/>
  </w:style>
  <w:style w:type="paragraph" w:customStyle="1" w:styleId="PV-Linie">
    <w:name w:val="PV-Linie"/>
    <w:basedOn w:val="Normal"/>
    <w:next w:val="Normal"/>
    <w:rsid w:val="008E507E"/>
    <w:pPr>
      <w:pBdr>
        <w:top w:val="single" w:sz="4" w:space="1" w:color="auto"/>
      </w:pBdr>
      <w:spacing w:after="200"/>
    </w:pPr>
    <w:rPr>
      <w:sz w:val="6"/>
    </w:rPr>
  </w:style>
  <w:style w:type="paragraph" w:styleId="BodyText">
    <w:name w:val="Body Text"/>
    <w:basedOn w:val="Normal"/>
    <w:link w:val="BodyTextChar"/>
    <w:rsid w:val="008E507E"/>
    <w:rPr>
      <w:rFonts w:cs="Arial"/>
      <w:color w:val="0000FF"/>
      <w:lang w:val="de-DE"/>
    </w:rPr>
  </w:style>
  <w:style w:type="paragraph" w:styleId="Caption">
    <w:name w:val="caption"/>
    <w:basedOn w:val="Normal"/>
    <w:next w:val="Normal"/>
    <w:semiHidden/>
    <w:unhideWhenUsed/>
    <w:qFormat/>
    <w:rsid w:val="008E507E"/>
    <w:rPr>
      <w:b/>
      <w:sz w:val="32"/>
      <w:szCs w:val="24"/>
      <w:lang w:eastAsia="de-DE"/>
    </w:rPr>
  </w:style>
  <w:style w:type="table" w:styleId="TableGrid">
    <w:name w:val="Table Grid"/>
    <w:basedOn w:val="TableNormal"/>
    <w:uiPriority w:val="59"/>
    <w:rsid w:val="008E507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">
    <w:uiPriority w:val="59"/>
    <w:rsid w:val="001405D6"/>
  </w:style>
  <w:style w:type="character" w:styleId="Hyperlink">
    <w:name w:val="Hyperlink"/>
    <w:uiPriority w:val="99"/>
    <w:unhideWhenUsed/>
    <w:rsid w:val="008E507E"/>
    <w:rPr>
      <w:color w:val="0000FF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8E507E"/>
    <w:pPr>
      <w:keepNext/>
      <w:keepLines/>
      <w:tabs>
        <w:tab w:val="clear" w:pos="709"/>
        <w:tab w:val="clear" w:pos="1843"/>
      </w:tabs>
      <w:spacing w:before="480" w:line="276" w:lineRule="auto"/>
      <w:ind w:left="0" w:firstLine="0"/>
      <w:outlineLvl w:val="9"/>
    </w:pPr>
    <w:rPr>
      <w:rFonts w:ascii="Cambria" w:hAnsi="Cambria"/>
      <w:bCs/>
      <w:color w:val="365F91"/>
      <w:sz w:val="28"/>
      <w:szCs w:val="28"/>
    </w:rPr>
  </w:style>
  <w:style w:type="character" w:styleId="IntenseReference">
    <w:name w:val="Intense Reference"/>
    <w:basedOn w:val="DefaultParagraphFont"/>
    <w:uiPriority w:val="32"/>
    <w:qFormat/>
    <w:rsid w:val="0084451D"/>
    <w:rPr>
      <w:b/>
      <w:bCs/>
      <w:smallCaps/>
      <w:color w:val="C0504D" w:themeColor="accent2"/>
      <w:spacing w:val="5"/>
      <w:u w:val="single"/>
    </w:rPr>
  </w:style>
  <w:style w:type="character" w:styleId="Strong">
    <w:name w:val="Strong"/>
    <w:basedOn w:val="DefaultParagraphFont"/>
    <w:qFormat/>
    <w:rsid w:val="0084451D"/>
    <w:rPr>
      <w:b/>
      <w:bCs/>
    </w:rPr>
  </w:style>
  <w:style w:type="paragraph" w:styleId="BalloonText">
    <w:name w:val="Balloon Text"/>
    <w:basedOn w:val="Normal"/>
    <w:link w:val="BalloonTextChar"/>
    <w:semiHidden/>
    <w:unhideWhenUsed/>
    <w:rsid w:val="00C9310B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C9310B"/>
    <w:rPr>
      <w:rFonts w:ascii="Lucida Grande" w:hAnsi="Lucida Grande"/>
      <w:sz w:val="18"/>
      <w:szCs w:val="18"/>
    </w:rPr>
  </w:style>
  <w:style w:type="paragraph" w:styleId="ListNumber">
    <w:name w:val="List Number"/>
    <w:basedOn w:val="Normal"/>
    <w:rsid w:val="00782259"/>
    <w:pPr>
      <w:numPr>
        <w:numId w:val="29"/>
      </w:numPr>
      <w:contextualSpacing/>
    </w:pPr>
  </w:style>
  <w:style w:type="character" w:customStyle="1" w:styleId="BodyTextChar">
    <w:name w:val="Body Text Char"/>
    <w:basedOn w:val="DefaultParagraphFont"/>
    <w:link w:val="BodyText"/>
    <w:rsid w:val="007F1DFC"/>
    <w:rPr>
      <w:rFonts w:ascii="Arial" w:hAnsi="Arial" w:cs="Arial"/>
      <w:color w:val="0000FF"/>
      <w:sz w:val="22"/>
      <w:lang w:val="de-DE"/>
    </w:rPr>
  </w:style>
  <w:style w:type="paragraph" w:styleId="ListParagraph">
    <w:name w:val="List Paragraph"/>
    <w:basedOn w:val="Normal"/>
    <w:uiPriority w:val="34"/>
    <w:qFormat/>
    <w:rsid w:val="00D2213F"/>
    <w:pPr>
      <w:ind w:left="720"/>
      <w:contextualSpacing/>
    </w:pPr>
  </w:style>
  <w:style w:type="paragraph" w:styleId="ListBullet">
    <w:name w:val="List Bullet"/>
    <w:basedOn w:val="Normal"/>
    <w:unhideWhenUsed/>
    <w:qFormat/>
    <w:rsid w:val="0032324E"/>
    <w:pPr>
      <w:numPr>
        <w:numId w:val="30"/>
      </w:numPr>
      <w:contextualSpacing/>
    </w:pPr>
  </w:style>
  <w:style w:type="paragraph" w:customStyle="1" w:styleId="Paragraph">
    <w:name w:val="Paragraph"/>
    <w:basedOn w:val="Normal"/>
    <w:qFormat/>
    <w:rsid w:val="00921810"/>
    <w:pPr>
      <w:tabs>
        <w:tab w:val="left" w:pos="2080"/>
      </w:tabs>
      <w:spacing w:after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5441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7216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header" Target="header3.xml"/><Relationship Id="rId13" Type="http://schemas.openxmlformats.org/officeDocument/2006/relationships/header" Target="header4.xml"/><Relationship Id="rId14" Type="http://schemas.openxmlformats.org/officeDocument/2006/relationships/footer" Target="footer2.xml"/><Relationship Id="rId15" Type="http://schemas.openxmlformats.org/officeDocument/2006/relationships/fontTable" Target="fontTable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header" Target="header1.xml"/><Relationship Id="rId10" Type="http://schemas.openxmlformats.org/officeDocument/2006/relationships/header" Target="head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Z:\_Spezial\AIB\Vorlagen\PK_KGRoM.dotx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44907FF-CD15-0849-A70C-35BB530DDD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\_Spezial\AIB\Vorlagen\PK_KGRoM.dotx</Template>
  <TotalTime>14</TotalTime>
  <Pages>2</Pages>
  <Words>854</Words>
  <Characters>4874</Characters>
  <Application>Microsoft Macintosh Word</Application>
  <DocSecurity>0</DocSecurity>
  <Lines>40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Protokoll   </vt:lpstr>
    </vt:vector>
  </TitlesOfParts>
  <Company>AIB Informatik AG</Company>
  <LinksUpToDate>false</LinksUpToDate>
  <CharactersWithSpaces>5717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Protokoll</dc:title>
  <dc:subject/>
  <dc:creator>Andrea Rüegsegger</dc:creator>
  <cp:keywords/>
  <dc:description/>
  <cp:lastModifiedBy>David Erni</cp:lastModifiedBy>
  <cp:revision>211</cp:revision>
  <cp:lastPrinted>2002-11-12T09:30:00Z</cp:lastPrinted>
  <dcterms:created xsi:type="dcterms:W3CDTF">2015-03-05T17:19:00Z</dcterms:created>
  <dcterms:modified xsi:type="dcterms:W3CDTF">2016-02-08T17:24:00Z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itzungsDatum">
    <vt:lpwstr>25.06.2012</vt:lpwstr>
  </property>
  <property fmtid="{D5CDD505-2E9C-101B-9397-08002B2CF9AE}" pid="3" name="SitzungsNr">
    <vt:lpwstr> </vt:lpwstr>
  </property>
  <property fmtid="{D5CDD505-2E9C-101B-9397-08002B2CF9AE}" pid="4" name="SeitenNr">
    <vt:lpwstr> </vt:lpwstr>
  </property>
  <property fmtid="{D5CDD505-2E9C-101B-9397-08002B2CF9AE}" pid="5" name="GeschaeftsNr">
    <vt:lpwstr> </vt:lpwstr>
  </property>
</Properties>
</file>