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676F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E676F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>:each(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701A3DB9" w14:textId="76ED6DE9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9E6E52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15A2523B" w14:textId="362870BF" w:rsidR="00B13826" w:rsidRPr="00B769D7" w:rsidRDefault="00457840" w:rsidP="00665FA1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participants.other:each(member)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«participants.other:each(member)»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A90E90">
              <w:rPr>
                <w:rFonts w:cs="Arial"/>
                <w:noProof/>
                <w:szCs w:val="22"/>
              </w:rPr>
              <w:t>«participants.other:endEach»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25BE6372" w14:textId="77777777" w:rsidTr="00791AAC"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E676FC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014720" w14:paraId="2D2BDE58" w14:textId="77777777" w:rsidTr="001152C6">
        <w:tc>
          <w:tcPr>
            <w:tcW w:w="9287" w:type="dxa"/>
            <w:gridSpan w:val="3"/>
          </w:tcPr>
          <w:p w14:paraId="4C492561" w14:textId="2BB4873C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>:each(</w:instrText>
            </w:r>
            <w:r w:rsidR="00843DF8">
              <w:rPr>
                <w:rFonts w:cs="Arial"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«agenda_items:each(agenda_item)»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620091" w14:paraId="760AEBC4" w14:textId="77777777" w:rsidTr="00620091">
        <w:tc>
          <w:tcPr>
            <w:tcW w:w="1242" w:type="dxa"/>
          </w:tcPr>
          <w:p w14:paraId="06FDA339" w14:textId="68BFC34C" w:rsidR="00BC167E" w:rsidRDefault="00BC167E" w:rsidP="00D4534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D4534E"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D4534E">
              <w:rPr>
                <w:rFonts w:cs="Arial"/>
                <w:szCs w:val="22"/>
              </w:rPr>
              <w:instrText>number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«=agenda_item.number»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</w:tcPr>
          <w:p w14:paraId="5798A315" w14:textId="6825BC3B" w:rsidR="00BC167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E52335">
              <w:rPr>
                <w:rFonts w:cs="Arial"/>
                <w:szCs w:val="22"/>
              </w:rPr>
              <w:instrText>description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52335">
              <w:rPr>
                <w:rFonts w:cs="Arial"/>
                <w:noProof/>
                <w:szCs w:val="22"/>
              </w:rPr>
              <w:t>«=agenda_item.description»</w:t>
            </w:r>
            <w:r>
              <w:rPr>
                <w:rFonts w:cs="Arial"/>
                <w:szCs w:val="2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41" w:type="dxa"/>
          </w:tcPr>
          <w:p w14:paraId="4B6B7F99" w14:textId="6C280D71" w:rsidR="00BC167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014720" w14:paraId="56FFC9B4" w14:textId="77777777" w:rsidTr="001152C6">
        <w:tc>
          <w:tcPr>
            <w:tcW w:w="9287" w:type="dxa"/>
            <w:gridSpan w:val="3"/>
          </w:tcPr>
          <w:p w14:paraId="1C03C095" w14:textId="4F01CA2E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E676F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B562E4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agenda_item.legal_basis:endIf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5631DC" w14:textId="10801B90" w:rsidR="00D63D2F" w:rsidRPr="00BB0DD9" w:rsidRDefault="00D63D2F" w:rsidP="00BB0DD9">
      <w:pPr>
        <w:tabs>
          <w:tab w:val="left" w:pos="2080"/>
        </w:tabs>
      </w:pP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921810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Pr="00C9310B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45FE6"/>
    <w:rsid w:val="00165C83"/>
    <w:rsid w:val="00175B52"/>
    <w:rsid w:val="00175F28"/>
    <w:rsid w:val="00184ADB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6EE3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3874"/>
    <w:rsid w:val="006D494D"/>
    <w:rsid w:val="006D63F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D4F65"/>
    <w:rsid w:val="008E08BA"/>
    <w:rsid w:val="008E507E"/>
    <w:rsid w:val="008E59DA"/>
    <w:rsid w:val="008E7BF3"/>
    <w:rsid w:val="00921810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78C5"/>
    <w:rsid w:val="00C41047"/>
    <w:rsid w:val="00C61C42"/>
    <w:rsid w:val="00C66A2B"/>
    <w:rsid w:val="00C72E3D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213F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A016B"/>
    <w:rsid w:val="00FB437A"/>
    <w:rsid w:val="00FC7BD4"/>
    <w:rsid w:val="00FD594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4BFAEC-32F5-8C4A-B20C-2F1F1C04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30</TotalTime>
  <Pages>2</Pages>
  <Words>500</Words>
  <Characters>2851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69</cp:revision>
  <cp:lastPrinted>2002-11-12T09:30:00Z</cp:lastPrinted>
  <dcterms:created xsi:type="dcterms:W3CDTF">2015-03-05T17:19:00Z</dcterms:created>
  <dcterms:modified xsi:type="dcterms:W3CDTF">2015-04-22T11:59:00Z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