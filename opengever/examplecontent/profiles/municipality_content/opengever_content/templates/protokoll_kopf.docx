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8D2D97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8D2D97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4A239429" w14:textId="77777777" w:rsidR="00A41641" w:rsidRPr="00773724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proofErr w:type="spellStart"/>
      <w:r w:rsidRPr="00773724">
        <w:rPr>
          <w:lang w:val="en-GB"/>
        </w:rPr>
        <w:t>Nummer</w:t>
      </w:r>
      <w:proofErr w:type="spellEnd"/>
      <w:r w:rsidRPr="00773724">
        <w:rPr>
          <w:lang w:val="en-GB"/>
        </w:rPr>
        <w:t xml:space="preserve"> </w:t>
      </w:r>
      <w:r w:rsidR="00B8471A">
        <w:fldChar w:fldCharType="begin"/>
      </w:r>
      <w:r w:rsidR="00B8471A" w:rsidRPr="00773724">
        <w:rPr>
          <w:lang w:val="en-GB"/>
        </w:rPr>
        <w:instrText xml:space="preserve"> MERGEFIELD =meeting.number \* MERGEFORMAT </w:instrText>
      </w:r>
      <w:r w:rsidR="00B8471A">
        <w:fldChar w:fldCharType="separate"/>
      </w:r>
      <w:r w:rsidR="008D2D97" w:rsidRPr="00773724">
        <w:rPr>
          <w:noProof/>
          <w:lang w:val="en-GB"/>
        </w:rPr>
        <w:t>«=meeting.number»</w:t>
      </w:r>
      <w:r w:rsidR="00B8471A">
        <w:rPr>
          <w:noProof/>
        </w:rPr>
        <w:fldChar w:fldCharType="end"/>
      </w:r>
      <w:r w:rsidRPr="00773724">
        <w:rPr>
          <w:lang w:val="en-GB"/>
        </w:rPr>
        <w:t xml:space="preserve"> </w:t>
      </w:r>
      <w:proofErr w:type="spellStart"/>
      <w:r w:rsidR="00B1536D" w:rsidRPr="00773724">
        <w:rPr>
          <w:lang w:val="en-GB"/>
        </w:rPr>
        <w:t>vom</w:t>
      </w:r>
      <w:proofErr w:type="spellEnd"/>
      <w:r w:rsidR="00B1536D" w:rsidRPr="00773724">
        <w:rPr>
          <w:lang w:val="en-GB"/>
        </w:rPr>
        <w:t xml:space="preserve"> </w:t>
      </w:r>
      <w:r w:rsidR="00014720">
        <w:fldChar w:fldCharType="begin"/>
      </w:r>
      <w:r w:rsidR="00014720" w:rsidRPr="00773724">
        <w:rPr>
          <w:lang w:val="en-GB"/>
        </w:rPr>
        <w:instrText xml:space="preserve"> MERGEFIELD =</w:instrText>
      </w:r>
      <w:r w:rsidR="00B2773D" w:rsidRPr="00773724">
        <w:rPr>
          <w:lang w:val="en-GB"/>
        </w:rPr>
        <w:instrText>meeting</w:instrText>
      </w:r>
      <w:r w:rsidR="00014720" w:rsidRPr="00773724">
        <w:rPr>
          <w:lang w:val="en-GB"/>
        </w:rPr>
        <w:instrText>.</w:instrText>
      </w:r>
      <w:r w:rsidR="00B2773D" w:rsidRPr="00773724">
        <w:rPr>
          <w:lang w:val="en-GB"/>
        </w:rPr>
        <w:instrText>date</w:instrText>
      </w:r>
      <w:r w:rsidR="00014720" w:rsidRPr="00773724">
        <w:rPr>
          <w:lang w:val="en-GB"/>
        </w:rPr>
        <w:instrText xml:space="preserve"> \* MERGEFORMAT </w:instrText>
      </w:r>
      <w:r w:rsidR="00014720">
        <w:fldChar w:fldCharType="separate"/>
      </w:r>
      <w:r w:rsidR="008D2D97" w:rsidRPr="00773724">
        <w:rPr>
          <w:noProof/>
          <w:lang w:val="en-GB"/>
        </w:rPr>
        <w:t>«=meeting.date»</w:t>
      </w:r>
      <w:r w:rsidR="00014720">
        <w:fldChar w:fldCharType="end"/>
      </w:r>
      <w:r w:rsidR="00B1536D" w:rsidRPr="00773724">
        <w:rPr>
          <w:lang w:val="en-GB"/>
        </w:rPr>
        <w:t>,</w:t>
      </w:r>
    </w:p>
    <w:p w14:paraId="56746C74" w14:textId="51F7D0F8" w:rsidR="00B1536D" w:rsidRPr="00773724" w:rsidRDefault="00014720" w:rsidP="006C1145">
      <w:pPr>
        <w:tabs>
          <w:tab w:val="left" w:pos="360"/>
          <w:tab w:val="left" w:pos="3544"/>
        </w:tabs>
        <w:ind w:left="-180" w:right="-469" w:firstLine="180"/>
        <w:jc w:val="center"/>
        <w:rPr>
          <w:lang w:val="en-GB"/>
        </w:rPr>
      </w:pPr>
      <w:r>
        <w:fldChar w:fldCharType="begin"/>
      </w:r>
      <w:r w:rsidRPr="00773724">
        <w:rPr>
          <w:lang w:val="en-GB"/>
        </w:rPr>
        <w:instrText xml:space="preserve"> MERGEFIELD =</w:instrText>
      </w:r>
      <w:r w:rsidR="00B2773D" w:rsidRPr="00773724">
        <w:rPr>
          <w:lang w:val="en-GB"/>
        </w:rPr>
        <w:instrText>meeting</w:instrText>
      </w:r>
      <w:r w:rsidRPr="00773724">
        <w:rPr>
          <w:lang w:val="en-GB"/>
        </w:rPr>
        <w:instrText>.</w:instrText>
      </w:r>
      <w:r w:rsidR="00B2773D" w:rsidRPr="00773724">
        <w:rPr>
          <w:lang w:val="en-GB"/>
        </w:rPr>
        <w:instrText>start_time</w:instrText>
      </w:r>
      <w:r w:rsidRPr="00773724">
        <w:rPr>
          <w:lang w:val="en-GB"/>
        </w:rPr>
        <w:instrText xml:space="preserve"> \* MERGEFORMAT </w:instrText>
      </w:r>
      <w:r>
        <w:fldChar w:fldCharType="separate"/>
      </w:r>
      <w:r w:rsidR="008D2D97" w:rsidRPr="00773724">
        <w:rPr>
          <w:noProof/>
          <w:lang w:val="en-GB"/>
        </w:rPr>
        <w:t>«=meeting.start_time»</w:t>
      </w:r>
      <w:r>
        <w:fldChar w:fldCharType="end"/>
      </w:r>
      <w:r w:rsidRPr="00773724">
        <w:rPr>
          <w:lang w:val="en-GB"/>
        </w:rPr>
        <w:t xml:space="preserve"> </w:t>
      </w:r>
      <w:proofErr w:type="spellStart"/>
      <w:r w:rsidR="00B1536D" w:rsidRPr="00773724">
        <w:rPr>
          <w:lang w:val="en-GB"/>
        </w:rPr>
        <w:t>bis</w:t>
      </w:r>
      <w:proofErr w:type="spellEnd"/>
      <w:r w:rsidR="00B1536D" w:rsidRPr="00773724">
        <w:rPr>
          <w:lang w:val="en-GB"/>
        </w:rPr>
        <w:t xml:space="preserve"> </w:t>
      </w:r>
      <w:r>
        <w:fldChar w:fldCharType="begin"/>
      </w:r>
      <w:r w:rsidRPr="00773724">
        <w:rPr>
          <w:lang w:val="en-GB"/>
        </w:rPr>
        <w:instrText xml:space="preserve"> MERGEFIELD =</w:instrText>
      </w:r>
      <w:r w:rsidR="00B2773D" w:rsidRPr="00773724">
        <w:rPr>
          <w:lang w:val="en-GB"/>
        </w:rPr>
        <w:instrText>meeting.end_time</w:instrText>
      </w:r>
      <w:r w:rsidRPr="00773724">
        <w:rPr>
          <w:lang w:val="en-GB"/>
        </w:rPr>
        <w:instrText xml:space="preserve"> \* MERGEFORMAT </w:instrText>
      </w:r>
      <w:r>
        <w:fldChar w:fldCharType="separate"/>
      </w:r>
      <w:r w:rsidR="008D2D97" w:rsidRPr="00773724">
        <w:rPr>
          <w:noProof/>
          <w:lang w:val="en-GB"/>
        </w:rPr>
        <w:t>«=meeting.end_time»</w:t>
      </w:r>
      <w:r>
        <w:fldChar w:fldCharType="end"/>
      </w:r>
      <w:r w:rsidRPr="00773724">
        <w:rPr>
          <w:lang w:val="en-GB"/>
        </w:rPr>
        <w:t xml:space="preserve"> </w:t>
      </w:r>
      <w:proofErr w:type="spellStart"/>
      <w:r w:rsidRPr="00773724">
        <w:rPr>
          <w:lang w:val="en-GB"/>
        </w:rPr>
        <w:t>Uhr</w:t>
      </w:r>
      <w:proofErr w:type="spellEnd"/>
      <w:r w:rsidR="000926DD" w:rsidRPr="00773724">
        <w:rPr>
          <w:lang w:val="en-GB"/>
        </w:rPr>
        <w:t>,</w:t>
      </w:r>
    </w:p>
    <w:p w14:paraId="0A96542B" w14:textId="61CFF131" w:rsidR="000926DD" w:rsidRDefault="00EE757F" w:rsidP="006C1145">
      <w:pPr>
        <w:tabs>
          <w:tab w:val="left" w:pos="360"/>
          <w:tab w:val="left" w:pos="3544"/>
        </w:tabs>
        <w:ind w:left="-180" w:right="-469" w:firstLine="180"/>
        <w:jc w:val="center"/>
      </w:pPr>
      <w:fldSimple w:instr=" MERGEFIELD =meeting.location \* MERGEFORMAT ">
        <w:r w:rsidR="008D2D97">
          <w:rPr>
            <w:noProof/>
          </w:rPr>
          <w:t>«=meeting.location»</w:t>
        </w:r>
      </w:fldSimple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400"/>
        <w:gridCol w:w="6887"/>
      </w:tblGrid>
      <w:tr w:rsidR="00457840" w:rsidRPr="007E5B1C" w14:paraId="1454723E" w14:textId="77777777" w:rsidTr="004C782F">
        <w:tc>
          <w:tcPr>
            <w:tcW w:w="3652" w:type="dxa"/>
            <w:shd w:val="clear" w:color="auto" w:fill="auto"/>
          </w:tcPr>
          <w:p w14:paraId="5B395569" w14:textId="7EBDACA8" w:rsidR="00457840" w:rsidRPr="004C782F" w:rsidRDefault="00457840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14:paraId="418E8A17" w14:textId="03FD9B4A" w:rsidR="00457840" w:rsidRPr="00773724" w:rsidRDefault="00440D3A" w:rsidP="00D54F13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=participants.presidency.fullname \* MERGEFORMAT </w:instrText>
            </w:r>
            <w:r w:rsidRPr="004C782F">
              <w:rPr>
                <w:szCs w:val="22"/>
              </w:rPr>
              <w:fldChar w:fldCharType="separate"/>
            </w:r>
            <w:r w:rsidR="008D2D97" w:rsidRPr="00773724">
              <w:rPr>
                <w:noProof/>
                <w:szCs w:val="22"/>
                <w:lang w:val="en-GB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941C2F" w:rsidRPr="00773724">
              <w:rPr>
                <w:color w:val="FF6600"/>
                <w:szCs w:val="22"/>
                <w:lang w:val="en-GB"/>
              </w:rPr>
              <w:instrText xml:space="preserve"> MERGEFIELD </w:instrText>
            </w:r>
            <w:r w:rsidRPr="00773724">
              <w:rPr>
                <w:color w:val="FF6600"/>
                <w:szCs w:val="22"/>
                <w:lang w:val="en-GB"/>
              </w:rPr>
              <w:instrText xml:space="preserve">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8D2D97" w:rsidRPr="00773724">
              <w:rPr>
                <w:noProof/>
                <w:color w:val="FF6600"/>
                <w:szCs w:val="22"/>
                <w:lang w:val="en-GB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="004408CA" w:rsidRPr="00773724">
              <w:rPr>
                <w:szCs w:val="22"/>
                <w:lang w:val="en-GB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=participants.presidency.role \* MERGEFORMAT </w:instrText>
            </w:r>
            <w:r w:rsidRPr="004C782F">
              <w:rPr>
                <w:szCs w:val="22"/>
              </w:rPr>
              <w:fldChar w:fldCharType="separate"/>
            </w:r>
            <w:r w:rsidR="008D2D97" w:rsidRPr="00773724">
              <w:rPr>
                <w:noProof/>
                <w:szCs w:val="22"/>
                <w:lang w:val="en-GB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3759BD" w:rsidRPr="00773724">
              <w:rPr>
                <w:color w:val="FF6600"/>
                <w:szCs w:val="22"/>
                <w:lang w:val="en-GB"/>
              </w:rPr>
              <w:instrText xml:space="preserve"> MERGEFIELD </w:instrText>
            </w:r>
            <w:r w:rsidRPr="00773724">
              <w:rPr>
                <w:color w:val="FF6600"/>
                <w:szCs w:val="22"/>
                <w:lang w:val="en-GB"/>
              </w:rPr>
              <w:instrText>participants.presidency.</w:instrText>
            </w:r>
            <w:r w:rsidR="00B107E6" w:rsidRPr="00773724">
              <w:rPr>
                <w:color w:val="FF6600"/>
                <w:szCs w:val="22"/>
                <w:lang w:val="en-GB"/>
              </w:rPr>
              <w:instrText>role:endI</w:instrText>
            </w:r>
            <w:r w:rsidRPr="00773724">
              <w:rPr>
                <w:color w:val="FF6600"/>
                <w:szCs w:val="22"/>
                <w:lang w:val="en-GB"/>
              </w:rPr>
              <w:instrText xml:space="preserve">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8D2D97" w:rsidRPr="00773724">
              <w:rPr>
                <w:noProof/>
                <w:color w:val="FF6600"/>
                <w:szCs w:val="22"/>
                <w:lang w:val="en-GB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457840" w:rsidRPr="004C782F" w14:paraId="0F395D88" w14:textId="77777777" w:rsidTr="004C782F">
        <w:tc>
          <w:tcPr>
            <w:tcW w:w="3652" w:type="dxa"/>
            <w:shd w:val="clear" w:color="auto" w:fill="auto"/>
          </w:tcPr>
          <w:p w14:paraId="06AF7EDB" w14:textId="480ECB1B" w:rsidR="00457840" w:rsidRPr="004C782F" w:rsidRDefault="00C046A9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Teilnehmende</w:t>
            </w:r>
          </w:p>
        </w:tc>
        <w:tc>
          <w:tcPr>
            <w:tcW w:w="5635" w:type="dxa"/>
            <w:shd w:val="clear" w:color="auto" w:fill="auto"/>
          </w:tcPr>
          <w:p w14:paraId="681B084C" w14:textId="7B88B993" w:rsidR="00457840" w:rsidRPr="00A9612B" w:rsidRDefault="00457840" w:rsidP="00457840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>:each(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3366FF"/>
                <w:szCs w:val="22"/>
              </w:rPr>
              <w:t>«participants.members:each(member)»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14:paraId="1BD1BCE7" w14:textId="3DCDB643" w:rsidR="00D74F80" w:rsidRPr="00773724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="00FA5CD0" w:rsidRPr="00773724">
              <w:rPr>
                <w:rFonts w:cs="Arial"/>
                <w:szCs w:val="22"/>
                <w:lang w:val="en-GB"/>
              </w:rPr>
              <w:instrText xml:space="preserve"> MERGEFIELD =member</w:instrText>
            </w:r>
            <w:r w:rsidR="00CB6FDA" w:rsidRPr="00773724">
              <w:rPr>
                <w:rFonts w:cs="Arial"/>
                <w:szCs w:val="22"/>
                <w:lang w:val="en-GB"/>
              </w:rPr>
              <w:instrText>.fullname</w:instrText>
            </w:r>
            <w:r w:rsidRPr="00773724">
              <w:rPr>
                <w:rFonts w:cs="Arial"/>
                <w:szCs w:val="22"/>
                <w:lang w:val="en-GB"/>
              </w:rPr>
              <w:instrText xml:space="preserve">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szCs w:val="22"/>
                <w:lang w:val="en-GB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member.role:if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color w:val="FF6600"/>
                <w:szCs w:val="22"/>
                <w:lang w:val="en-GB"/>
              </w:rPr>
              <w:t>«member.role:if»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  <w:r w:rsidR="00895678" w:rsidRPr="00773724">
              <w:rPr>
                <w:rFonts w:cs="Arial"/>
                <w:szCs w:val="22"/>
                <w:lang w:val="en-GB"/>
              </w:rPr>
              <w:t xml:space="preserve">, </w:t>
            </w:r>
            <w:r w:rsidR="00D74F80" w:rsidRPr="004C782F">
              <w:rPr>
                <w:rFonts w:cs="Arial"/>
                <w:szCs w:val="22"/>
              </w:rPr>
              <w:fldChar w:fldCharType="begin"/>
            </w:r>
            <w:r w:rsidR="00D74F80" w:rsidRPr="00773724">
              <w:rPr>
                <w:rFonts w:cs="Arial"/>
                <w:szCs w:val="22"/>
                <w:lang w:val="en-GB"/>
              </w:rPr>
              <w:instrText xml:space="preserve"> MERGEFIELD =member.role \* MERGEFORMAT </w:instrText>
            </w:r>
            <w:r w:rsidR="00D74F80" w:rsidRPr="004C782F">
              <w:rPr>
                <w:rFonts w:cs="Arial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szCs w:val="22"/>
                <w:lang w:val="en-GB"/>
              </w:rPr>
              <w:t>«=member.role»</w:t>
            </w:r>
            <w:r w:rsidR="00D74F80" w:rsidRPr="004C782F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member.role</w:instrText>
            </w:r>
            <w:r w:rsidR="006640C2" w:rsidRPr="00773724">
              <w:rPr>
                <w:rFonts w:cs="Arial"/>
                <w:color w:val="FF6600"/>
                <w:szCs w:val="22"/>
                <w:lang w:val="en-GB"/>
              </w:rPr>
              <w:instrText>:endIf</w:instrText>
            </w:r>
            <w:r w:rsidR="00FF37FA" w:rsidRPr="00773724">
              <w:rPr>
                <w:rFonts w:cs="Arial"/>
                <w:color w:val="FF6600"/>
                <w:szCs w:val="22"/>
                <w:lang w:val="en-GB"/>
              </w:rPr>
              <w:instrText xml:space="preserve">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color w:val="FF6600"/>
                <w:szCs w:val="22"/>
                <w:lang w:val="en-GB"/>
              </w:rPr>
              <w:t>«member.role:endIf»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14:paraId="15A2523B" w14:textId="362870BF" w:rsidR="00B13826" w:rsidRPr="00A9612B" w:rsidRDefault="00457840" w:rsidP="00665FA1">
            <w:pPr>
              <w:tabs>
                <w:tab w:val="left" w:pos="3402"/>
              </w:tabs>
              <w:rPr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3366FF"/>
                <w:szCs w:val="22"/>
              </w:rPr>
              <w:t>«participants.members:endEach»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7737B5" w:rsidRPr="004C782F" w14:paraId="39FC168F" w14:textId="77777777" w:rsidTr="004C782F">
        <w:tc>
          <w:tcPr>
            <w:tcW w:w="3652" w:type="dxa"/>
            <w:shd w:val="clear" w:color="auto" w:fill="auto"/>
          </w:tcPr>
          <w:p w14:paraId="4D0E921F" w14:textId="55F2AA29" w:rsidR="007737B5" w:rsidRPr="004C782F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Teilnehme</w:t>
            </w:r>
            <w:r w:rsidR="00952569" w:rsidRPr="004C782F">
              <w:rPr>
                <w:szCs w:val="22"/>
              </w:rPr>
              <w:t>nde</w:t>
            </w:r>
          </w:p>
        </w:tc>
        <w:tc>
          <w:tcPr>
            <w:tcW w:w="5635" w:type="dxa"/>
            <w:shd w:val="clear" w:color="auto" w:fill="auto"/>
          </w:tcPr>
          <w:p w14:paraId="023A0ED1" w14:textId="01162920" w:rsidR="007737B5" w:rsidRPr="00773724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  <w:lang w:val="en-GB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773724">
              <w:rPr>
                <w:rFonts w:cs="Arial"/>
                <w:color w:val="3366FF"/>
                <w:szCs w:val="22"/>
                <w:lang w:val="en-GB"/>
              </w:rPr>
              <w:instrText xml:space="preserve"> MERGEFIELD participants.other:each(member)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color w:val="3366FF"/>
                <w:szCs w:val="22"/>
                <w:lang w:val="en-GB"/>
              </w:rPr>
              <w:t>«participants.other:each(member)»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  <w:p w14:paraId="085727C5" w14:textId="77777777" w:rsidR="007737B5" w:rsidRPr="00773724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  <w:lang w:val="en-GB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773724">
              <w:rPr>
                <w:rFonts w:cs="Arial"/>
                <w:szCs w:val="22"/>
                <w:lang w:val="en-GB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szCs w:val="22"/>
                <w:lang w:val="en-GB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participants.other:endEach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3366FF"/>
                <w:szCs w:val="22"/>
              </w:rPr>
              <w:t>«participants.other:endEach»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457840" w:rsidRPr="007E5B1C" w14:paraId="25BE6372" w14:textId="77777777" w:rsidTr="004C782F">
        <w:trPr>
          <w:trHeight w:val="73"/>
        </w:trPr>
        <w:tc>
          <w:tcPr>
            <w:tcW w:w="3652" w:type="dxa"/>
            <w:shd w:val="clear" w:color="auto" w:fill="auto"/>
          </w:tcPr>
          <w:p w14:paraId="4862D0C1" w14:textId="54D8AFBB" w:rsidR="00457840" w:rsidRPr="004C782F" w:rsidRDefault="006803E1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14:paraId="11EF55E1" w14:textId="1191A633" w:rsidR="00457840" w:rsidRPr="00773724" w:rsidRDefault="00457840" w:rsidP="00CD3CCC">
            <w:pPr>
              <w:tabs>
                <w:tab w:val="left" w:pos="3402"/>
              </w:tabs>
              <w:rPr>
                <w:szCs w:val="22"/>
                <w:lang w:val="en-GB"/>
              </w:rPr>
            </w:pPr>
            <w:r w:rsidRPr="004C782F">
              <w:rPr>
                <w:szCs w:val="22"/>
              </w:rPr>
              <w:fldChar w:fldCharType="begin"/>
            </w:r>
            <w:r w:rsidRPr="00773724">
              <w:rPr>
                <w:szCs w:val="22"/>
                <w:lang w:val="en-GB"/>
              </w:rPr>
              <w:instrText xml:space="preserve"> MERGEFIELD =</w:instrText>
            </w:r>
            <w:r w:rsidR="00807B72" w:rsidRPr="00773724">
              <w:rPr>
                <w:szCs w:val="22"/>
                <w:lang w:val="en-GB"/>
              </w:rPr>
              <w:instrText>participants</w:instrText>
            </w:r>
            <w:r w:rsidRPr="00773724">
              <w:rPr>
                <w:szCs w:val="22"/>
                <w:lang w:val="en-GB"/>
              </w:rPr>
              <w:instrText>.</w:instrText>
            </w:r>
            <w:r w:rsidR="00807B72" w:rsidRPr="00773724">
              <w:rPr>
                <w:szCs w:val="22"/>
                <w:lang w:val="en-GB"/>
              </w:rPr>
              <w:instrText>secretary</w:instrText>
            </w:r>
            <w:r w:rsidR="00202800" w:rsidRPr="00773724">
              <w:rPr>
                <w:szCs w:val="22"/>
                <w:lang w:val="en-GB"/>
              </w:rPr>
              <w:instrText>.fullname</w:instrText>
            </w:r>
            <w:r w:rsidR="00807B72" w:rsidRPr="00773724">
              <w:rPr>
                <w:szCs w:val="22"/>
                <w:lang w:val="en-GB"/>
              </w:rPr>
              <w:instrText xml:space="preserve"> </w:instrText>
            </w:r>
            <w:r w:rsidRPr="00773724">
              <w:rPr>
                <w:szCs w:val="22"/>
                <w:lang w:val="en-GB"/>
              </w:rPr>
              <w:instrText xml:space="preserve">\* MERGEFORMAT </w:instrText>
            </w:r>
            <w:r w:rsidRPr="004C782F">
              <w:rPr>
                <w:szCs w:val="22"/>
              </w:rPr>
              <w:fldChar w:fldCharType="separate"/>
            </w:r>
            <w:r w:rsidR="008D2D97" w:rsidRPr="00773724">
              <w:rPr>
                <w:noProof/>
                <w:szCs w:val="22"/>
                <w:lang w:val="en-GB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participants.</w:instrText>
            </w:r>
            <w:r w:rsidR="00CD3CCC" w:rsidRPr="00773724">
              <w:rPr>
                <w:rFonts w:cs="Arial"/>
                <w:color w:val="FF6600"/>
                <w:szCs w:val="22"/>
                <w:lang w:val="en-GB"/>
              </w:rPr>
              <w:instrText>secretary</w:instrText>
            </w:r>
            <w:r w:rsidR="004E5DD3" w:rsidRPr="00773724">
              <w:rPr>
                <w:rFonts w:cs="Arial"/>
                <w:color w:val="FF6600"/>
                <w:szCs w:val="22"/>
                <w:lang w:val="en-GB"/>
              </w:rPr>
              <w:instrText xml:space="preserve">.role:if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  <w:r w:rsidR="004E5DD3" w:rsidRPr="00773724">
              <w:rPr>
                <w:rFonts w:cs="Arial"/>
                <w:szCs w:val="22"/>
                <w:lang w:val="en-GB"/>
              </w:rPr>
              <w:t xml:space="preserve">, </w:t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773724">
              <w:rPr>
                <w:rFonts w:cs="Arial"/>
                <w:szCs w:val="22"/>
                <w:lang w:val="en-GB"/>
              </w:rPr>
              <w:instrText xml:space="preserve"> MERGEFIELD =</w:instrText>
            </w:r>
            <w:r w:rsidR="00365CB4" w:rsidRPr="00773724">
              <w:rPr>
                <w:rFonts w:cs="Arial"/>
                <w:szCs w:val="22"/>
                <w:lang w:val="en-GB"/>
              </w:rPr>
              <w:instrText>participants.</w:instrText>
            </w:r>
            <w:r w:rsidR="00CD3CCC" w:rsidRPr="00773724">
              <w:rPr>
                <w:rFonts w:cs="Arial"/>
                <w:szCs w:val="22"/>
                <w:lang w:val="en-GB"/>
              </w:rPr>
              <w:instrText>secretary</w:instrText>
            </w:r>
            <w:r w:rsidR="004E5DD3" w:rsidRPr="00773724">
              <w:rPr>
                <w:rFonts w:cs="Arial"/>
                <w:szCs w:val="22"/>
                <w:lang w:val="en-GB"/>
              </w:rPr>
              <w:instrText xml:space="preserve">.role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szCs w:val="22"/>
                <w:lang w:val="en-GB"/>
              </w:rPr>
              <w:t>«=participants.secretary.role»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73724">
              <w:rPr>
                <w:rFonts w:cs="Arial"/>
                <w:color w:val="FF6600"/>
                <w:szCs w:val="22"/>
                <w:lang w:val="en-GB"/>
              </w:rPr>
              <w:instrText xml:space="preserve"> MERGEFIELD </w:instrText>
            </w:r>
            <w:r w:rsidR="00DF343E" w:rsidRPr="00773724">
              <w:rPr>
                <w:rFonts w:cs="Arial"/>
                <w:color w:val="FF6600"/>
                <w:szCs w:val="22"/>
                <w:lang w:val="en-GB"/>
              </w:rPr>
              <w:instrText>participants.</w:instrText>
            </w:r>
            <w:r w:rsidR="00CD3CCC" w:rsidRPr="00773724">
              <w:rPr>
                <w:rFonts w:cs="Arial"/>
                <w:color w:val="FF6600"/>
                <w:szCs w:val="22"/>
                <w:lang w:val="en-GB"/>
              </w:rPr>
              <w:instrText>secretary</w:instrText>
            </w:r>
            <w:r w:rsidR="004E5DD3" w:rsidRPr="00773724">
              <w:rPr>
                <w:rFonts w:cs="Arial"/>
                <w:color w:val="FF6600"/>
                <w:szCs w:val="22"/>
                <w:lang w:val="en-GB"/>
              </w:rPr>
              <w:instrText xml:space="preserve">.role:endIf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color w:val="FF6600"/>
                <w:szCs w:val="22"/>
                <w:lang w:val="en-GB"/>
              </w:rPr>
              <w:t>«participants.secretary.role:endIf»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14:paraId="4457F0E2" w14:textId="77777777" w:rsidR="00014720" w:rsidRPr="00773724" w:rsidRDefault="00014720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14:paraId="41CCBCAE" w14:textId="77777777" w:rsidR="001152C6" w:rsidRPr="00773724" w:rsidRDefault="001152C6">
      <w:pPr>
        <w:pBdr>
          <w:bottom w:val="single" w:sz="6" w:space="1" w:color="auto"/>
        </w:pBdr>
        <w:tabs>
          <w:tab w:val="left" w:pos="1843"/>
        </w:tabs>
        <w:rPr>
          <w:lang w:val="en-GB"/>
        </w:rPr>
      </w:pPr>
    </w:p>
    <w:p w14:paraId="7CC0E7CA" w14:textId="77777777" w:rsidR="00B1536D" w:rsidRPr="00773724" w:rsidRDefault="00B1536D">
      <w:pPr>
        <w:jc w:val="both"/>
        <w:rPr>
          <w:lang w:val="en-GB"/>
        </w:rPr>
      </w:pPr>
    </w:p>
    <w:p w14:paraId="120FB6A6" w14:textId="77777777" w:rsidR="00D2213F" w:rsidRPr="00773724" w:rsidRDefault="00D2213F">
      <w:pPr>
        <w:jc w:val="both"/>
        <w:rPr>
          <w:lang w:val="en-GB"/>
        </w:rPr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7E5B1C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773724" w:rsidRDefault="009D0C24" w:rsidP="00FB04D8">
            <w:pPr>
              <w:rPr>
                <w:rFonts w:cs="Arial"/>
                <w:color w:val="0000FF"/>
                <w:szCs w:val="22"/>
                <w:lang w:val="en-GB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 xml:space="preserve"> MERGEFIELD </w:instrText>
            </w:r>
            <w:r w:rsidRPr="00773724">
              <w:rPr>
                <w:rFonts w:cs="Arial"/>
                <w:color w:val="4F6228" w:themeColor="accent3" w:themeShade="80"/>
                <w:szCs w:val="22"/>
                <w:lang w:val="en-GB"/>
              </w:rPr>
              <w:instrText>agenda_items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>:</w:instrText>
            </w:r>
            <w:r w:rsidRPr="00773724">
              <w:rPr>
                <w:rFonts w:cs="Arial"/>
                <w:color w:val="4F6228" w:themeColor="accent3" w:themeShade="80"/>
                <w:szCs w:val="22"/>
                <w:lang w:val="en-GB"/>
              </w:rPr>
              <w:instrText>each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>(</w:instrText>
            </w:r>
            <w:r w:rsidRPr="00773724">
              <w:rPr>
                <w:rFonts w:cs="Arial"/>
                <w:color w:val="FF0000"/>
                <w:szCs w:val="22"/>
                <w:lang w:val="en-GB"/>
              </w:rPr>
              <w:instrText>agenda_item</w:instrText>
            </w:r>
            <w:r w:rsidRPr="00773724">
              <w:rPr>
                <w:rFonts w:cs="Arial"/>
                <w:color w:val="0000FF"/>
                <w:szCs w:val="22"/>
                <w:lang w:val="en-GB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8D2D97" w:rsidRPr="00773724">
              <w:rPr>
                <w:rFonts w:cs="Arial"/>
                <w:noProof/>
                <w:color w:val="0000FF"/>
                <w:szCs w:val="22"/>
                <w:lang w:val="en-GB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8D2D97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proofErr w:type="spellStart"/>
      <w:r w:rsidRPr="00B374A0">
        <w:t>Number</w:t>
      </w:r>
      <w:proofErr w:type="spellEnd"/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lastRenderedPageBreak/>
        <w:t>Bullet</w:t>
      </w:r>
    </w:p>
    <w:p w14:paraId="342E6899" w14:textId="54ACE9C4" w:rsidR="0032324E" w:rsidRPr="007E5B1C" w:rsidRDefault="00B374A0" w:rsidP="007E5B1C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8D2D97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  <w:bookmarkStart w:id="0" w:name="_GoBack"/>
      <w:bookmarkEnd w:id="0"/>
    </w:p>
    <w:sectPr w:rsidR="0032324E" w:rsidRPr="007E5B1C" w:rsidSect="008B7398">
      <w:headerReference w:type="default" r:id="rId12"/>
      <w:footerReference w:type="default" r:id="rId13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1905E" w14:textId="77777777" w:rsidR="00CC4568" w:rsidRDefault="00CC4568">
      <w:r>
        <w:separator/>
      </w:r>
    </w:p>
  </w:endnote>
  <w:endnote w:type="continuationSeparator" w:id="0">
    <w:p w14:paraId="688AB67D" w14:textId="77777777" w:rsidR="00CC4568" w:rsidRDefault="00CC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D2D97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7E5B1C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C61B9" w14:textId="77777777" w:rsidR="00CC4568" w:rsidRDefault="00CC4568">
      <w:r>
        <w:separator/>
      </w:r>
    </w:p>
  </w:footnote>
  <w:footnote w:type="continuationSeparator" w:id="0">
    <w:p w14:paraId="242EC252" w14:textId="77777777" w:rsidR="00CC4568" w:rsidRDefault="00CC45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GB" w:eastAsia="ja-JP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8D2D97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8D2D97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8D2D97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37336"/>
    <w:rsid w:val="00040B68"/>
    <w:rsid w:val="000458D7"/>
    <w:rsid w:val="00060589"/>
    <w:rsid w:val="00062775"/>
    <w:rsid w:val="0006426B"/>
    <w:rsid w:val="00071E2A"/>
    <w:rsid w:val="00073B97"/>
    <w:rsid w:val="00074B4C"/>
    <w:rsid w:val="00075EE9"/>
    <w:rsid w:val="00080E93"/>
    <w:rsid w:val="00085CDF"/>
    <w:rsid w:val="000926DD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03A05"/>
    <w:rsid w:val="0011277E"/>
    <w:rsid w:val="001152C6"/>
    <w:rsid w:val="00115C89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A6442"/>
    <w:rsid w:val="001A7352"/>
    <w:rsid w:val="001B5BFD"/>
    <w:rsid w:val="001C16BB"/>
    <w:rsid w:val="001E5200"/>
    <w:rsid w:val="001E5D16"/>
    <w:rsid w:val="001E6B21"/>
    <w:rsid w:val="001F0654"/>
    <w:rsid w:val="001F30A0"/>
    <w:rsid w:val="00202800"/>
    <w:rsid w:val="0021489C"/>
    <w:rsid w:val="002157BE"/>
    <w:rsid w:val="0022697D"/>
    <w:rsid w:val="00227EBF"/>
    <w:rsid w:val="002304D5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303AAC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5B7"/>
    <w:rsid w:val="00370C18"/>
    <w:rsid w:val="0037227F"/>
    <w:rsid w:val="003728C3"/>
    <w:rsid w:val="003759BD"/>
    <w:rsid w:val="00386EE3"/>
    <w:rsid w:val="003901AB"/>
    <w:rsid w:val="003924DD"/>
    <w:rsid w:val="003B6F43"/>
    <w:rsid w:val="003C5AAA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B67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4BC5"/>
    <w:rsid w:val="004C6E07"/>
    <w:rsid w:val="004C782F"/>
    <w:rsid w:val="004D487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23A59"/>
    <w:rsid w:val="00525795"/>
    <w:rsid w:val="005359F8"/>
    <w:rsid w:val="00550DC0"/>
    <w:rsid w:val="005604C8"/>
    <w:rsid w:val="00566673"/>
    <w:rsid w:val="005675CB"/>
    <w:rsid w:val="00583235"/>
    <w:rsid w:val="005851BC"/>
    <w:rsid w:val="0058599D"/>
    <w:rsid w:val="00590F7F"/>
    <w:rsid w:val="005A135B"/>
    <w:rsid w:val="005A4087"/>
    <w:rsid w:val="005A6A28"/>
    <w:rsid w:val="005B42D4"/>
    <w:rsid w:val="005C03DF"/>
    <w:rsid w:val="005C2500"/>
    <w:rsid w:val="005D0794"/>
    <w:rsid w:val="005E4337"/>
    <w:rsid w:val="005F364F"/>
    <w:rsid w:val="005F6348"/>
    <w:rsid w:val="00602F93"/>
    <w:rsid w:val="0060672A"/>
    <w:rsid w:val="00617704"/>
    <w:rsid w:val="00620091"/>
    <w:rsid w:val="00634F56"/>
    <w:rsid w:val="00635875"/>
    <w:rsid w:val="00646F26"/>
    <w:rsid w:val="006542D5"/>
    <w:rsid w:val="00663E68"/>
    <w:rsid w:val="006640C2"/>
    <w:rsid w:val="00665FA1"/>
    <w:rsid w:val="00670771"/>
    <w:rsid w:val="006803E1"/>
    <w:rsid w:val="00682B10"/>
    <w:rsid w:val="00685041"/>
    <w:rsid w:val="00694C8D"/>
    <w:rsid w:val="006A4316"/>
    <w:rsid w:val="006A6887"/>
    <w:rsid w:val="006B653F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301E1"/>
    <w:rsid w:val="007335D0"/>
    <w:rsid w:val="0073741D"/>
    <w:rsid w:val="007412E3"/>
    <w:rsid w:val="0074304D"/>
    <w:rsid w:val="00753C9C"/>
    <w:rsid w:val="00761EF4"/>
    <w:rsid w:val="00766674"/>
    <w:rsid w:val="00773724"/>
    <w:rsid w:val="007737B5"/>
    <w:rsid w:val="00774C43"/>
    <w:rsid w:val="00777732"/>
    <w:rsid w:val="00782259"/>
    <w:rsid w:val="007908A6"/>
    <w:rsid w:val="00791AAC"/>
    <w:rsid w:val="00795770"/>
    <w:rsid w:val="007A1D95"/>
    <w:rsid w:val="007A594D"/>
    <w:rsid w:val="007B51B6"/>
    <w:rsid w:val="007C3F1D"/>
    <w:rsid w:val="007D2D74"/>
    <w:rsid w:val="007E2E25"/>
    <w:rsid w:val="007E5B1C"/>
    <w:rsid w:val="007F1DFC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14FE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3B6"/>
    <w:rsid w:val="008B67F8"/>
    <w:rsid w:val="008B7398"/>
    <w:rsid w:val="008C0D9D"/>
    <w:rsid w:val="008D2D97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41C2F"/>
    <w:rsid w:val="009518EA"/>
    <w:rsid w:val="00952569"/>
    <w:rsid w:val="00967654"/>
    <w:rsid w:val="009725F7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C1CC6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1641"/>
    <w:rsid w:val="00A44007"/>
    <w:rsid w:val="00A5138E"/>
    <w:rsid w:val="00A52BC4"/>
    <w:rsid w:val="00A53EAE"/>
    <w:rsid w:val="00A64D9D"/>
    <w:rsid w:val="00A81B01"/>
    <w:rsid w:val="00A905E5"/>
    <w:rsid w:val="00A90E90"/>
    <w:rsid w:val="00A9488D"/>
    <w:rsid w:val="00A9612B"/>
    <w:rsid w:val="00A97C06"/>
    <w:rsid w:val="00AA0920"/>
    <w:rsid w:val="00AA31BE"/>
    <w:rsid w:val="00AB64B3"/>
    <w:rsid w:val="00AC7F13"/>
    <w:rsid w:val="00AD4D0C"/>
    <w:rsid w:val="00AD5D23"/>
    <w:rsid w:val="00AD63BB"/>
    <w:rsid w:val="00AE3A33"/>
    <w:rsid w:val="00AE6B1C"/>
    <w:rsid w:val="00AF698D"/>
    <w:rsid w:val="00B107E6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06B8"/>
    <w:rsid w:val="00B718CC"/>
    <w:rsid w:val="00B769D7"/>
    <w:rsid w:val="00B83DB8"/>
    <w:rsid w:val="00B8471A"/>
    <w:rsid w:val="00B922C7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3F2"/>
    <w:rsid w:val="00C378C5"/>
    <w:rsid w:val="00C41047"/>
    <w:rsid w:val="00C41A5B"/>
    <w:rsid w:val="00C53229"/>
    <w:rsid w:val="00C61C42"/>
    <w:rsid w:val="00C65826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C4568"/>
    <w:rsid w:val="00CD2A0F"/>
    <w:rsid w:val="00CD3CCC"/>
    <w:rsid w:val="00CD4028"/>
    <w:rsid w:val="00CF4E2E"/>
    <w:rsid w:val="00CF73E7"/>
    <w:rsid w:val="00D026B7"/>
    <w:rsid w:val="00D05B33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4F13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517B"/>
    <w:rsid w:val="00DF265F"/>
    <w:rsid w:val="00DF343E"/>
    <w:rsid w:val="00DF554B"/>
    <w:rsid w:val="00DF7CDD"/>
    <w:rsid w:val="00E0013D"/>
    <w:rsid w:val="00E22227"/>
    <w:rsid w:val="00E22FA9"/>
    <w:rsid w:val="00E233FF"/>
    <w:rsid w:val="00E3489E"/>
    <w:rsid w:val="00E3698E"/>
    <w:rsid w:val="00E42D66"/>
    <w:rsid w:val="00E45C9F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C5055"/>
    <w:rsid w:val="00EC6279"/>
    <w:rsid w:val="00EE757F"/>
    <w:rsid w:val="00EF4F28"/>
    <w:rsid w:val="00F0290C"/>
    <w:rsid w:val="00F13D68"/>
    <w:rsid w:val="00F23BD3"/>
    <w:rsid w:val="00F3243F"/>
    <w:rsid w:val="00F35E2C"/>
    <w:rsid w:val="00F36B76"/>
    <w:rsid w:val="00F4395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BC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790D49-F3AA-7D44-B660-A57DE7C2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Z:\_Spezial\AIB\Vorlagen\PK_KGRoM.dotx</Template>
  <TotalTime>1</TotalTime>
  <Pages>2</Pages>
  <Words>463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Microsoft Office User</cp:lastModifiedBy>
  <cp:revision>2</cp:revision>
  <cp:lastPrinted>2002-11-12T09:30:00Z</cp:lastPrinted>
  <dcterms:created xsi:type="dcterms:W3CDTF">2017-11-22T09:27:00Z</dcterms:created>
  <dcterms:modified xsi:type="dcterms:W3CDTF">2017-11-22T09:27:00Z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