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AC036" w14:textId="662F33A8" w:rsidR="0008487D" w:rsidRDefault="00D74C78" w:rsidP="00AF27CF">
      <w:pPr>
        <w:pStyle w:val="Heading1"/>
        <w:rPr>
          <w:lang w:val="en-GB"/>
        </w:rPr>
      </w:pPr>
      <w:r>
        <w:t>Antrag</w:t>
      </w:r>
      <w:r w:rsidR="00AF27CF">
        <w:rPr>
          <w:lang w:val="en-GB"/>
        </w:rPr>
        <w:t xml:space="preserve"> </w:t>
      </w:r>
      <w:proofErr w:type="spellStart"/>
      <w:r w:rsidR="00AF27CF">
        <w:rPr>
          <w:lang w:val="en-GB"/>
        </w:rPr>
        <w:t>Titel</w:t>
      </w:r>
      <w:proofErr w:type="spellEnd"/>
    </w:p>
    <w:p w14:paraId="7567551C" w14:textId="77777777" w:rsidR="00D74C78" w:rsidRDefault="00D74C78" w:rsidP="00D74C78">
      <w:pPr>
        <w:rPr>
          <w:lang w:val="en-GB"/>
        </w:rPr>
      </w:pPr>
    </w:p>
    <w:p w14:paraId="342E6899" w14:textId="10B3B330" w:rsidR="0032324E" w:rsidRDefault="00D74C78" w:rsidP="006B7D75">
      <w:pPr>
        <w:pStyle w:val="Heading2"/>
        <w:rPr>
          <w:lang w:val="en-GB"/>
        </w:rPr>
      </w:pPr>
      <w:proofErr w:type="spellStart"/>
      <w:r>
        <w:rPr>
          <w:lang w:val="en-GB"/>
        </w:rPr>
        <w:t>Beschluss</w:t>
      </w:r>
      <w:proofErr w:type="spellEnd"/>
    </w:p>
    <w:p w14:paraId="48773AFD" w14:textId="77777777" w:rsidR="00D74C78" w:rsidRDefault="00D74C78" w:rsidP="00D74C78">
      <w:pPr>
        <w:rPr>
          <w:lang w:val="en-GB"/>
        </w:rPr>
      </w:pPr>
    </w:p>
    <w:p w14:paraId="193C4ECF" w14:textId="3BCDB2AE" w:rsidR="00D74C78" w:rsidRDefault="00A47558" w:rsidP="006B7D75">
      <w:pPr>
        <w:pStyle w:val="Heading2"/>
        <w:rPr>
          <w:lang w:val="en-GB"/>
        </w:rPr>
      </w:pPr>
      <w:proofErr w:type="spellStart"/>
      <w:r>
        <w:rPr>
          <w:lang w:val="en-GB"/>
        </w:rPr>
        <w:t>Diskussion</w:t>
      </w:r>
      <w:bookmarkStart w:id="0" w:name="_GoBack"/>
      <w:bookmarkEnd w:id="0"/>
      <w:proofErr w:type="spellEnd"/>
    </w:p>
    <w:p w14:paraId="786454B3" w14:textId="77777777" w:rsidR="00D74C78" w:rsidRPr="00D74C78" w:rsidRDefault="00D74C78" w:rsidP="00D74C78">
      <w:pPr>
        <w:rPr>
          <w:lang w:val="en-GB"/>
        </w:rPr>
      </w:pPr>
    </w:p>
    <w:sectPr w:rsidR="00D74C78" w:rsidRPr="00D74C78" w:rsidSect="008B7398">
      <w:headerReference w:type="default" r:id="rId8"/>
      <w:footerReference w:type="default" r:id="rId9"/>
      <w:headerReference w:type="first" r:id="rId10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38CF6" w14:textId="77777777" w:rsidR="00B5035C" w:rsidRDefault="00B5035C">
      <w:r>
        <w:separator/>
      </w:r>
    </w:p>
  </w:endnote>
  <w:endnote w:type="continuationSeparator" w:id="0">
    <w:p w14:paraId="525340A1" w14:textId="77777777" w:rsidR="00B5035C" w:rsidRDefault="00B50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D55BFF">
      <w:rPr>
        <w:noProof/>
        <w:lang w:val="de-DE"/>
      </w:rPr>
      <w:t>1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E9314" w14:textId="77777777" w:rsidR="00B5035C" w:rsidRDefault="00B5035C">
      <w:r>
        <w:separator/>
      </w:r>
    </w:p>
  </w:footnote>
  <w:footnote w:type="continuationSeparator" w:id="0">
    <w:p w14:paraId="3AEF3A9F" w14:textId="77777777" w:rsidR="00B5035C" w:rsidRDefault="00B503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D55BFF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D55BFF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95EB2" w14:textId="56DEA2ED" w:rsidR="00D74C78" w:rsidRDefault="00D74C78" w:rsidP="00D74C78">
    <w:pPr>
      <w:pStyle w:val="Header"/>
      <w:jc w:val="left"/>
    </w:pPr>
    <w:r>
      <w:rPr>
        <w:rFonts w:ascii="Times New Roman" w:hAnsi="Times New Roman"/>
        <w:noProof/>
        <w:sz w:val="20"/>
        <w:lang w:val="en-GB" w:eastAsia="ja-JP"/>
      </w:rPr>
      <w:drawing>
        <wp:inline distT="0" distB="0" distL="0" distR="0" wp14:anchorId="361D4281" wp14:editId="1B8D11A0">
          <wp:extent cx="1521968" cy="271780"/>
          <wp:effectExtent l="0" t="0" r="2540" b="7620"/>
          <wp:docPr id="3" name="Picture 3" descr="Macintosh HD:Users:deif:Downloads:onegovgever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deif:Downloads:onegovgever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1968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282814"/>
    <w:multiLevelType w:val="multilevel"/>
    <w:tmpl w:val="0D94459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6AA62AD"/>
    <w:multiLevelType w:val="multilevel"/>
    <w:tmpl w:val="2ED62C4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0"/>
  </w:num>
  <w:num w:numId="3">
    <w:abstractNumId w:val="16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18"/>
  </w:num>
  <w:num w:numId="10">
    <w:abstractNumId w:val="17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9"/>
  </w:num>
  <w:num w:numId="16">
    <w:abstractNumId w:val="21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24"/>
  </w:num>
  <w:num w:numId="22">
    <w:abstractNumId w:val="20"/>
  </w:num>
  <w:num w:numId="23">
    <w:abstractNumId w:val="11"/>
  </w:num>
  <w:num w:numId="24">
    <w:abstractNumId w:val="15"/>
  </w:num>
  <w:num w:numId="25">
    <w:abstractNumId w:val="9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40B68"/>
    <w:rsid w:val="000458D7"/>
    <w:rsid w:val="00062775"/>
    <w:rsid w:val="0006426B"/>
    <w:rsid w:val="00071E2A"/>
    <w:rsid w:val="00073B97"/>
    <w:rsid w:val="00075EE9"/>
    <w:rsid w:val="00080E93"/>
    <w:rsid w:val="0008487D"/>
    <w:rsid w:val="000A649B"/>
    <w:rsid w:val="000A73A8"/>
    <w:rsid w:val="000B3CE0"/>
    <w:rsid w:val="000C27E0"/>
    <w:rsid w:val="000C36DA"/>
    <w:rsid w:val="000C4A35"/>
    <w:rsid w:val="000C5A17"/>
    <w:rsid w:val="000D60E3"/>
    <w:rsid w:val="000E60F1"/>
    <w:rsid w:val="000F4964"/>
    <w:rsid w:val="000F770D"/>
    <w:rsid w:val="001008F3"/>
    <w:rsid w:val="0010487E"/>
    <w:rsid w:val="0011277E"/>
    <w:rsid w:val="001152C6"/>
    <w:rsid w:val="001203BD"/>
    <w:rsid w:val="00120FD7"/>
    <w:rsid w:val="001220C0"/>
    <w:rsid w:val="001405D6"/>
    <w:rsid w:val="00145D96"/>
    <w:rsid w:val="00145FE6"/>
    <w:rsid w:val="00163E94"/>
    <w:rsid w:val="00165C83"/>
    <w:rsid w:val="0017570D"/>
    <w:rsid w:val="00175B52"/>
    <w:rsid w:val="00175F28"/>
    <w:rsid w:val="00184ADB"/>
    <w:rsid w:val="001A12D5"/>
    <w:rsid w:val="001A132D"/>
    <w:rsid w:val="001A4983"/>
    <w:rsid w:val="001B5BFD"/>
    <w:rsid w:val="001C16BB"/>
    <w:rsid w:val="001E5200"/>
    <w:rsid w:val="001E5D16"/>
    <w:rsid w:val="001E6B21"/>
    <w:rsid w:val="001F0654"/>
    <w:rsid w:val="0021489C"/>
    <w:rsid w:val="0022697D"/>
    <w:rsid w:val="00227EBF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302D46"/>
    <w:rsid w:val="00316E71"/>
    <w:rsid w:val="003219B1"/>
    <w:rsid w:val="0032324E"/>
    <w:rsid w:val="0033193F"/>
    <w:rsid w:val="0033296C"/>
    <w:rsid w:val="00340A9D"/>
    <w:rsid w:val="003641B8"/>
    <w:rsid w:val="00367CAC"/>
    <w:rsid w:val="00370C18"/>
    <w:rsid w:val="0037227F"/>
    <w:rsid w:val="003728C3"/>
    <w:rsid w:val="00386EE3"/>
    <w:rsid w:val="003901AB"/>
    <w:rsid w:val="003924DD"/>
    <w:rsid w:val="003B6F43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664D"/>
    <w:rsid w:val="004468CB"/>
    <w:rsid w:val="00451181"/>
    <w:rsid w:val="00453F6D"/>
    <w:rsid w:val="00457840"/>
    <w:rsid w:val="0045789B"/>
    <w:rsid w:val="00486531"/>
    <w:rsid w:val="004867FC"/>
    <w:rsid w:val="0049035D"/>
    <w:rsid w:val="004939F9"/>
    <w:rsid w:val="00493FA6"/>
    <w:rsid w:val="00495D77"/>
    <w:rsid w:val="004A7813"/>
    <w:rsid w:val="004C1F84"/>
    <w:rsid w:val="004C3431"/>
    <w:rsid w:val="004C4138"/>
    <w:rsid w:val="004C6E07"/>
    <w:rsid w:val="004D4878"/>
    <w:rsid w:val="004E00A8"/>
    <w:rsid w:val="004E1B45"/>
    <w:rsid w:val="004E58ED"/>
    <w:rsid w:val="004E5E75"/>
    <w:rsid w:val="004E6E8F"/>
    <w:rsid w:val="004F009B"/>
    <w:rsid w:val="004F2307"/>
    <w:rsid w:val="00504049"/>
    <w:rsid w:val="0051084C"/>
    <w:rsid w:val="005158D1"/>
    <w:rsid w:val="00523A59"/>
    <w:rsid w:val="00525795"/>
    <w:rsid w:val="00550DC0"/>
    <w:rsid w:val="005604C8"/>
    <w:rsid w:val="00566673"/>
    <w:rsid w:val="00583235"/>
    <w:rsid w:val="005851BC"/>
    <w:rsid w:val="0058599D"/>
    <w:rsid w:val="00590F7F"/>
    <w:rsid w:val="005A4087"/>
    <w:rsid w:val="005B42D4"/>
    <w:rsid w:val="005C2500"/>
    <w:rsid w:val="005D0794"/>
    <w:rsid w:val="005F364F"/>
    <w:rsid w:val="005F6348"/>
    <w:rsid w:val="00602F93"/>
    <w:rsid w:val="0060672A"/>
    <w:rsid w:val="00617704"/>
    <w:rsid w:val="00620091"/>
    <w:rsid w:val="00634F56"/>
    <w:rsid w:val="00646F26"/>
    <w:rsid w:val="006542D5"/>
    <w:rsid w:val="00656A4A"/>
    <w:rsid w:val="00663E68"/>
    <w:rsid w:val="006640C2"/>
    <w:rsid w:val="00665FA1"/>
    <w:rsid w:val="00670771"/>
    <w:rsid w:val="006803E1"/>
    <w:rsid w:val="00685041"/>
    <w:rsid w:val="00694C8D"/>
    <w:rsid w:val="006A4316"/>
    <w:rsid w:val="006B7D75"/>
    <w:rsid w:val="006C1145"/>
    <w:rsid w:val="006C157A"/>
    <w:rsid w:val="006C3874"/>
    <w:rsid w:val="006C4DE1"/>
    <w:rsid w:val="006D494D"/>
    <w:rsid w:val="006D63FD"/>
    <w:rsid w:val="006E73CD"/>
    <w:rsid w:val="007078CE"/>
    <w:rsid w:val="00711A00"/>
    <w:rsid w:val="007131C1"/>
    <w:rsid w:val="007301E1"/>
    <w:rsid w:val="007335D0"/>
    <w:rsid w:val="0073741D"/>
    <w:rsid w:val="007412E3"/>
    <w:rsid w:val="0074304D"/>
    <w:rsid w:val="00753C9C"/>
    <w:rsid w:val="00761EF4"/>
    <w:rsid w:val="007737B5"/>
    <w:rsid w:val="00774C43"/>
    <w:rsid w:val="00777732"/>
    <w:rsid w:val="00782259"/>
    <w:rsid w:val="007908A6"/>
    <w:rsid w:val="00791AAC"/>
    <w:rsid w:val="00795770"/>
    <w:rsid w:val="007A594D"/>
    <w:rsid w:val="007B51B6"/>
    <w:rsid w:val="007C3F1D"/>
    <w:rsid w:val="007D1852"/>
    <w:rsid w:val="007E2E25"/>
    <w:rsid w:val="007F1DFC"/>
    <w:rsid w:val="007F6B11"/>
    <w:rsid w:val="007F6F3F"/>
    <w:rsid w:val="008008C3"/>
    <w:rsid w:val="008016AB"/>
    <w:rsid w:val="00802448"/>
    <w:rsid w:val="00807B72"/>
    <w:rsid w:val="00811542"/>
    <w:rsid w:val="008130DC"/>
    <w:rsid w:val="00822E52"/>
    <w:rsid w:val="0082699E"/>
    <w:rsid w:val="00835ED5"/>
    <w:rsid w:val="00843DF8"/>
    <w:rsid w:val="0084451D"/>
    <w:rsid w:val="008501AC"/>
    <w:rsid w:val="008517B2"/>
    <w:rsid w:val="008546B6"/>
    <w:rsid w:val="008655FE"/>
    <w:rsid w:val="0086634B"/>
    <w:rsid w:val="00867F34"/>
    <w:rsid w:val="00874A21"/>
    <w:rsid w:val="00895678"/>
    <w:rsid w:val="008A4618"/>
    <w:rsid w:val="008A6A33"/>
    <w:rsid w:val="008B0B58"/>
    <w:rsid w:val="008B67F8"/>
    <w:rsid w:val="008B7398"/>
    <w:rsid w:val="008D4F65"/>
    <w:rsid w:val="008E08BA"/>
    <w:rsid w:val="008E2924"/>
    <w:rsid w:val="008E507E"/>
    <w:rsid w:val="008E59DA"/>
    <w:rsid w:val="008E7BF3"/>
    <w:rsid w:val="008F0F55"/>
    <w:rsid w:val="008F4601"/>
    <w:rsid w:val="008F4B7D"/>
    <w:rsid w:val="00903C27"/>
    <w:rsid w:val="00921810"/>
    <w:rsid w:val="00921E36"/>
    <w:rsid w:val="00952569"/>
    <w:rsid w:val="009603B5"/>
    <w:rsid w:val="00967654"/>
    <w:rsid w:val="0097391A"/>
    <w:rsid w:val="00974BAF"/>
    <w:rsid w:val="00976370"/>
    <w:rsid w:val="00983AF2"/>
    <w:rsid w:val="00992505"/>
    <w:rsid w:val="009931F6"/>
    <w:rsid w:val="009B0273"/>
    <w:rsid w:val="009B3360"/>
    <w:rsid w:val="009B38E6"/>
    <w:rsid w:val="009B45BE"/>
    <w:rsid w:val="009B645A"/>
    <w:rsid w:val="009B72B2"/>
    <w:rsid w:val="009C1493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4007"/>
    <w:rsid w:val="00A47558"/>
    <w:rsid w:val="00A5138E"/>
    <w:rsid w:val="00A52BC4"/>
    <w:rsid w:val="00A53EAE"/>
    <w:rsid w:val="00A64D9D"/>
    <w:rsid w:val="00A905E5"/>
    <w:rsid w:val="00A90E90"/>
    <w:rsid w:val="00A9488D"/>
    <w:rsid w:val="00A97C06"/>
    <w:rsid w:val="00AA0920"/>
    <w:rsid w:val="00AB64B3"/>
    <w:rsid w:val="00AC50F3"/>
    <w:rsid w:val="00AC7F13"/>
    <w:rsid w:val="00AD4D0C"/>
    <w:rsid w:val="00AD5D23"/>
    <w:rsid w:val="00AD63BB"/>
    <w:rsid w:val="00AE3A33"/>
    <w:rsid w:val="00AE6B1C"/>
    <w:rsid w:val="00AF27CF"/>
    <w:rsid w:val="00AF313A"/>
    <w:rsid w:val="00AF698D"/>
    <w:rsid w:val="00B13826"/>
    <w:rsid w:val="00B1536D"/>
    <w:rsid w:val="00B204FD"/>
    <w:rsid w:val="00B2773D"/>
    <w:rsid w:val="00B328E0"/>
    <w:rsid w:val="00B34066"/>
    <w:rsid w:val="00B37AE5"/>
    <w:rsid w:val="00B42452"/>
    <w:rsid w:val="00B5035C"/>
    <w:rsid w:val="00B532E6"/>
    <w:rsid w:val="00B54CFB"/>
    <w:rsid w:val="00B562E4"/>
    <w:rsid w:val="00B56572"/>
    <w:rsid w:val="00B6221E"/>
    <w:rsid w:val="00B62772"/>
    <w:rsid w:val="00B640E9"/>
    <w:rsid w:val="00B67929"/>
    <w:rsid w:val="00B718CC"/>
    <w:rsid w:val="00B769D7"/>
    <w:rsid w:val="00B83DB8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5934"/>
    <w:rsid w:val="00BF78B3"/>
    <w:rsid w:val="00C046A9"/>
    <w:rsid w:val="00C12CF2"/>
    <w:rsid w:val="00C279CC"/>
    <w:rsid w:val="00C378C5"/>
    <w:rsid w:val="00C41047"/>
    <w:rsid w:val="00C41A5B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4028"/>
    <w:rsid w:val="00CE194C"/>
    <w:rsid w:val="00CE326C"/>
    <w:rsid w:val="00CF4E2E"/>
    <w:rsid w:val="00CF73E7"/>
    <w:rsid w:val="00D026B7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5566"/>
    <w:rsid w:val="00D469CD"/>
    <w:rsid w:val="00D531D7"/>
    <w:rsid w:val="00D55BFF"/>
    <w:rsid w:val="00D61E3E"/>
    <w:rsid w:val="00D63D2F"/>
    <w:rsid w:val="00D65F3C"/>
    <w:rsid w:val="00D66BD7"/>
    <w:rsid w:val="00D74C78"/>
    <w:rsid w:val="00D74F80"/>
    <w:rsid w:val="00D764C7"/>
    <w:rsid w:val="00D87B0F"/>
    <w:rsid w:val="00D900F0"/>
    <w:rsid w:val="00D934FA"/>
    <w:rsid w:val="00DB06BE"/>
    <w:rsid w:val="00DB658D"/>
    <w:rsid w:val="00DC34AB"/>
    <w:rsid w:val="00DC50CC"/>
    <w:rsid w:val="00DC686A"/>
    <w:rsid w:val="00DD4035"/>
    <w:rsid w:val="00DD7525"/>
    <w:rsid w:val="00DE517B"/>
    <w:rsid w:val="00DF265F"/>
    <w:rsid w:val="00DF554B"/>
    <w:rsid w:val="00E22227"/>
    <w:rsid w:val="00E22FA9"/>
    <w:rsid w:val="00E233FF"/>
    <w:rsid w:val="00E3489E"/>
    <w:rsid w:val="00E3698E"/>
    <w:rsid w:val="00E42D66"/>
    <w:rsid w:val="00E46B07"/>
    <w:rsid w:val="00E52335"/>
    <w:rsid w:val="00E54416"/>
    <w:rsid w:val="00E62AD1"/>
    <w:rsid w:val="00E66762"/>
    <w:rsid w:val="00E676FC"/>
    <w:rsid w:val="00E73C24"/>
    <w:rsid w:val="00E84151"/>
    <w:rsid w:val="00E90DE0"/>
    <w:rsid w:val="00EA3C7C"/>
    <w:rsid w:val="00EB14FE"/>
    <w:rsid w:val="00EC5055"/>
    <w:rsid w:val="00EC6279"/>
    <w:rsid w:val="00ED072C"/>
    <w:rsid w:val="00EF4F28"/>
    <w:rsid w:val="00F0290C"/>
    <w:rsid w:val="00F13D68"/>
    <w:rsid w:val="00F17E1D"/>
    <w:rsid w:val="00F23BD3"/>
    <w:rsid w:val="00F26DA1"/>
    <w:rsid w:val="00F3243F"/>
    <w:rsid w:val="00F35814"/>
    <w:rsid w:val="00F35E2C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DBCE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AF27CF"/>
    <w:pPr>
      <w:tabs>
        <w:tab w:val="left" w:pos="709"/>
        <w:tab w:val="left" w:pos="1843"/>
      </w:tabs>
      <w:spacing w:before="480" w:after="480"/>
      <w:ind w:left="1843" w:hanging="1843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4E00A8"/>
    <w:pPr>
      <w:spacing w:before="240" w:after="360"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19"/>
      </w:numPr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24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62552-67CA-0F4B-A124-A2B0C6AFC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Z:\_Spezial\AIB\Vorlagen\PK_KGRoM.dotx</Template>
  <TotalTime>1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Protokoll</vt:lpstr>
    </vt:vector>
  </TitlesOfParts>
  <Company>AIB Informatik AG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Microsoft Office User</cp:lastModifiedBy>
  <cp:revision>2</cp:revision>
  <cp:lastPrinted>2002-11-12T09:30:00Z</cp:lastPrinted>
  <dcterms:created xsi:type="dcterms:W3CDTF">2017-12-04T16:27:00Z</dcterms:created>
  <dcterms:modified xsi:type="dcterms:W3CDTF">2017-12-04T16:27:00Z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