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9769E" w14:textId="77777777" w:rsidR="0075118E" w:rsidRDefault="0075118E" w:rsidP="0075118E">
      <w:pPr>
        <w:rPr>
          <w:rFonts w:cs="Arial"/>
          <w:b/>
          <w:szCs w:val="22"/>
        </w:rPr>
      </w:pPr>
      <w:bookmarkStart w:id="0" w:name="_GoBack"/>
      <w:bookmarkEnd w:id="0"/>
      <w:r>
        <w:rPr>
          <w:rFonts w:cs="Arial"/>
          <w:b/>
          <w:szCs w:val="22"/>
        </w:rPr>
        <w:t>Inhaltsverzeichnis</w:t>
      </w:r>
    </w:p>
    <w:p w14:paraId="3B503E37" w14:textId="77777777" w:rsidR="007864B3" w:rsidRPr="00EB3EB7" w:rsidRDefault="007864B3" w:rsidP="0075118E">
      <w:pPr>
        <w:rPr>
          <w:rFonts w:cs="Arial"/>
          <w:b/>
          <w:szCs w:val="22"/>
        </w:rPr>
      </w:pPr>
    </w:p>
    <w:p w14:paraId="02FEC7F3" w14:textId="6826D8EF" w:rsidR="0075118E" w:rsidRDefault="00605F3C">
      <w:pPr>
        <w:jc w:val="both"/>
      </w:pPr>
      <w:r w:rsidRPr="007F23D9">
        <w:rPr>
          <w:rFonts w:cs="Arial"/>
          <w:color w:val="3366FF"/>
          <w:szCs w:val="22"/>
        </w:rPr>
        <w:fldChar w:fldCharType="begin"/>
      </w:r>
      <w:r w:rsidRPr="007F23D9">
        <w:rPr>
          <w:rFonts w:cs="Arial"/>
          <w:color w:val="3366FF"/>
          <w:szCs w:val="22"/>
        </w:rPr>
        <w:instrText xml:space="preserve"> MERGEFIELD toc:each(group) \* MERGEFORMAT </w:instrText>
      </w:r>
      <w:r w:rsidRPr="007F23D9">
        <w:rPr>
          <w:rFonts w:cs="Arial"/>
          <w:color w:val="3366FF"/>
          <w:szCs w:val="22"/>
        </w:rPr>
        <w:fldChar w:fldCharType="separate"/>
      </w:r>
      <w:r w:rsidR="004D5AC8">
        <w:rPr>
          <w:rFonts w:cs="Arial"/>
          <w:noProof/>
          <w:color w:val="3366FF"/>
          <w:szCs w:val="22"/>
        </w:rPr>
        <w:t>«toc:each(group)»</w:t>
      </w:r>
      <w:r w:rsidRPr="007F23D9">
        <w:rPr>
          <w:rFonts w:cs="Arial"/>
          <w:color w:val="3366FF"/>
          <w:szCs w:val="22"/>
        </w:rPr>
        <w:fldChar w:fldCharType="end"/>
      </w:r>
    </w:p>
    <w:tbl>
      <w:tblPr>
        <w:tblStyle w:val="TableGrid"/>
        <w:tblW w:w="14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773"/>
        <w:gridCol w:w="1417"/>
        <w:gridCol w:w="851"/>
      </w:tblGrid>
      <w:tr w:rsidR="00B75014" w:rsidRPr="00686251" w14:paraId="188667ED" w14:textId="77777777" w:rsidTr="001171A6">
        <w:trPr>
          <w:cantSplit/>
          <w:trHeight w:val="253"/>
          <w:tblHeader/>
        </w:trPr>
        <w:tc>
          <w:tcPr>
            <w:tcW w:w="1668" w:type="dxa"/>
            <w:tcBorders>
              <w:bottom w:val="double" w:sz="4" w:space="0" w:color="auto"/>
            </w:tcBorders>
          </w:tcPr>
          <w:p w14:paraId="3F5195D7" w14:textId="4FDC4984" w:rsidR="00D91071" w:rsidRPr="00686251" w:rsidRDefault="00B75014">
            <w:pPr>
              <w:jc w:val="both"/>
            </w:pPr>
            <w:r>
              <w:t>Aktenzeichen</w:t>
            </w:r>
          </w:p>
        </w:tc>
        <w:tc>
          <w:tcPr>
            <w:tcW w:w="10773" w:type="dxa"/>
            <w:tcBorders>
              <w:bottom w:val="double" w:sz="4" w:space="0" w:color="auto"/>
            </w:tcBorders>
          </w:tcPr>
          <w:p w14:paraId="37EE2169" w14:textId="4B230D2B" w:rsidR="00D91071" w:rsidRPr="00686251" w:rsidRDefault="00E21B0A">
            <w:pPr>
              <w:jc w:val="both"/>
            </w:pPr>
            <w:r>
              <w:t>Titel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14:paraId="0BA86C78" w14:textId="77BB64BF" w:rsidR="00D91071" w:rsidRPr="00686251" w:rsidRDefault="00D91071">
            <w:pPr>
              <w:jc w:val="both"/>
            </w:pPr>
            <w:r w:rsidRPr="00686251">
              <w:t>Datum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5755FAE1" w14:textId="1BB8F403" w:rsidR="00D91071" w:rsidRPr="00686251" w:rsidRDefault="00D91071">
            <w:pPr>
              <w:jc w:val="both"/>
            </w:pPr>
            <w:r w:rsidRPr="00686251">
              <w:t>Seite</w:t>
            </w:r>
          </w:p>
        </w:tc>
      </w:tr>
      <w:tr w:rsidR="00B75014" w:rsidRPr="00686251" w14:paraId="0B2346F0" w14:textId="77777777" w:rsidTr="00E51EE5">
        <w:trPr>
          <w:trHeight w:val="253"/>
        </w:trPr>
        <w:tc>
          <w:tcPr>
            <w:tcW w:w="1668" w:type="dxa"/>
            <w:tcBorders>
              <w:top w:val="double" w:sz="4" w:space="0" w:color="auto"/>
            </w:tcBorders>
          </w:tcPr>
          <w:p w14:paraId="029578B4" w14:textId="77777777" w:rsidR="00D91071" w:rsidRPr="00686251" w:rsidRDefault="00D91071">
            <w:pPr>
              <w:jc w:val="both"/>
            </w:pPr>
          </w:p>
        </w:tc>
        <w:tc>
          <w:tcPr>
            <w:tcW w:w="10773" w:type="dxa"/>
            <w:tcBorders>
              <w:top w:val="double" w:sz="4" w:space="0" w:color="auto"/>
            </w:tcBorders>
          </w:tcPr>
          <w:p w14:paraId="3B44458B" w14:textId="623EC53C" w:rsidR="00D91071" w:rsidRPr="009A734D" w:rsidRDefault="00D91071" w:rsidP="00303A5B">
            <w:pPr>
              <w:jc w:val="both"/>
              <w:rPr>
                <w:b/>
              </w:rPr>
            </w:pPr>
            <w:r w:rsidRPr="009A734D">
              <w:rPr>
                <w:rFonts w:cs="Arial"/>
                <w:b/>
                <w:szCs w:val="22"/>
              </w:rPr>
              <w:fldChar w:fldCharType="begin"/>
            </w:r>
            <w:r w:rsidRPr="009A734D">
              <w:rPr>
                <w:rFonts w:cs="Arial"/>
                <w:b/>
                <w:szCs w:val="22"/>
              </w:rPr>
              <w:instrText xml:space="preserve"> MERGEFIELD =</w:instrText>
            </w:r>
            <w:r w:rsidRPr="009A734D">
              <w:rPr>
                <w:rFonts w:cs="Arial"/>
                <w:b/>
                <w:noProof/>
                <w:szCs w:val="22"/>
              </w:rPr>
              <w:instrText>group.</w:instrText>
            </w:r>
            <w:r w:rsidRPr="009A734D">
              <w:rPr>
                <w:rFonts w:cs="Arial"/>
                <w:b/>
                <w:szCs w:val="22"/>
              </w:rPr>
              <w:instrText xml:space="preserve">group_title \* MERGEFORMAT </w:instrText>
            </w:r>
            <w:r w:rsidRPr="009A734D">
              <w:rPr>
                <w:rFonts w:cs="Arial"/>
                <w:b/>
                <w:szCs w:val="22"/>
              </w:rPr>
              <w:fldChar w:fldCharType="separate"/>
            </w:r>
            <w:r w:rsidR="004D5AC8">
              <w:rPr>
                <w:rFonts w:cs="Arial"/>
                <w:b/>
                <w:noProof/>
                <w:szCs w:val="22"/>
              </w:rPr>
              <w:t>«=group.group_title»</w:t>
            </w:r>
            <w:r w:rsidRPr="009A734D">
              <w:rPr>
                <w:rFonts w:cs="Arial"/>
                <w:b/>
                <w:szCs w:val="22"/>
              </w:rPr>
              <w:fldChar w:fldCharType="end"/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14:paraId="5D625532" w14:textId="77777777" w:rsidR="00D91071" w:rsidRPr="00686251" w:rsidRDefault="00D91071">
            <w:pPr>
              <w:jc w:val="both"/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4F9E68B2" w14:textId="77777777" w:rsidR="00D91071" w:rsidRPr="00686251" w:rsidRDefault="00D91071">
            <w:pPr>
              <w:jc w:val="both"/>
            </w:pPr>
          </w:p>
        </w:tc>
      </w:tr>
      <w:tr w:rsidR="00B75014" w:rsidRPr="00686251" w14:paraId="051B2404" w14:textId="77777777" w:rsidTr="00C12686">
        <w:trPr>
          <w:trHeight w:val="253"/>
        </w:trPr>
        <w:tc>
          <w:tcPr>
            <w:tcW w:w="1668" w:type="dxa"/>
          </w:tcPr>
          <w:p w14:paraId="7563139F" w14:textId="5A3EF8F2" w:rsidR="00D91071" w:rsidRPr="007F23D9" w:rsidRDefault="00D91071" w:rsidP="00AC0716">
            <w:pPr>
              <w:jc w:val="both"/>
              <w:rPr>
                <w:color w:val="3366FF"/>
              </w:rPr>
            </w:pPr>
            <w:r w:rsidRPr="007F23D9">
              <w:rPr>
                <w:rFonts w:cs="Arial"/>
                <w:color w:val="3366FF"/>
                <w:szCs w:val="22"/>
              </w:rPr>
              <w:fldChar w:fldCharType="begin"/>
            </w:r>
            <w:r w:rsidRPr="007F23D9">
              <w:rPr>
                <w:rFonts w:cs="Arial"/>
                <w:color w:val="3366FF"/>
                <w:szCs w:val="22"/>
              </w:rPr>
              <w:instrText xml:space="preserve"> MERGEFIELD group.contents:each(entry) \* MERGEFORMAT </w:instrText>
            </w:r>
            <w:r w:rsidRPr="007F23D9">
              <w:rPr>
                <w:rFonts w:cs="Arial"/>
                <w:color w:val="3366FF"/>
                <w:szCs w:val="22"/>
              </w:rPr>
              <w:fldChar w:fldCharType="separate"/>
            </w:r>
            <w:r w:rsidR="004D5AC8">
              <w:rPr>
                <w:rFonts w:cs="Arial"/>
                <w:noProof/>
                <w:color w:val="3366FF"/>
                <w:szCs w:val="22"/>
              </w:rPr>
              <w:t>«group.contents:each(entry)»</w:t>
            </w:r>
            <w:r w:rsidRPr="007F23D9">
              <w:rPr>
                <w:rFonts w:cs="Arial"/>
                <w:color w:val="3366FF"/>
                <w:szCs w:val="22"/>
              </w:rPr>
              <w:fldChar w:fldCharType="end"/>
            </w:r>
          </w:p>
        </w:tc>
        <w:tc>
          <w:tcPr>
            <w:tcW w:w="10773" w:type="dxa"/>
          </w:tcPr>
          <w:p w14:paraId="74F4BBDC" w14:textId="77777777" w:rsidR="00D91071" w:rsidRPr="00686251" w:rsidRDefault="00D91071">
            <w:pPr>
              <w:jc w:val="both"/>
            </w:pPr>
          </w:p>
        </w:tc>
        <w:tc>
          <w:tcPr>
            <w:tcW w:w="1417" w:type="dxa"/>
          </w:tcPr>
          <w:p w14:paraId="549C8A71" w14:textId="77777777" w:rsidR="00D91071" w:rsidRPr="00686251" w:rsidRDefault="00D91071">
            <w:pPr>
              <w:jc w:val="both"/>
            </w:pPr>
          </w:p>
        </w:tc>
        <w:tc>
          <w:tcPr>
            <w:tcW w:w="851" w:type="dxa"/>
          </w:tcPr>
          <w:p w14:paraId="56DA05BE" w14:textId="77777777" w:rsidR="00D91071" w:rsidRPr="00686251" w:rsidRDefault="00D91071">
            <w:pPr>
              <w:jc w:val="both"/>
            </w:pPr>
          </w:p>
        </w:tc>
      </w:tr>
      <w:tr w:rsidR="00B75014" w:rsidRPr="00686251" w14:paraId="27732BEB" w14:textId="77777777" w:rsidTr="00C12686">
        <w:trPr>
          <w:trHeight w:val="253"/>
        </w:trPr>
        <w:tc>
          <w:tcPr>
            <w:tcW w:w="1668" w:type="dxa"/>
          </w:tcPr>
          <w:p w14:paraId="157B82C1" w14:textId="08CDB718" w:rsidR="00D91071" w:rsidRPr="00686251" w:rsidRDefault="00D91071" w:rsidP="00477315">
            <w:pPr>
              <w:jc w:val="both"/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686251">
              <w:rPr>
                <w:rFonts w:cs="Arial"/>
                <w:szCs w:val="22"/>
              </w:rPr>
              <w:instrText xml:space="preserve"> MERGEFIELD =</w:instrText>
            </w:r>
            <w:r w:rsidRPr="00686251">
              <w:rPr>
                <w:rFonts w:cs="Arial"/>
                <w:noProof/>
                <w:szCs w:val="22"/>
              </w:rPr>
              <w:instrText>entry.</w:instrText>
            </w:r>
            <w:r w:rsidRPr="00686251">
              <w:rPr>
                <w:rFonts w:cs="Arial"/>
                <w:szCs w:val="22"/>
              </w:rPr>
              <w:instrText xml:space="preserve">dossier_reference_number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 w:rsidR="004D5AC8">
              <w:rPr>
                <w:rFonts w:cs="Arial"/>
                <w:noProof/>
                <w:szCs w:val="22"/>
              </w:rPr>
              <w:t>«=entry.dossier_reference_number»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0773" w:type="dxa"/>
          </w:tcPr>
          <w:p w14:paraId="3E53EFEB" w14:textId="33C96502" w:rsidR="00D91071" w:rsidRPr="00686251" w:rsidRDefault="00D91071" w:rsidP="00E90A58">
            <w:pPr>
              <w:jc w:val="both"/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686251">
              <w:rPr>
                <w:rFonts w:cs="Arial"/>
                <w:szCs w:val="22"/>
              </w:rPr>
              <w:instrText xml:space="preserve"> MERGEFIELD =</w:instrText>
            </w:r>
            <w:r w:rsidRPr="00686251">
              <w:rPr>
                <w:rFonts w:cs="Arial"/>
                <w:noProof/>
                <w:szCs w:val="22"/>
              </w:rPr>
              <w:instrText>entry.</w:instrText>
            </w:r>
            <w:r>
              <w:rPr>
                <w:rFonts w:cs="Arial"/>
                <w:szCs w:val="22"/>
              </w:rPr>
              <w:instrText>title</w:instrText>
            </w:r>
            <w:r w:rsidRPr="00686251">
              <w:rPr>
                <w:rFonts w:cs="Arial"/>
                <w:szCs w:val="22"/>
              </w:rPr>
              <w:instrText xml:space="preserve">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 w:rsidR="004D5AC8">
              <w:rPr>
                <w:rFonts w:cs="Arial"/>
                <w:noProof/>
                <w:szCs w:val="22"/>
              </w:rPr>
              <w:t>«=entry.title»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417" w:type="dxa"/>
          </w:tcPr>
          <w:p w14:paraId="55EF22D9" w14:textId="7BAD2638" w:rsidR="00D91071" w:rsidRPr="00686251" w:rsidRDefault="00D91071" w:rsidP="00A813A9">
            <w:pPr>
              <w:jc w:val="both"/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686251">
              <w:rPr>
                <w:rFonts w:cs="Arial"/>
                <w:szCs w:val="22"/>
              </w:rPr>
              <w:instrText xml:space="preserve"> MERGEFIELD =</w:instrText>
            </w:r>
            <w:r w:rsidRPr="00686251">
              <w:rPr>
                <w:rFonts w:cs="Arial"/>
                <w:noProof/>
                <w:szCs w:val="22"/>
              </w:rPr>
              <w:instrText>entry.</w:instrText>
            </w:r>
            <w:r w:rsidRPr="00CA43F0">
              <w:rPr>
                <w:rFonts w:cs="Arial"/>
                <w:szCs w:val="22"/>
              </w:rPr>
              <w:instrText>meeting_date</w:instrText>
            </w:r>
            <w:r w:rsidRPr="00686251">
              <w:rPr>
                <w:rFonts w:cs="Arial"/>
                <w:szCs w:val="22"/>
              </w:rPr>
              <w:instrText xml:space="preserve">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 w:rsidR="004D5AC8">
              <w:rPr>
                <w:rFonts w:cs="Arial"/>
                <w:noProof/>
                <w:szCs w:val="22"/>
              </w:rPr>
              <w:t>«=entry.meeting_date»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851" w:type="dxa"/>
          </w:tcPr>
          <w:p w14:paraId="1CEF67F0" w14:textId="18424D35" w:rsidR="00D91071" w:rsidRPr="00686251" w:rsidRDefault="00D91071">
            <w:pPr>
              <w:jc w:val="both"/>
            </w:pPr>
            <w:r w:rsidRPr="00686251">
              <w:rPr>
                <w:rFonts w:cs="Arial"/>
                <w:szCs w:val="22"/>
              </w:rPr>
              <w:fldChar w:fldCharType="begin"/>
            </w:r>
            <w:r w:rsidRPr="00686251">
              <w:rPr>
                <w:rFonts w:cs="Arial"/>
                <w:szCs w:val="22"/>
              </w:rPr>
              <w:instrText xml:space="preserve"> MERGEFIELD =</w:instrText>
            </w:r>
            <w:r w:rsidRPr="00686251">
              <w:rPr>
                <w:rFonts w:cs="Arial"/>
                <w:noProof/>
                <w:szCs w:val="22"/>
              </w:rPr>
              <w:instrText>entry.</w:instrText>
            </w:r>
            <w:r w:rsidRPr="00D91071">
              <w:rPr>
                <w:rFonts w:cs="Arial"/>
                <w:szCs w:val="22"/>
              </w:rPr>
              <w:instrText>meeting_start_page_number</w:instrText>
            </w:r>
            <w:r w:rsidRPr="00686251">
              <w:rPr>
                <w:rFonts w:cs="Arial"/>
                <w:szCs w:val="22"/>
              </w:rPr>
              <w:instrText xml:space="preserve"> \* MERGEFORMAT </w:instrText>
            </w:r>
            <w:r w:rsidRPr="00686251">
              <w:rPr>
                <w:rFonts w:cs="Arial"/>
                <w:szCs w:val="22"/>
              </w:rPr>
              <w:fldChar w:fldCharType="separate"/>
            </w:r>
            <w:r w:rsidR="004D5AC8">
              <w:rPr>
                <w:rFonts w:cs="Arial"/>
                <w:noProof/>
                <w:szCs w:val="22"/>
              </w:rPr>
              <w:t>«=entry.meeting_start_page_number»</w:t>
            </w:r>
            <w:r w:rsidRPr="00686251">
              <w:rPr>
                <w:rFonts w:cs="Arial"/>
                <w:szCs w:val="22"/>
              </w:rPr>
              <w:fldChar w:fldCharType="end"/>
            </w:r>
          </w:p>
        </w:tc>
      </w:tr>
      <w:tr w:rsidR="00B75014" w:rsidRPr="00686251" w14:paraId="6C83AF46" w14:textId="77777777" w:rsidTr="00C12686">
        <w:trPr>
          <w:trHeight w:val="253"/>
        </w:trPr>
        <w:tc>
          <w:tcPr>
            <w:tcW w:w="1668" w:type="dxa"/>
          </w:tcPr>
          <w:p w14:paraId="3E400883" w14:textId="10D46AFC" w:rsidR="00D91071" w:rsidRPr="007F23D9" w:rsidRDefault="00D91071" w:rsidP="0047091F">
            <w:pPr>
              <w:jc w:val="both"/>
              <w:rPr>
                <w:color w:val="3366FF"/>
              </w:rPr>
            </w:pPr>
            <w:r w:rsidRPr="007F23D9">
              <w:rPr>
                <w:rFonts w:cs="Arial"/>
                <w:color w:val="3366FF"/>
                <w:szCs w:val="22"/>
              </w:rPr>
              <w:fldChar w:fldCharType="begin"/>
            </w:r>
            <w:r w:rsidRPr="007F23D9">
              <w:rPr>
                <w:rFonts w:cs="Arial"/>
                <w:color w:val="3366FF"/>
                <w:szCs w:val="22"/>
              </w:rPr>
              <w:instrText xml:space="preserve"> MERGEFIELD group.contents:endEach \* MERGEFORMAT </w:instrText>
            </w:r>
            <w:r w:rsidRPr="007F23D9">
              <w:rPr>
                <w:rFonts w:cs="Arial"/>
                <w:color w:val="3366FF"/>
                <w:szCs w:val="22"/>
              </w:rPr>
              <w:fldChar w:fldCharType="separate"/>
            </w:r>
            <w:r w:rsidR="004D5AC8">
              <w:rPr>
                <w:rFonts w:cs="Arial"/>
                <w:noProof/>
                <w:color w:val="3366FF"/>
                <w:szCs w:val="22"/>
              </w:rPr>
              <w:t>«group.contents:endEach»</w:t>
            </w:r>
            <w:r w:rsidRPr="007F23D9">
              <w:rPr>
                <w:rFonts w:cs="Arial"/>
                <w:color w:val="3366FF"/>
                <w:szCs w:val="22"/>
              </w:rPr>
              <w:fldChar w:fldCharType="end"/>
            </w:r>
          </w:p>
        </w:tc>
        <w:tc>
          <w:tcPr>
            <w:tcW w:w="10773" w:type="dxa"/>
          </w:tcPr>
          <w:p w14:paraId="39936E4B" w14:textId="77777777" w:rsidR="00D91071" w:rsidRPr="00686251" w:rsidRDefault="00D91071">
            <w:pPr>
              <w:jc w:val="both"/>
            </w:pPr>
          </w:p>
        </w:tc>
        <w:tc>
          <w:tcPr>
            <w:tcW w:w="1417" w:type="dxa"/>
          </w:tcPr>
          <w:p w14:paraId="25E9CE64" w14:textId="77777777" w:rsidR="00D91071" w:rsidRPr="00686251" w:rsidRDefault="00D91071">
            <w:pPr>
              <w:jc w:val="both"/>
            </w:pPr>
          </w:p>
        </w:tc>
        <w:tc>
          <w:tcPr>
            <w:tcW w:w="851" w:type="dxa"/>
          </w:tcPr>
          <w:p w14:paraId="2483BA02" w14:textId="77777777" w:rsidR="00D91071" w:rsidRPr="00686251" w:rsidRDefault="00D91071">
            <w:pPr>
              <w:jc w:val="both"/>
            </w:pPr>
          </w:p>
        </w:tc>
      </w:tr>
    </w:tbl>
    <w:p w14:paraId="20AE8305" w14:textId="77777777" w:rsidR="009508A8" w:rsidRDefault="009508A8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20754AB9" w14:textId="5A1DEDF8" w:rsidR="00200EFB" w:rsidRDefault="00605F3C">
      <w:pPr>
        <w:jc w:val="both"/>
      </w:pPr>
      <w:r w:rsidRPr="00686251">
        <w:rPr>
          <w:rFonts w:cs="Arial"/>
          <w:szCs w:val="22"/>
        </w:rPr>
        <w:lastRenderedPageBreak/>
        <w:fldChar w:fldCharType="begin"/>
      </w:r>
      <w:r w:rsidRPr="00686251">
        <w:rPr>
          <w:rFonts w:cs="Arial"/>
          <w:szCs w:val="22"/>
        </w:rPr>
        <w:instrText xml:space="preserve"> MERGEFIELD toc:endEach \* MERGEFORMAT </w:instrText>
      </w:r>
      <w:r w:rsidRPr="00686251">
        <w:rPr>
          <w:rFonts w:cs="Arial"/>
          <w:szCs w:val="22"/>
        </w:rPr>
        <w:fldChar w:fldCharType="separate"/>
      </w:r>
      <w:r w:rsidR="004D5AC8">
        <w:rPr>
          <w:rFonts w:cs="Arial"/>
          <w:noProof/>
          <w:szCs w:val="22"/>
        </w:rPr>
        <w:t>«toc:endEach»</w:t>
      </w:r>
      <w:r w:rsidRPr="00686251">
        <w:rPr>
          <w:rFonts w:cs="Arial"/>
          <w:szCs w:val="22"/>
        </w:rPr>
        <w:fldChar w:fldCharType="end"/>
      </w:r>
    </w:p>
    <w:sectPr w:rsidR="00200EFB" w:rsidSect="007864B3">
      <w:headerReference w:type="even" r:id="rId9"/>
      <w:headerReference w:type="default" r:id="rId10"/>
      <w:headerReference w:type="first" r:id="rId11"/>
      <w:pgSz w:w="16840" w:h="11907" w:orient="landscape" w:code="9"/>
      <w:pgMar w:top="1418" w:right="1134" w:bottom="1418" w:left="113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200EFB" w:rsidRDefault="00200EFB">
      <w:r>
        <w:separator/>
      </w:r>
    </w:p>
  </w:endnote>
  <w:endnote w:type="continuationSeparator" w:id="0">
    <w:p w14:paraId="63130B73" w14:textId="77777777" w:rsidR="00200EFB" w:rsidRDefault="0020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200EFB" w:rsidRDefault="00200EFB">
      <w:r>
        <w:separator/>
      </w:r>
    </w:p>
  </w:footnote>
  <w:footnote w:type="continuationSeparator" w:id="0">
    <w:p w14:paraId="559F7BC9" w14:textId="77777777" w:rsidR="00200EFB" w:rsidRDefault="00200E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782DB" w14:textId="77777777" w:rsidR="007864B3" w:rsidRDefault="004D5AC8">
    <w:pPr>
      <w:pStyle w:val="Header"/>
    </w:pPr>
    <w:sdt>
      <w:sdtPr>
        <w:id w:val="171999623"/>
        <w:placeholder>
          <w:docPart w:val="5B7385E951FA134294BB4C1DB954B32C"/>
        </w:placeholder>
        <w:temporary/>
        <w:showingPlcHdr/>
      </w:sdtPr>
      <w:sdtEndPr/>
      <w:sdtContent>
        <w:r w:rsidR="007864B3">
          <w:t>[Type text]</w:t>
        </w:r>
      </w:sdtContent>
    </w:sdt>
    <w:r w:rsidR="007864B3">
      <w:ptab w:relativeTo="margin" w:alignment="center" w:leader="none"/>
    </w:r>
    <w:sdt>
      <w:sdtPr>
        <w:id w:val="171999624"/>
        <w:placeholder>
          <w:docPart w:val="9C4A419C1EFF4C44941CDD8CB3065D0E"/>
        </w:placeholder>
        <w:temporary/>
        <w:showingPlcHdr/>
      </w:sdtPr>
      <w:sdtEndPr/>
      <w:sdtContent>
        <w:r w:rsidR="007864B3">
          <w:t>[Type text]</w:t>
        </w:r>
      </w:sdtContent>
    </w:sdt>
    <w:r w:rsidR="007864B3">
      <w:ptab w:relativeTo="margin" w:alignment="right" w:leader="none"/>
    </w:r>
    <w:sdt>
      <w:sdtPr>
        <w:id w:val="171999625"/>
        <w:placeholder>
          <w:docPart w:val="7AEA72D135274943A9F04FED60F21866"/>
        </w:placeholder>
        <w:temporary/>
        <w:showingPlcHdr/>
      </w:sdtPr>
      <w:sdtEndPr/>
      <w:sdtContent>
        <w:r w:rsidR="007864B3">
          <w:t>[Type text]</w:t>
        </w:r>
      </w:sdtContent>
    </w:sdt>
  </w:p>
  <w:p w14:paraId="3737974F" w14:textId="77777777" w:rsidR="00814C7A" w:rsidRDefault="00814C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C239C" w14:textId="20E53FFB" w:rsidR="007864B3" w:rsidRDefault="007864B3">
    <w:pPr>
      <w:pStyle w:val="Header"/>
    </w:pPr>
    <w:r>
      <w:rPr>
        <w:rFonts w:ascii="Times New Roman" w:hAnsi="Times New Roman"/>
        <w:noProof/>
        <w:sz w:val="20"/>
        <w:lang w:val="en-US" w:eastAsia="en-US"/>
      </w:rPr>
      <w:drawing>
        <wp:anchor distT="0" distB="0" distL="114300" distR="114300" simplePos="0" relativeHeight="251658240" behindDoc="0" locked="0" layoutInCell="1" allowOverlap="1" wp14:anchorId="0512C594" wp14:editId="46052F91">
          <wp:simplePos x="0" y="0"/>
          <wp:positionH relativeFrom="margin">
            <wp:posOffset>-18415</wp:posOffset>
          </wp:positionH>
          <wp:positionV relativeFrom="margin">
            <wp:posOffset>-554990</wp:posOffset>
          </wp:positionV>
          <wp:extent cx="1521460" cy="271780"/>
          <wp:effectExtent l="0" t="0" r="2540" b="7620"/>
          <wp:wrapSquare wrapText="bothSides"/>
          <wp:docPr id="1" name="Picture 1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9E7DD" w14:textId="66465076" w:rsidR="00814C7A" w:rsidRDefault="007864B3" w:rsidP="007864B3">
    <w:pPr>
      <w:pStyle w:val="Header"/>
      <w:ind w:left="709"/>
    </w:pPr>
    <w:r>
      <w:rPr>
        <w:rFonts w:ascii="Times New Roman" w:hAnsi="Times New Roman"/>
        <w:noProof/>
        <w:sz w:val="20"/>
        <w:lang w:val="en-US" w:eastAsia="en-US"/>
      </w:rPr>
      <w:drawing>
        <wp:inline distT="0" distB="0" distL="0" distR="0" wp14:anchorId="3289BF72" wp14:editId="4674EC54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21B8E"/>
    <w:rsid w:val="0003063B"/>
    <w:rsid w:val="00037336"/>
    <w:rsid w:val="00040B68"/>
    <w:rsid w:val="000458D7"/>
    <w:rsid w:val="00060589"/>
    <w:rsid w:val="00062775"/>
    <w:rsid w:val="0006426B"/>
    <w:rsid w:val="00070C6E"/>
    <w:rsid w:val="00071E2A"/>
    <w:rsid w:val="00073B97"/>
    <w:rsid w:val="00074B4C"/>
    <w:rsid w:val="00075EE9"/>
    <w:rsid w:val="00080E93"/>
    <w:rsid w:val="00085CDF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171A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7352"/>
    <w:rsid w:val="001B5BFD"/>
    <w:rsid w:val="001C16BB"/>
    <w:rsid w:val="001D3057"/>
    <w:rsid w:val="001E5200"/>
    <w:rsid w:val="001E5D16"/>
    <w:rsid w:val="001E6ACF"/>
    <w:rsid w:val="001E6B21"/>
    <w:rsid w:val="001F0654"/>
    <w:rsid w:val="001F30A0"/>
    <w:rsid w:val="00200EFB"/>
    <w:rsid w:val="00202800"/>
    <w:rsid w:val="0021489C"/>
    <w:rsid w:val="002157BE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2F1F23"/>
    <w:rsid w:val="00303A5B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C18"/>
    <w:rsid w:val="0037227F"/>
    <w:rsid w:val="003728C3"/>
    <w:rsid w:val="003759BD"/>
    <w:rsid w:val="00386EE3"/>
    <w:rsid w:val="003901AB"/>
    <w:rsid w:val="003924DD"/>
    <w:rsid w:val="00397B1F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91F"/>
    <w:rsid w:val="00470B67"/>
    <w:rsid w:val="00477315"/>
    <w:rsid w:val="00486531"/>
    <w:rsid w:val="004867FC"/>
    <w:rsid w:val="0049035D"/>
    <w:rsid w:val="004939F9"/>
    <w:rsid w:val="00493FA6"/>
    <w:rsid w:val="00495D77"/>
    <w:rsid w:val="004A6A83"/>
    <w:rsid w:val="004A7813"/>
    <w:rsid w:val="004C3431"/>
    <w:rsid w:val="004C4138"/>
    <w:rsid w:val="004C6E07"/>
    <w:rsid w:val="004C782F"/>
    <w:rsid w:val="004D4878"/>
    <w:rsid w:val="004D5AC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15AC8"/>
    <w:rsid w:val="00523A59"/>
    <w:rsid w:val="00525795"/>
    <w:rsid w:val="00544BBA"/>
    <w:rsid w:val="00550DC0"/>
    <w:rsid w:val="005604C8"/>
    <w:rsid w:val="00566673"/>
    <w:rsid w:val="005710E6"/>
    <w:rsid w:val="00583235"/>
    <w:rsid w:val="00584E4D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5F3C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8625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2146C"/>
    <w:rsid w:val="007301E1"/>
    <w:rsid w:val="00731436"/>
    <w:rsid w:val="007335D0"/>
    <w:rsid w:val="0073741D"/>
    <w:rsid w:val="007412E3"/>
    <w:rsid w:val="0074304D"/>
    <w:rsid w:val="0075118E"/>
    <w:rsid w:val="00753C9C"/>
    <w:rsid w:val="00761EF4"/>
    <w:rsid w:val="00766674"/>
    <w:rsid w:val="00772383"/>
    <w:rsid w:val="007737B5"/>
    <w:rsid w:val="00774C43"/>
    <w:rsid w:val="00777732"/>
    <w:rsid w:val="00782259"/>
    <w:rsid w:val="007864B3"/>
    <w:rsid w:val="007908A6"/>
    <w:rsid w:val="00791AAC"/>
    <w:rsid w:val="00795770"/>
    <w:rsid w:val="007A1D95"/>
    <w:rsid w:val="007A594D"/>
    <w:rsid w:val="007B51B6"/>
    <w:rsid w:val="007C3485"/>
    <w:rsid w:val="007C3F1D"/>
    <w:rsid w:val="007D2D74"/>
    <w:rsid w:val="007E2E25"/>
    <w:rsid w:val="007F1DFC"/>
    <w:rsid w:val="007F23D9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14C7A"/>
    <w:rsid w:val="00815A65"/>
    <w:rsid w:val="00822E52"/>
    <w:rsid w:val="0082699E"/>
    <w:rsid w:val="00835ED5"/>
    <w:rsid w:val="00843DF8"/>
    <w:rsid w:val="0084451D"/>
    <w:rsid w:val="00845715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34710"/>
    <w:rsid w:val="00935745"/>
    <w:rsid w:val="009364C6"/>
    <w:rsid w:val="00941C2F"/>
    <w:rsid w:val="009508A8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A734D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0D6"/>
    <w:rsid w:val="00A173CF"/>
    <w:rsid w:val="00A212EC"/>
    <w:rsid w:val="00A276F9"/>
    <w:rsid w:val="00A3193A"/>
    <w:rsid w:val="00A37495"/>
    <w:rsid w:val="00A44007"/>
    <w:rsid w:val="00A5138E"/>
    <w:rsid w:val="00A52BC4"/>
    <w:rsid w:val="00A53EAE"/>
    <w:rsid w:val="00A64D9D"/>
    <w:rsid w:val="00A707E1"/>
    <w:rsid w:val="00A813A9"/>
    <w:rsid w:val="00A81B01"/>
    <w:rsid w:val="00A905E5"/>
    <w:rsid w:val="00A90E90"/>
    <w:rsid w:val="00A9488D"/>
    <w:rsid w:val="00A9612B"/>
    <w:rsid w:val="00A97C06"/>
    <w:rsid w:val="00AA0920"/>
    <w:rsid w:val="00AA31BE"/>
    <w:rsid w:val="00AB4BE9"/>
    <w:rsid w:val="00AB64B3"/>
    <w:rsid w:val="00AC0716"/>
    <w:rsid w:val="00AC7F13"/>
    <w:rsid w:val="00AD4D0C"/>
    <w:rsid w:val="00AD5D23"/>
    <w:rsid w:val="00AD63BB"/>
    <w:rsid w:val="00AE3A33"/>
    <w:rsid w:val="00AE6B1C"/>
    <w:rsid w:val="00AF698D"/>
    <w:rsid w:val="00B03B3A"/>
    <w:rsid w:val="00B107E6"/>
    <w:rsid w:val="00B13826"/>
    <w:rsid w:val="00B1536D"/>
    <w:rsid w:val="00B2566A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56EA0"/>
    <w:rsid w:val="00B6221E"/>
    <w:rsid w:val="00B62772"/>
    <w:rsid w:val="00B640E9"/>
    <w:rsid w:val="00B67929"/>
    <w:rsid w:val="00B706B8"/>
    <w:rsid w:val="00B718CC"/>
    <w:rsid w:val="00B75014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3C7F"/>
    <w:rsid w:val="00BC6960"/>
    <w:rsid w:val="00BD09B6"/>
    <w:rsid w:val="00BE127D"/>
    <w:rsid w:val="00BF4271"/>
    <w:rsid w:val="00BF78B3"/>
    <w:rsid w:val="00C046A9"/>
    <w:rsid w:val="00C12686"/>
    <w:rsid w:val="00C12CF2"/>
    <w:rsid w:val="00C279CC"/>
    <w:rsid w:val="00C373F2"/>
    <w:rsid w:val="00C378C5"/>
    <w:rsid w:val="00C41047"/>
    <w:rsid w:val="00C41A5B"/>
    <w:rsid w:val="00C53229"/>
    <w:rsid w:val="00C61C42"/>
    <w:rsid w:val="00C662C3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A43F0"/>
    <w:rsid w:val="00CB1690"/>
    <w:rsid w:val="00CB243C"/>
    <w:rsid w:val="00CB6FDA"/>
    <w:rsid w:val="00CD2A0F"/>
    <w:rsid w:val="00CD3CCC"/>
    <w:rsid w:val="00CD4028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60C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1071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DF6743"/>
    <w:rsid w:val="00E21B0A"/>
    <w:rsid w:val="00E22227"/>
    <w:rsid w:val="00E22FA9"/>
    <w:rsid w:val="00E233FF"/>
    <w:rsid w:val="00E3489E"/>
    <w:rsid w:val="00E3698E"/>
    <w:rsid w:val="00E42D66"/>
    <w:rsid w:val="00E45C9F"/>
    <w:rsid w:val="00E46B07"/>
    <w:rsid w:val="00E51EE5"/>
    <w:rsid w:val="00E52335"/>
    <w:rsid w:val="00E54416"/>
    <w:rsid w:val="00E62AD1"/>
    <w:rsid w:val="00E64343"/>
    <w:rsid w:val="00E66762"/>
    <w:rsid w:val="00E676FC"/>
    <w:rsid w:val="00E73C24"/>
    <w:rsid w:val="00E76AEC"/>
    <w:rsid w:val="00E80059"/>
    <w:rsid w:val="00E84151"/>
    <w:rsid w:val="00E852C2"/>
    <w:rsid w:val="00E90A58"/>
    <w:rsid w:val="00E90DE0"/>
    <w:rsid w:val="00EA3C7C"/>
    <w:rsid w:val="00EB6F1D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5CC1"/>
    <w:rsid w:val="00F67844"/>
    <w:rsid w:val="00F7119A"/>
    <w:rsid w:val="00F71C08"/>
    <w:rsid w:val="00F77149"/>
    <w:rsid w:val="00F7743B"/>
    <w:rsid w:val="00FA016B"/>
    <w:rsid w:val="00FA4970"/>
    <w:rsid w:val="00FA5CD0"/>
    <w:rsid w:val="00FB41BE"/>
    <w:rsid w:val="00FB437A"/>
    <w:rsid w:val="00FC39AC"/>
    <w:rsid w:val="00FC6384"/>
    <w:rsid w:val="00FC7BD4"/>
    <w:rsid w:val="00FD594E"/>
    <w:rsid w:val="00FE222C"/>
    <w:rsid w:val="00FE7A89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link w:val="HeaderChar"/>
    <w:uiPriority w:val="99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7864B3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link w:val="HeaderChar"/>
    <w:uiPriority w:val="99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  <w:style w:type="character" w:customStyle="1" w:styleId="HeaderChar">
    <w:name w:val="Header Char"/>
    <w:basedOn w:val="DefaultParagraphFont"/>
    <w:link w:val="Header"/>
    <w:uiPriority w:val="99"/>
    <w:rsid w:val="00786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7385E951FA134294BB4C1DB954B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E4ED0-69A3-8D45-8D12-FBA4947F50F0}"/>
      </w:docPartPr>
      <w:docPartBody>
        <w:p w14:paraId="0BAF2FC8" w14:textId="03346612" w:rsidR="00C66023" w:rsidRDefault="00D468DB" w:rsidP="00D468DB">
          <w:pPr>
            <w:pStyle w:val="5B7385E951FA134294BB4C1DB954B32C"/>
          </w:pPr>
          <w:r>
            <w:t>[Type text]</w:t>
          </w:r>
        </w:p>
      </w:docPartBody>
    </w:docPart>
    <w:docPart>
      <w:docPartPr>
        <w:name w:val="9C4A419C1EFF4C44941CDD8CB3065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B2832-7B6D-AA41-91FF-FDA1229C1BBB}"/>
      </w:docPartPr>
      <w:docPartBody>
        <w:p w14:paraId="224E34D6" w14:textId="3E124FD4" w:rsidR="00C66023" w:rsidRDefault="00D468DB" w:rsidP="00D468DB">
          <w:pPr>
            <w:pStyle w:val="9C4A419C1EFF4C44941CDD8CB3065D0E"/>
          </w:pPr>
          <w:r>
            <w:t>[Type text]</w:t>
          </w:r>
        </w:p>
      </w:docPartBody>
    </w:docPart>
    <w:docPart>
      <w:docPartPr>
        <w:name w:val="7AEA72D135274943A9F04FED60F21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CBA6A-846F-6349-955D-B353419C3830}"/>
      </w:docPartPr>
      <w:docPartBody>
        <w:p w14:paraId="3C1B9821" w14:textId="0E8FE103" w:rsidR="00C66023" w:rsidRDefault="00D468DB" w:rsidP="00D468DB">
          <w:pPr>
            <w:pStyle w:val="7AEA72D135274943A9F04FED60F2186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DB"/>
    <w:rsid w:val="00C66023"/>
    <w:rsid w:val="00D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5F583BE474604EBB352E2CCE70EFA1">
    <w:name w:val="785F583BE474604EBB352E2CCE70EFA1"/>
    <w:rsid w:val="00D468DB"/>
  </w:style>
  <w:style w:type="paragraph" w:customStyle="1" w:styleId="5B7385E951FA134294BB4C1DB954B32C">
    <w:name w:val="5B7385E951FA134294BB4C1DB954B32C"/>
    <w:rsid w:val="00D468DB"/>
  </w:style>
  <w:style w:type="paragraph" w:customStyle="1" w:styleId="9C4A419C1EFF4C44941CDD8CB3065D0E">
    <w:name w:val="9C4A419C1EFF4C44941CDD8CB3065D0E"/>
    <w:rsid w:val="00D468DB"/>
  </w:style>
  <w:style w:type="paragraph" w:customStyle="1" w:styleId="7AEA72D135274943A9F04FED60F21866">
    <w:name w:val="7AEA72D135274943A9F04FED60F21866"/>
    <w:rsid w:val="00D468DB"/>
  </w:style>
  <w:style w:type="paragraph" w:customStyle="1" w:styleId="6C373976A80EF941A2E29A589E3F77E2">
    <w:name w:val="6C373976A80EF941A2E29A589E3F77E2"/>
    <w:rsid w:val="00D468DB"/>
  </w:style>
  <w:style w:type="paragraph" w:customStyle="1" w:styleId="8F024E560E085F4CB8A5A8148C164EC7">
    <w:name w:val="8F024E560E085F4CB8A5A8148C164EC7"/>
    <w:rsid w:val="00D468DB"/>
  </w:style>
  <w:style w:type="paragraph" w:customStyle="1" w:styleId="DAA5857848A37B42874DFEBE698C0217">
    <w:name w:val="DAA5857848A37B42874DFEBE698C0217"/>
    <w:rsid w:val="00D468D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5F583BE474604EBB352E2CCE70EFA1">
    <w:name w:val="785F583BE474604EBB352E2CCE70EFA1"/>
    <w:rsid w:val="00D468DB"/>
  </w:style>
  <w:style w:type="paragraph" w:customStyle="1" w:styleId="5B7385E951FA134294BB4C1DB954B32C">
    <w:name w:val="5B7385E951FA134294BB4C1DB954B32C"/>
    <w:rsid w:val="00D468DB"/>
  </w:style>
  <w:style w:type="paragraph" w:customStyle="1" w:styleId="9C4A419C1EFF4C44941CDD8CB3065D0E">
    <w:name w:val="9C4A419C1EFF4C44941CDD8CB3065D0E"/>
    <w:rsid w:val="00D468DB"/>
  </w:style>
  <w:style w:type="paragraph" w:customStyle="1" w:styleId="7AEA72D135274943A9F04FED60F21866">
    <w:name w:val="7AEA72D135274943A9F04FED60F21866"/>
    <w:rsid w:val="00D468DB"/>
  </w:style>
  <w:style w:type="paragraph" w:customStyle="1" w:styleId="6C373976A80EF941A2E29A589E3F77E2">
    <w:name w:val="6C373976A80EF941A2E29A589E3F77E2"/>
    <w:rsid w:val="00D468DB"/>
  </w:style>
  <w:style w:type="paragraph" w:customStyle="1" w:styleId="8F024E560E085F4CB8A5A8148C164EC7">
    <w:name w:val="8F024E560E085F4CB8A5A8148C164EC7"/>
    <w:rsid w:val="00D468DB"/>
  </w:style>
  <w:style w:type="paragraph" w:customStyle="1" w:styleId="DAA5857848A37B42874DFEBE698C0217">
    <w:name w:val="DAA5857848A37B42874DFEBE698C0217"/>
    <w:rsid w:val="00D46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D2AD0-F88E-2D49-90C1-47E1D6B4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39</TotalTime>
  <Pages>2</Pages>
  <Words>39</Words>
  <Characters>706</Characters>
  <Application>Microsoft Macintosh Word</Application>
  <DocSecurity>0</DocSecurity>
  <Lines>117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Protokoll</vt:lpstr>
    </vt:vector>
  </TitlesOfParts>
  <Manager/>
  <Company/>
  <LinksUpToDate>false</LinksUpToDate>
  <CharactersWithSpaces>704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/>
  <cp:keywords/>
  <dc:description/>
  <cp:lastModifiedBy>David Erni</cp:lastModifiedBy>
  <cp:revision>339</cp:revision>
  <cp:lastPrinted>2002-11-12T09:30:00Z</cp:lastPrinted>
  <dcterms:created xsi:type="dcterms:W3CDTF">2015-03-05T17:19:00Z</dcterms:created>
  <dcterms:modified xsi:type="dcterms:W3CDTF">2016-11-07T16:35:00Z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