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2332" w14:textId="4597347C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B2773D">
        <w:rPr>
          <w:b/>
          <w:sz w:val="32"/>
        </w:rPr>
        <w:instrText>protocol</w:instrText>
      </w:r>
      <w:r>
        <w:rPr>
          <w:b/>
          <w:sz w:val="32"/>
        </w:rPr>
        <w:instrText>.</w:instrText>
      </w:r>
      <w:r w:rsidR="00B2773D">
        <w:rPr>
          <w:b/>
          <w:sz w:val="32"/>
        </w:rPr>
        <w:instrText>type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C53229">
        <w:rPr>
          <w:b/>
          <w:noProof/>
          <w:sz w:val="32"/>
        </w:rPr>
        <w:t>«=protocol.type»</w:t>
      </w:r>
      <w:r>
        <w:rPr>
          <w:b/>
          <w:sz w:val="32"/>
        </w:rPr>
        <w:fldChar w:fldCharType="end"/>
      </w:r>
    </w:p>
    <w:p w14:paraId="4FCF2E06" w14:textId="77777777" w:rsidR="00B1536D" w:rsidRDefault="00B1536D">
      <w:pPr>
        <w:ind w:right="567"/>
        <w:jc w:val="center"/>
      </w:pPr>
    </w:p>
    <w:p w14:paraId="5A257591" w14:textId="32A78D84" w:rsidR="00B1536D" w:rsidRDefault="0006426B" w:rsidP="0011277E">
      <w:pPr>
        <w:ind w:right="-469"/>
        <w:jc w:val="center"/>
        <w:rPr>
          <w:bCs/>
          <w:sz w:val="32"/>
        </w:rPr>
      </w:pPr>
      <w:r>
        <w:rPr>
          <w:bCs/>
          <w:sz w:val="32"/>
        </w:rPr>
        <w:fldChar w:fldCharType="begin"/>
      </w:r>
      <w:r>
        <w:rPr>
          <w:bCs/>
          <w:sz w:val="32"/>
        </w:rPr>
        <w:instrText xml:space="preserve"> MERGEFIELD =</w:instrText>
      </w:r>
      <w:r w:rsidR="00B2773D">
        <w:rPr>
          <w:bCs/>
          <w:sz w:val="32"/>
        </w:rPr>
        <w:instrText>committee</w:instrText>
      </w:r>
      <w:r>
        <w:rPr>
          <w:bCs/>
          <w:sz w:val="32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C53229">
        <w:rPr>
          <w:bCs/>
          <w:noProof/>
          <w:sz w:val="32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Default="00A276F9">
      <w:pPr>
        <w:ind w:right="567"/>
        <w:jc w:val="center"/>
      </w:pPr>
      <w:r>
        <w:rPr>
          <w:b/>
          <w:sz w:val="36"/>
        </w:rPr>
        <w:fldChar w:fldCharType="begin"/>
      </w:r>
      <w:r w:rsidR="00B1536D">
        <w:rPr>
          <w:b/>
          <w:sz w:val="36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56746C74" w14:textId="717CA193" w:rsidR="00B1536D" w:rsidRDefault="00AB4BE9" w:rsidP="006C1145">
      <w:pPr>
        <w:tabs>
          <w:tab w:val="left" w:pos="360"/>
          <w:tab w:val="left" w:pos="3544"/>
        </w:tabs>
        <w:ind w:left="-180" w:right="-469" w:firstLine="180"/>
        <w:jc w:val="center"/>
      </w:pPr>
      <w:r>
        <w:t>V</w:t>
      </w:r>
      <w:r w:rsidR="00B1536D">
        <w:t xml:space="preserve">om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date</w:instrText>
      </w:r>
      <w:r w:rsidR="00014720">
        <w:instrText xml:space="preserve"> \* MERGEFORMAT </w:instrText>
      </w:r>
      <w:r w:rsidR="00014720">
        <w:fldChar w:fldCharType="separate"/>
      </w:r>
      <w:r w:rsidR="00C53229">
        <w:rPr>
          <w:noProof/>
        </w:rPr>
        <w:t>«=meeting.date»</w:t>
      </w:r>
      <w:r w:rsidR="00014720">
        <w:fldChar w:fldCharType="end"/>
      </w:r>
      <w:r w:rsidR="00B1536D">
        <w:t xml:space="preserve">,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start_time</w:instrText>
      </w:r>
      <w:r w:rsidR="00014720">
        <w:instrText xml:space="preserve"> \* MERGEFORMAT </w:instrText>
      </w:r>
      <w:r w:rsidR="00014720">
        <w:fldChar w:fldCharType="separate"/>
      </w:r>
      <w:r w:rsidR="00C53229">
        <w:rPr>
          <w:noProof/>
        </w:rPr>
        <w:t>«=meeting.start_time»</w:t>
      </w:r>
      <w:r w:rsidR="00014720">
        <w:fldChar w:fldCharType="end"/>
      </w:r>
      <w:r w:rsidR="00014720">
        <w:t xml:space="preserve"> </w:t>
      </w:r>
      <w:r w:rsidR="00B1536D">
        <w:t xml:space="preserve">bis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meeting.end_time</w:instrText>
      </w:r>
      <w:r w:rsidR="00014720">
        <w:instrText xml:space="preserve"> \* MERGEFORMAT </w:instrText>
      </w:r>
      <w:r w:rsidR="00014720">
        <w:fldChar w:fldCharType="separate"/>
      </w:r>
      <w:r w:rsidR="00C53229">
        <w:rPr>
          <w:noProof/>
        </w:rPr>
        <w:t>«=meeting.end_time»</w:t>
      </w:r>
      <w:r w:rsidR="00014720">
        <w:fldChar w:fldCharType="end"/>
      </w:r>
      <w:r w:rsidR="00014720">
        <w:t xml:space="preserve"> Uhr</w:t>
      </w:r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41CCBCAE" w14:textId="77777777" w:rsidR="001152C6" w:rsidRDefault="001152C6">
      <w:pPr>
        <w:pBdr>
          <w:bottom w:val="single" w:sz="6" w:space="1" w:color="auto"/>
        </w:pBdr>
        <w:tabs>
          <w:tab w:val="left" w:pos="1843"/>
        </w:tabs>
      </w:pPr>
    </w:p>
    <w:p w14:paraId="7CC0E7CA" w14:textId="77777777" w:rsidR="00B1536D" w:rsidRDefault="00B1536D">
      <w:pPr>
        <w:jc w:val="both"/>
      </w:pPr>
    </w:p>
    <w:p w14:paraId="120FB6A6" w14:textId="77777777" w:rsidR="00D2213F" w:rsidRDefault="00D2213F">
      <w:pPr>
        <w:jc w:val="both"/>
      </w:pPr>
    </w:p>
    <w:p w14:paraId="19C9C251" w14:textId="77777777" w:rsidR="001E6B21" w:rsidRPr="00EB3EB7" w:rsidRDefault="00C72E3D" w:rsidP="001E6B21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TRAKTANDEN</w:t>
      </w:r>
    </w:p>
    <w:p w14:paraId="1881F2B7" w14:textId="77777777" w:rsidR="00014720" w:rsidRDefault="00014720" w:rsidP="001E6B21">
      <w:pPr>
        <w:rPr>
          <w:rFonts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242"/>
        <w:gridCol w:w="6804"/>
        <w:gridCol w:w="1241"/>
      </w:tblGrid>
      <w:tr w:rsidR="009D0C24" w:rsidRPr="00B96CAE" w14:paraId="52496E64" w14:textId="77777777" w:rsidTr="00B96CAE">
        <w:tc>
          <w:tcPr>
            <w:tcW w:w="9287" w:type="dxa"/>
            <w:gridSpan w:val="3"/>
            <w:shd w:val="clear" w:color="auto" w:fill="auto"/>
          </w:tcPr>
          <w:p w14:paraId="3D2868CE" w14:textId="77777777" w:rsidR="009D0C24" w:rsidRPr="001220C0" w:rsidRDefault="009D0C24" w:rsidP="00FB04D8">
            <w:pPr>
              <w:rPr>
                <w:rFonts w:cs="Arial"/>
                <w:color w:val="0000FF"/>
                <w:szCs w:val="22"/>
              </w:rPr>
            </w:pPr>
            <w:r w:rsidRPr="001220C0">
              <w:rPr>
                <w:rFonts w:cs="Arial"/>
                <w:color w:val="0000FF"/>
                <w:szCs w:val="22"/>
              </w:rPr>
              <w:fldChar w:fldCharType="begin"/>
            </w:r>
            <w:r w:rsidRPr="001220C0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Pr="00EA3C7C">
              <w:rPr>
                <w:rFonts w:cs="Arial"/>
                <w:color w:val="4F6228" w:themeColor="accent3" w:themeShade="80"/>
                <w:szCs w:val="22"/>
              </w:rPr>
              <w:instrText>agenda_items</w:instrText>
            </w:r>
            <w:r w:rsidRPr="001220C0">
              <w:rPr>
                <w:rFonts w:cs="Arial"/>
                <w:color w:val="0000FF"/>
                <w:szCs w:val="22"/>
              </w:rPr>
              <w:instrText>:</w:instrText>
            </w:r>
            <w:r w:rsidRPr="00583235">
              <w:rPr>
                <w:rFonts w:cs="Arial"/>
                <w:color w:val="4F6228" w:themeColor="accent3" w:themeShade="80"/>
                <w:szCs w:val="22"/>
              </w:rPr>
              <w:instrText>each</w:instrText>
            </w:r>
            <w:r w:rsidRPr="001220C0">
              <w:rPr>
                <w:rFonts w:cs="Arial"/>
                <w:color w:val="0000FF"/>
                <w:szCs w:val="22"/>
              </w:rPr>
              <w:instrText>(</w:instrText>
            </w:r>
            <w:r w:rsidRPr="00EA3C7C">
              <w:rPr>
                <w:rFonts w:cs="Arial"/>
                <w:color w:val="FF0000"/>
                <w:szCs w:val="22"/>
              </w:rPr>
              <w:instrText>agenda_item</w:instrText>
            </w:r>
            <w:r w:rsidRPr="001220C0">
              <w:rPr>
                <w:rFonts w:cs="Arial"/>
                <w:color w:val="0000FF"/>
                <w:szCs w:val="22"/>
              </w:rPr>
              <w:instrText xml:space="preserve">) \* MERGEFORMAT </w:instrText>
            </w:r>
            <w:r w:rsidRPr="001220C0">
              <w:rPr>
                <w:rFonts w:cs="Arial"/>
                <w:color w:val="0000FF"/>
                <w:szCs w:val="22"/>
              </w:rPr>
              <w:fldChar w:fldCharType="separate"/>
            </w:r>
            <w:r w:rsidR="00C53229">
              <w:rPr>
                <w:rFonts w:cs="Arial"/>
                <w:noProof/>
                <w:color w:val="0000FF"/>
                <w:szCs w:val="22"/>
              </w:rPr>
              <w:t>«agenda_items:each(agenda_item)»</w:t>
            </w:r>
            <w:r w:rsidRPr="001220C0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014720" w:rsidRPr="00B96CAE" w14:paraId="2D2BDE58" w14:textId="77777777" w:rsidTr="00B96CAE">
        <w:tc>
          <w:tcPr>
            <w:tcW w:w="9287" w:type="dxa"/>
            <w:gridSpan w:val="3"/>
            <w:shd w:val="clear" w:color="auto" w:fill="auto"/>
          </w:tcPr>
          <w:p w14:paraId="4C492561" w14:textId="54B50EB1" w:rsidR="00014720" w:rsidRPr="001220C0" w:rsidRDefault="00014720" w:rsidP="009D0C24">
            <w:pPr>
              <w:rPr>
                <w:rFonts w:cs="Arial"/>
                <w:color w:val="FF6600"/>
                <w:szCs w:val="22"/>
              </w:rPr>
            </w:pPr>
            <w:r w:rsidRPr="001220C0">
              <w:rPr>
                <w:rFonts w:cs="Arial"/>
                <w:color w:val="FF6600"/>
                <w:szCs w:val="22"/>
              </w:rPr>
              <w:fldChar w:fldCharType="begin"/>
            </w:r>
            <w:r w:rsidRPr="001220C0">
              <w:rPr>
                <w:rFonts w:cs="Arial"/>
                <w:color w:val="FF6600"/>
                <w:szCs w:val="22"/>
              </w:rPr>
              <w:instrText xml:space="preserve"> MERGEFIELD </w:instrText>
            </w:r>
            <w:r w:rsidR="00843DF8" w:rsidRPr="001220C0">
              <w:rPr>
                <w:rFonts w:cs="Arial"/>
                <w:color w:val="FF6600"/>
                <w:szCs w:val="22"/>
              </w:rPr>
              <w:instrText>agenda_item</w:instrText>
            </w:r>
            <w:r w:rsidR="009D0C24" w:rsidRPr="001220C0">
              <w:rPr>
                <w:rFonts w:cs="Arial"/>
                <w:color w:val="FF6600"/>
                <w:szCs w:val="22"/>
              </w:rPr>
              <w:instrText>.is_paragraph:if</w:instrText>
            </w:r>
            <w:r w:rsidRPr="001220C0">
              <w:rPr>
                <w:rFonts w:cs="Arial"/>
                <w:color w:val="FF6600"/>
                <w:szCs w:val="22"/>
              </w:rPr>
              <w:instrText xml:space="preserve"> \* MERGEFORMAT </w:instrText>
            </w:r>
            <w:r w:rsidRPr="001220C0">
              <w:rPr>
                <w:rFonts w:cs="Arial"/>
                <w:color w:val="FF6600"/>
                <w:szCs w:val="22"/>
              </w:rPr>
              <w:fldChar w:fldCharType="separate"/>
            </w:r>
            <w:r w:rsidR="00C53229">
              <w:rPr>
                <w:rFonts w:cs="Arial"/>
                <w:noProof/>
                <w:color w:val="FF6600"/>
                <w:szCs w:val="22"/>
              </w:rPr>
              <w:t>«agenda_item.is_paragraph:if»</w:t>
            </w:r>
            <w:r w:rsidRPr="001220C0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  <w:tr w:rsidR="00B83DB8" w:rsidRPr="00B96CAE" w14:paraId="6D932D02" w14:textId="77777777" w:rsidTr="00835ED5">
        <w:tc>
          <w:tcPr>
            <w:tcW w:w="1242" w:type="dxa"/>
            <w:shd w:val="clear" w:color="auto" w:fill="auto"/>
          </w:tcPr>
          <w:p w14:paraId="53859D5D" w14:textId="77777777" w:rsidR="009D0C24" w:rsidRPr="00B96CAE" w:rsidRDefault="009D0C24" w:rsidP="00FB04D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.number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C53229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14:paraId="47F2E834" w14:textId="77777777" w:rsidR="009D0C24" w:rsidRPr="00B96CAE" w:rsidRDefault="009D0C24" w:rsidP="00835ED5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.description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C53229"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14:paraId="4CC2F08D" w14:textId="77777777" w:rsidR="009D0C24" w:rsidRPr="00B96CAE" w:rsidRDefault="009D0C24" w:rsidP="00FB04D8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9D0C24" w:rsidRPr="00B96CAE" w14:paraId="53A70374" w14:textId="77777777" w:rsidTr="00B96CAE">
        <w:tc>
          <w:tcPr>
            <w:tcW w:w="9287" w:type="dxa"/>
            <w:gridSpan w:val="3"/>
            <w:shd w:val="clear" w:color="auto" w:fill="auto"/>
          </w:tcPr>
          <w:p w14:paraId="67055BFE" w14:textId="08E34D0A" w:rsidR="009D0C24" w:rsidRPr="00A173CF" w:rsidRDefault="009D0C24" w:rsidP="00B83DB8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 </w:instrText>
            </w:r>
            <w:r w:rsidR="00B83DB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agenda_item.is_paragraph:endIf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C53229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9D0C24" w:rsidRPr="00B96CAE" w14:paraId="2970A28E" w14:textId="77777777" w:rsidTr="00B96CAE">
        <w:tc>
          <w:tcPr>
            <w:tcW w:w="9287" w:type="dxa"/>
            <w:gridSpan w:val="3"/>
            <w:shd w:val="clear" w:color="auto" w:fill="auto"/>
          </w:tcPr>
          <w:p w14:paraId="493C4D5C" w14:textId="4702A9C8" w:rsidR="009D0C24" w:rsidRPr="00A173CF" w:rsidRDefault="009D0C24" w:rsidP="008B0B58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 xml:space="preserve"> </w:instrText>
            </w:r>
            <w:r w:rsidR="00B83DB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agenda_item.is_paragraph:if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>(</w:instrText>
            </w:r>
            <w:r w:rsidR="008B0B58" w:rsidRPr="00A173CF">
              <w:rPr>
                <w:rFonts w:cs="Arial"/>
                <w:color w:val="E36C0A" w:themeColor="accent6" w:themeShade="BF"/>
                <w:szCs w:val="22"/>
              </w:rPr>
              <w:instrText>!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>)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C53229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«agenda_item.is_paragraph:if(!)»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  <w:bookmarkStart w:id="0" w:name="_GoBack"/>
            <w:bookmarkEnd w:id="0"/>
          </w:p>
        </w:tc>
      </w:tr>
      <w:tr w:rsidR="00620091" w:rsidRPr="00B96CAE" w14:paraId="760AEBC4" w14:textId="77777777" w:rsidTr="00B96CAE">
        <w:tc>
          <w:tcPr>
            <w:tcW w:w="1242" w:type="dxa"/>
            <w:shd w:val="clear" w:color="auto" w:fill="auto"/>
          </w:tcPr>
          <w:p w14:paraId="06FDA339" w14:textId="68BFC34C" w:rsidR="00BC167E" w:rsidRPr="00B96CAE" w:rsidRDefault="00BC167E" w:rsidP="00D4534E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="00D4534E"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>.</w:instrText>
            </w:r>
            <w:r w:rsidR="00D4534E" w:rsidRPr="00B96CAE">
              <w:rPr>
                <w:rFonts w:cs="Arial"/>
                <w:szCs w:val="22"/>
              </w:rPr>
              <w:instrText>number</w:instrText>
            </w:r>
            <w:r w:rsidRPr="00B96CAE">
              <w:rPr>
                <w:rFonts w:cs="Arial"/>
                <w:szCs w:val="22"/>
              </w:rPr>
              <w:instrText xml:space="preserve">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C53229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14:paraId="5798A315" w14:textId="6825BC3B" w:rsidR="00BC167E" w:rsidRPr="00B96CAE" w:rsidRDefault="007F6F3F" w:rsidP="00835ED5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>.</w:instrText>
            </w:r>
            <w:r w:rsidR="00E52335" w:rsidRPr="00B96CAE">
              <w:rPr>
                <w:rFonts w:cs="Arial"/>
                <w:szCs w:val="22"/>
              </w:rPr>
              <w:instrText>description</w:instrText>
            </w:r>
            <w:r w:rsidRPr="00B96CAE">
              <w:rPr>
                <w:rFonts w:cs="Arial"/>
                <w:szCs w:val="22"/>
              </w:rPr>
              <w:instrText xml:space="preserve">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C53229"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14:paraId="4B6B7F99" w14:textId="6C280D71" w:rsidR="00BC167E" w:rsidRPr="00B96CAE" w:rsidRDefault="00BC167E" w:rsidP="00BC167E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9D0C24" w:rsidRPr="00B96CAE" w14:paraId="16B4734C" w14:textId="77777777" w:rsidTr="00B96CAE">
        <w:tc>
          <w:tcPr>
            <w:tcW w:w="9287" w:type="dxa"/>
            <w:gridSpan w:val="3"/>
            <w:shd w:val="clear" w:color="auto" w:fill="auto"/>
          </w:tcPr>
          <w:p w14:paraId="6118FD26" w14:textId="407F1BFF" w:rsidR="009D0C24" w:rsidRPr="00A173CF" w:rsidRDefault="009D0C24" w:rsidP="000B3CE0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 xml:space="preserve"> </w:instrText>
            </w:r>
            <w:r w:rsidR="00370C1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agenda_item.is_paragraph:endIf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C53229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014720" w:rsidRPr="00B96CAE" w14:paraId="56FFC9B4" w14:textId="77777777" w:rsidTr="00B96CAE">
        <w:tc>
          <w:tcPr>
            <w:tcW w:w="9287" w:type="dxa"/>
            <w:gridSpan w:val="3"/>
            <w:shd w:val="clear" w:color="auto" w:fill="auto"/>
          </w:tcPr>
          <w:p w14:paraId="1C03C095" w14:textId="4F01CA2E" w:rsidR="00014720" w:rsidRPr="00C733DC" w:rsidRDefault="00014720" w:rsidP="00843DF8">
            <w:pPr>
              <w:rPr>
                <w:rFonts w:cs="Arial"/>
                <w:color w:val="0000FF"/>
                <w:szCs w:val="22"/>
              </w:rPr>
            </w:pPr>
            <w:r w:rsidRPr="00C733DC">
              <w:rPr>
                <w:rFonts w:cs="Arial"/>
                <w:color w:val="0000FF"/>
                <w:szCs w:val="22"/>
              </w:rPr>
              <w:fldChar w:fldCharType="begin"/>
            </w:r>
            <w:r w:rsidRPr="00C733DC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="00843DF8" w:rsidRPr="00C733DC">
              <w:rPr>
                <w:rFonts w:cs="Arial"/>
                <w:color w:val="0000FF"/>
                <w:szCs w:val="22"/>
              </w:rPr>
              <w:instrText>agenda_items</w:instrText>
            </w:r>
            <w:r w:rsidRPr="00C733DC">
              <w:rPr>
                <w:rFonts w:cs="Arial"/>
                <w:color w:val="0000FF"/>
                <w:szCs w:val="22"/>
              </w:rPr>
              <w:instrText xml:space="preserve">:endEach \* MERGEFORMAT </w:instrText>
            </w:r>
            <w:r w:rsidRPr="00C733DC">
              <w:rPr>
                <w:rFonts w:cs="Arial"/>
                <w:color w:val="0000FF"/>
                <w:szCs w:val="22"/>
              </w:rPr>
              <w:fldChar w:fldCharType="separate"/>
            </w:r>
            <w:r w:rsidR="00C53229">
              <w:rPr>
                <w:rFonts w:cs="Arial"/>
                <w:noProof/>
                <w:color w:val="0000FF"/>
                <w:szCs w:val="22"/>
              </w:rPr>
              <w:t>«agenda_items:endEach»</w:t>
            </w:r>
            <w:r w:rsidRPr="00C733DC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</w:tbl>
    <w:p w14:paraId="0866673C" w14:textId="77777777" w:rsidR="00B374A0" w:rsidRDefault="00B374A0" w:rsidP="001E6B21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 w:rsidR="00C53229">
        <w:rPr>
          <w:rFonts w:cs="Arial"/>
          <w:noProof/>
          <w:color w:val="A6A6A6" w:themeColor="background1" w:themeShade="A6"/>
          <w:szCs w:val="22"/>
        </w:rPr>
        <w:t>«comment»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14:paraId="79E18FD9" w14:textId="272CB591" w:rsidR="00B374A0" w:rsidRDefault="00B374A0" w:rsidP="001E6B21">
      <w:pPr>
        <w:rPr>
          <w:rFonts w:cs="Arial"/>
          <w:color w:val="A6A6A6" w:themeColor="background1" w:themeShade="A6"/>
          <w:szCs w:val="22"/>
        </w:rPr>
      </w:pPr>
      <w:proofErr w:type="spellStart"/>
      <w:r>
        <w:rPr>
          <w:rFonts w:cs="Arial"/>
          <w:color w:val="A6A6A6" w:themeColor="background1" w:themeShade="A6"/>
          <w:szCs w:val="22"/>
        </w:rPr>
        <w:t>Sablon</w:t>
      </w:r>
      <w:proofErr w:type="spellEnd"/>
      <w:r>
        <w:rPr>
          <w:rFonts w:cs="Arial"/>
          <w:color w:val="A6A6A6" w:themeColor="background1" w:themeShade="A6"/>
          <w:szCs w:val="22"/>
        </w:rPr>
        <w:t xml:space="preserve"> Style Definitionen für die HTML-Insertion.</w:t>
      </w:r>
    </w:p>
    <w:p w14:paraId="24805B62" w14:textId="1F641295" w:rsidR="00B374A0" w:rsidRPr="00B374A0" w:rsidRDefault="00B374A0" w:rsidP="00B374A0">
      <w:pPr>
        <w:pStyle w:val="ListNumber"/>
      </w:pPr>
      <w:proofErr w:type="spellStart"/>
      <w:r w:rsidRPr="00B374A0">
        <w:t>Number</w:t>
      </w:r>
      <w:proofErr w:type="spellEnd"/>
    </w:p>
    <w:p w14:paraId="08BEEBAD" w14:textId="217599F2" w:rsidR="00B374A0" w:rsidRPr="00B374A0" w:rsidRDefault="00B374A0" w:rsidP="00B374A0">
      <w:pPr>
        <w:pStyle w:val="ListParagraph"/>
        <w:numPr>
          <w:ilvl w:val="1"/>
          <w:numId w:val="29"/>
        </w:numPr>
        <w:rPr>
          <w:rFonts w:cs="Arial"/>
          <w:szCs w:val="22"/>
        </w:rPr>
      </w:pPr>
      <w:proofErr w:type="spellStart"/>
      <w:r w:rsidRPr="00B374A0">
        <w:rPr>
          <w:rFonts w:cs="Arial"/>
          <w:szCs w:val="22"/>
        </w:rPr>
        <w:t>Number</w:t>
      </w:r>
      <w:proofErr w:type="spellEnd"/>
    </w:p>
    <w:p w14:paraId="5D29A396" w14:textId="379F9455" w:rsidR="00B374A0" w:rsidRDefault="00B374A0" w:rsidP="00B374A0">
      <w:pPr>
        <w:pStyle w:val="ListParagraph"/>
        <w:numPr>
          <w:ilvl w:val="2"/>
          <w:numId w:val="29"/>
        </w:numPr>
        <w:rPr>
          <w:rFonts w:cs="Arial"/>
          <w:szCs w:val="22"/>
        </w:rPr>
      </w:pPr>
      <w:proofErr w:type="spellStart"/>
      <w:r w:rsidRPr="00B374A0">
        <w:rPr>
          <w:rFonts w:cs="Arial"/>
          <w:szCs w:val="22"/>
        </w:rPr>
        <w:t>Number</w:t>
      </w:r>
      <w:proofErr w:type="spellEnd"/>
    </w:p>
    <w:p w14:paraId="000A5C4C" w14:textId="55FE4F0C" w:rsidR="00B374A0" w:rsidRDefault="00B374A0" w:rsidP="00B374A0">
      <w:pPr>
        <w:pStyle w:val="ListParagraph"/>
        <w:numPr>
          <w:ilvl w:val="3"/>
          <w:numId w:val="29"/>
        </w:numPr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Number</w:t>
      </w:r>
      <w:proofErr w:type="spellEnd"/>
    </w:p>
    <w:p w14:paraId="288373CD" w14:textId="7D98A57E" w:rsidR="00B374A0" w:rsidRDefault="00B374A0" w:rsidP="00B374A0">
      <w:pPr>
        <w:pStyle w:val="ListBullet"/>
      </w:pPr>
      <w:r>
        <w:t>Bullet</w:t>
      </w:r>
    </w:p>
    <w:p w14:paraId="47F7843B" w14:textId="1CC03C96" w:rsidR="00B374A0" w:rsidRDefault="00B374A0" w:rsidP="00B374A0">
      <w:pPr>
        <w:pStyle w:val="ListParagraph"/>
        <w:numPr>
          <w:ilvl w:val="1"/>
          <w:numId w:val="35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14:paraId="6411DFB6" w14:textId="725B56D7" w:rsidR="00B374A0" w:rsidRDefault="00B374A0" w:rsidP="00B374A0">
      <w:pPr>
        <w:pStyle w:val="ListParagraph"/>
        <w:numPr>
          <w:ilvl w:val="2"/>
          <w:numId w:val="30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14:paraId="15E0F673" w14:textId="351F77BB" w:rsidR="00B374A0" w:rsidRPr="00B374A0" w:rsidRDefault="00B374A0" w:rsidP="00B374A0">
      <w:pPr>
        <w:pStyle w:val="ListParagraph"/>
        <w:numPr>
          <w:ilvl w:val="3"/>
          <w:numId w:val="30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14:paraId="339BFFD7" w14:textId="77777777" w:rsidR="00DB6712" w:rsidRDefault="00B374A0" w:rsidP="001E6B21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endComment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 w:rsidR="00C53229">
        <w:rPr>
          <w:rFonts w:cs="Arial"/>
          <w:noProof/>
          <w:color w:val="A6A6A6" w:themeColor="background1" w:themeShade="A6"/>
          <w:szCs w:val="22"/>
        </w:rPr>
        <w:t>«endComment»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14:paraId="7E5E4982" w14:textId="26F17D6E" w:rsidR="001E6B21" w:rsidRDefault="001E6B21" w:rsidP="001E6B21">
      <w:pPr>
        <w:rPr>
          <w:rFonts w:cs="Arial"/>
          <w:szCs w:val="22"/>
        </w:rPr>
      </w:pPr>
    </w:p>
    <w:sectPr w:rsidR="001E6B21" w:rsidSect="008B7398">
      <w:headerReference w:type="default" r:id="rId13"/>
      <w:footerReference w:type="default" r:id="rId14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EDF18" w14:textId="77777777" w:rsidR="00976370" w:rsidRDefault="0097637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C53229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EB6F1D"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530F6" w14:textId="77777777" w:rsidR="00976370" w:rsidRDefault="0097637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14:paraId="5C913100" w14:textId="77777777" w:rsidR="00976370" w:rsidRDefault="00976370">
    <w:pPr>
      <w:pStyle w:val="Header"/>
      <w:ind w:right="0"/>
      <w:jc w:val="left"/>
    </w:pPr>
  </w:p>
  <w:p w14:paraId="4911B47A" w14:textId="77777777" w:rsidR="00976370" w:rsidRDefault="00976370">
    <w:pPr>
      <w:pStyle w:val="Header"/>
      <w:ind w:right="0"/>
      <w:jc w:val="left"/>
    </w:pPr>
  </w:p>
  <w:p w14:paraId="4745803D" w14:textId="77777777" w:rsidR="00976370" w:rsidRDefault="0097637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Header"/>
      <w:ind w:right="-1"/>
      <w:jc w:val="left"/>
    </w:pPr>
  </w:p>
  <w:p w14:paraId="7D537AB3" w14:textId="77777777" w:rsidR="00976370" w:rsidRDefault="0097637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C53229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C53229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C53229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30C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DAE3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5EE4C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5BC6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728F8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2ECD6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D33AF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282814"/>
    <w:multiLevelType w:val="multilevel"/>
    <w:tmpl w:val="1CD0D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6970E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2D821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EC17988"/>
    <w:multiLevelType w:val="multilevel"/>
    <w:tmpl w:val="7FD23C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F4D8B"/>
    <w:multiLevelType w:val="multilevel"/>
    <w:tmpl w:val="130E6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19020DF"/>
    <w:multiLevelType w:val="multilevel"/>
    <w:tmpl w:val="64D84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2B92E9A"/>
    <w:multiLevelType w:val="multilevel"/>
    <w:tmpl w:val="3C3E9FE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6AA62AD"/>
    <w:multiLevelType w:val="multilevel"/>
    <w:tmpl w:val="B4E8B2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9C7310"/>
    <w:multiLevelType w:val="multilevel"/>
    <w:tmpl w:val="3C3E9F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1DA7A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4732C3E"/>
    <w:multiLevelType w:val="hybridMultilevel"/>
    <w:tmpl w:val="26C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1C77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61565986"/>
    <w:multiLevelType w:val="hybridMultilevel"/>
    <w:tmpl w:val="532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893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9D263E8"/>
    <w:multiLevelType w:val="multilevel"/>
    <w:tmpl w:val="DE18C2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70E723D9"/>
    <w:multiLevelType w:val="multilevel"/>
    <w:tmpl w:val="14B49E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713D0825"/>
    <w:multiLevelType w:val="multilevel"/>
    <w:tmpl w:val="17D214C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18308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471674D"/>
    <w:multiLevelType w:val="multilevel"/>
    <w:tmpl w:val="A2B810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F0528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10"/>
  </w:num>
  <w:num w:numId="3">
    <w:abstractNumId w:val="17"/>
  </w:num>
  <w:num w:numId="4">
    <w:abstractNumId w:val="12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22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23"/>
  </w:num>
  <w:num w:numId="16">
    <w:abstractNumId w:val="27"/>
  </w:num>
  <w:num w:numId="17">
    <w:abstractNumId w:val="14"/>
  </w:num>
  <w:num w:numId="18">
    <w:abstractNumId w:val="13"/>
  </w:num>
  <w:num w:numId="19">
    <w:abstractNumId w:val="7"/>
  </w:num>
  <w:num w:numId="20">
    <w:abstractNumId w:val="8"/>
  </w:num>
  <w:num w:numId="21">
    <w:abstractNumId w:val="30"/>
  </w:num>
  <w:num w:numId="22">
    <w:abstractNumId w:val="25"/>
  </w:num>
  <w:num w:numId="23">
    <w:abstractNumId w:val="11"/>
  </w:num>
  <w:num w:numId="24">
    <w:abstractNumId w:val="16"/>
  </w:num>
  <w:num w:numId="25">
    <w:abstractNumId w:val="9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5"/>
  </w:num>
  <w:num w:numId="31">
    <w:abstractNumId w:val="19"/>
  </w:num>
  <w:num w:numId="32">
    <w:abstractNumId w:val="21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30F1"/>
    <w:rsid w:val="00014720"/>
    <w:rsid w:val="0003063B"/>
    <w:rsid w:val="00037336"/>
    <w:rsid w:val="00040B68"/>
    <w:rsid w:val="000458D7"/>
    <w:rsid w:val="00060589"/>
    <w:rsid w:val="00062775"/>
    <w:rsid w:val="0006426B"/>
    <w:rsid w:val="00071E2A"/>
    <w:rsid w:val="00073B97"/>
    <w:rsid w:val="00074B4C"/>
    <w:rsid w:val="00075EE9"/>
    <w:rsid w:val="00080E93"/>
    <w:rsid w:val="00085CDF"/>
    <w:rsid w:val="000A649B"/>
    <w:rsid w:val="000A73A8"/>
    <w:rsid w:val="000B3CE0"/>
    <w:rsid w:val="000C27E0"/>
    <w:rsid w:val="000C36DA"/>
    <w:rsid w:val="000C4A35"/>
    <w:rsid w:val="000C5A17"/>
    <w:rsid w:val="000D60E3"/>
    <w:rsid w:val="000F4964"/>
    <w:rsid w:val="000F770D"/>
    <w:rsid w:val="001008F3"/>
    <w:rsid w:val="00103A05"/>
    <w:rsid w:val="0011277E"/>
    <w:rsid w:val="001152C6"/>
    <w:rsid w:val="00115C89"/>
    <w:rsid w:val="001203BD"/>
    <w:rsid w:val="00120FD7"/>
    <w:rsid w:val="001220C0"/>
    <w:rsid w:val="001405D6"/>
    <w:rsid w:val="00145D96"/>
    <w:rsid w:val="00145FE6"/>
    <w:rsid w:val="00163E94"/>
    <w:rsid w:val="00165C83"/>
    <w:rsid w:val="00175B52"/>
    <w:rsid w:val="00175F28"/>
    <w:rsid w:val="00184ADB"/>
    <w:rsid w:val="001A12D5"/>
    <w:rsid w:val="001A132D"/>
    <w:rsid w:val="001A4983"/>
    <w:rsid w:val="001A7352"/>
    <w:rsid w:val="001B5BFD"/>
    <w:rsid w:val="001C16BB"/>
    <w:rsid w:val="001E5200"/>
    <w:rsid w:val="001E5D16"/>
    <w:rsid w:val="001E6B21"/>
    <w:rsid w:val="001F0654"/>
    <w:rsid w:val="001F30A0"/>
    <w:rsid w:val="00202800"/>
    <w:rsid w:val="0021489C"/>
    <w:rsid w:val="002157BE"/>
    <w:rsid w:val="0022697D"/>
    <w:rsid w:val="00227EBF"/>
    <w:rsid w:val="00245C6D"/>
    <w:rsid w:val="00266ECC"/>
    <w:rsid w:val="00271B6E"/>
    <w:rsid w:val="00286657"/>
    <w:rsid w:val="0029403A"/>
    <w:rsid w:val="002A45E1"/>
    <w:rsid w:val="002B1BDE"/>
    <w:rsid w:val="002B5E87"/>
    <w:rsid w:val="002D4F26"/>
    <w:rsid w:val="002E5EF8"/>
    <w:rsid w:val="00305040"/>
    <w:rsid w:val="003219B1"/>
    <w:rsid w:val="0032324E"/>
    <w:rsid w:val="0033193F"/>
    <w:rsid w:val="0033296C"/>
    <w:rsid w:val="00340A9D"/>
    <w:rsid w:val="003641B8"/>
    <w:rsid w:val="00365CB4"/>
    <w:rsid w:val="00367CAC"/>
    <w:rsid w:val="00370C18"/>
    <w:rsid w:val="0037227F"/>
    <w:rsid w:val="003728C3"/>
    <w:rsid w:val="003759BD"/>
    <w:rsid w:val="00386EE3"/>
    <w:rsid w:val="003901AB"/>
    <w:rsid w:val="003924DD"/>
    <w:rsid w:val="003B6F43"/>
    <w:rsid w:val="003C5AAA"/>
    <w:rsid w:val="003C779B"/>
    <w:rsid w:val="003E4E12"/>
    <w:rsid w:val="003E560E"/>
    <w:rsid w:val="003E5A3C"/>
    <w:rsid w:val="003F01DF"/>
    <w:rsid w:val="003F1E38"/>
    <w:rsid w:val="003F261E"/>
    <w:rsid w:val="003F4478"/>
    <w:rsid w:val="00400B39"/>
    <w:rsid w:val="00406EF7"/>
    <w:rsid w:val="00412187"/>
    <w:rsid w:val="00414013"/>
    <w:rsid w:val="00424F7A"/>
    <w:rsid w:val="004323E4"/>
    <w:rsid w:val="0043393E"/>
    <w:rsid w:val="00440025"/>
    <w:rsid w:val="004408CA"/>
    <w:rsid w:val="00440D3A"/>
    <w:rsid w:val="0044664D"/>
    <w:rsid w:val="004468CB"/>
    <w:rsid w:val="00451181"/>
    <w:rsid w:val="00453F6D"/>
    <w:rsid w:val="00457840"/>
    <w:rsid w:val="0045789B"/>
    <w:rsid w:val="00470B67"/>
    <w:rsid w:val="00486531"/>
    <w:rsid w:val="004867FC"/>
    <w:rsid w:val="0049035D"/>
    <w:rsid w:val="004939F9"/>
    <w:rsid w:val="00493FA6"/>
    <w:rsid w:val="00495D77"/>
    <w:rsid w:val="004A7813"/>
    <w:rsid w:val="004C3431"/>
    <w:rsid w:val="004C4138"/>
    <w:rsid w:val="004C6E07"/>
    <w:rsid w:val="004C782F"/>
    <w:rsid w:val="004D4878"/>
    <w:rsid w:val="004E1B45"/>
    <w:rsid w:val="004E58ED"/>
    <w:rsid w:val="004E5DD3"/>
    <w:rsid w:val="004E5E75"/>
    <w:rsid w:val="004E6E8F"/>
    <w:rsid w:val="004F009B"/>
    <w:rsid w:val="004F2307"/>
    <w:rsid w:val="00503D8B"/>
    <w:rsid w:val="00504049"/>
    <w:rsid w:val="0051084C"/>
    <w:rsid w:val="005158D1"/>
    <w:rsid w:val="00523A59"/>
    <w:rsid w:val="00525795"/>
    <w:rsid w:val="00550DC0"/>
    <w:rsid w:val="005604C8"/>
    <w:rsid w:val="00566673"/>
    <w:rsid w:val="00583235"/>
    <w:rsid w:val="005851BC"/>
    <w:rsid w:val="0058599D"/>
    <w:rsid w:val="00590F7F"/>
    <w:rsid w:val="005A135B"/>
    <w:rsid w:val="005A4087"/>
    <w:rsid w:val="005A6A28"/>
    <w:rsid w:val="005B42D4"/>
    <w:rsid w:val="005C03DF"/>
    <w:rsid w:val="005C2500"/>
    <w:rsid w:val="005D0794"/>
    <w:rsid w:val="005E4337"/>
    <w:rsid w:val="005F364F"/>
    <w:rsid w:val="005F6348"/>
    <w:rsid w:val="00602F93"/>
    <w:rsid w:val="0060672A"/>
    <w:rsid w:val="00617704"/>
    <w:rsid w:val="00620091"/>
    <w:rsid w:val="00634F56"/>
    <w:rsid w:val="00646F26"/>
    <w:rsid w:val="006542D5"/>
    <w:rsid w:val="00663E68"/>
    <w:rsid w:val="006640C2"/>
    <w:rsid w:val="00665FA1"/>
    <w:rsid w:val="00670771"/>
    <w:rsid w:val="006803E1"/>
    <w:rsid w:val="00685041"/>
    <w:rsid w:val="00694C8D"/>
    <w:rsid w:val="006A4316"/>
    <w:rsid w:val="006C1145"/>
    <w:rsid w:val="006C157A"/>
    <w:rsid w:val="006C3874"/>
    <w:rsid w:val="006C4DE1"/>
    <w:rsid w:val="006D494D"/>
    <w:rsid w:val="006D63FD"/>
    <w:rsid w:val="006E73CD"/>
    <w:rsid w:val="007078CE"/>
    <w:rsid w:val="00710E87"/>
    <w:rsid w:val="00711A00"/>
    <w:rsid w:val="007131C1"/>
    <w:rsid w:val="00715DE0"/>
    <w:rsid w:val="007301E1"/>
    <w:rsid w:val="007335D0"/>
    <w:rsid w:val="0073741D"/>
    <w:rsid w:val="007412E3"/>
    <w:rsid w:val="0074304D"/>
    <w:rsid w:val="00753C9C"/>
    <w:rsid w:val="00761EF4"/>
    <w:rsid w:val="00766674"/>
    <w:rsid w:val="007737B5"/>
    <w:rsid w:val="00774C43"/>
    <w:rsid w:val="00777732"/>
    <w:rsid w:val="00782259"/>
    <w:rsid w:val="007908A6"/>
    <w:rsid w:val="00791AAC"/>
    <w:rsid w:val="00795770"/>
    <w:rsid w:val="007A1D95"/>
    <w:rsid w:val="007A594D"/>
    <w:rsid w:val="007B51B6"/>
    <w:rsid w:val="007C3F1D"/>
    <w:rsid w:val="007D2D74"/>
    <w:rsid w:val="007E2E25"/>
    <w:rsid w:val="007F1DFC"/>
    <w:rsid w:val="007F6B11"/>
    <w:rsid w:val="007F6F3F"/>
    <w:rsid w:val="008016AB"/>
    <w:rsid w:val="00802448"/>
    <w:rsid w:val="00802D7A"/>
    <w:rsid w:val="00804B42"/>
    <w:rsid w:val="00807B72"/>
    <w:rsid w:val="00811542"/>
    <w:rsid w:val="008130DC"/>
    <w:rsid w:val="00822E52"/>
    <w:rsid w:val="0082699E"/>
    <w:rsid w:val="00835ED5"/>
    <w:rsid w:val="00843DF8"/>
    <w:rsid w:val="0084451D"/>
    <w:rsid w:val="008501AC"/>
    <w:rsid w:val="008517B2"/>
    <w:rsid w:val="008655FE"/>
    <w:rsid w:val="0086634B"/>
    <w:rsid w:val="00867F34"/>
    <w:rsid w:val="008739C3"/>
    <w:rsid w:val="00874A21"/>
    <w:rsid w:val="00895678"/>
    <w:rsid w:val="008A4618"/>
    <w:rsid w:val="008A6A33"/>
    <w:rsid w:val="008B0B58"/>
    <w:rsid w:val="008B63B6"/>
    <w:rsid w:val="008B67F8"/>
    <w:rsid w:val="008B7398"/>
    <w:rsid w:val="008C0D9D"/>
    <w:rsid w:val="008D4F65"/>
    <w:rsid w:val="008E08BA"/>
    <w:rsid w:val="008E2924"/>
    <w:rsid w:val="008E507E"/>
    <w:rsid w:val="008E59DA"/>
    <w:rsid w:val="008E7BF3"/>
    <w:rsid w:val="008F0F55"/>
    <w:rsid w:val="00903C27"/>
    <w:rsid w:val="00921810"/>
    <w:rsid w:val="00941C2F"/>
    <w:rsid w:val="00952569"/>
    <w:rsid w:val="00967654"/>
    <w:rsid w:val="009725F7"/>
    <w:rsid w:val="0097391A"/>
    <w:rsid w:val="00974BAF"/>
    <w:rsid w:val="00976370"/>
    <w:rsid w:val="00983AF2"/>
    <w:rsid w:val="00992505"/>
    <w:rsid w:val="009931F6"/>
    <w:rsid w:val="009B0273"/>
    <w:rsid w:val="009B3360"/>
    <w:rsid w:val="009B38E6"/>
    <w:rsid w:val="009B45BE"/>
    <w:rsid w:val="009B645A"/>
    <w:rsid w:val="009B72B2"/>
    <w:rsid w:val="009C1493"/>
    <w:rsid w:val="009C1CC6"/>
    <w:rsid w:val="009D0C24"/>
    <w:rsid w:val="009D556A"/>
    <w:rsid w:val="009E10A2"/>
    <w:rsid w:val="009E3A63"/>
    <w:rsid w:val="009E4758"/>
    <w:rsid w:val="009E6E52"/>
    <w:rsid w:val="009E6FB2"/>
    <w:rsid w:val="009F33AF"/>
    <w:rsid w:val="00A07A9D"/>
    <w:rsid w:val="00A173CF"/>
    <w:rsid w:val="00A212EC"/>
    <w:rsid w:val="00A276F9"/>
    <w:rsid w:val="00A3193A"/>
    <w:rsid w:val="00A44007"/>
    <w:rsid w:val="00A5138E"/>
    <w:rsid w:val="00A52BC4"/>
    <w:rsid w:val="00A53EAE"/>
    <w:rsid w:val="00A64D9D"/>
    <w:rsid w:val="00A81B01"/>
    <w:rsid w:val="00A905E5"/>
    <w:rsid w:val="00A90E90"/>
    <w:rsid w:val="00A9488D"/>
    <w:rsid w:val="00A9612B"/>
    <w:rsid w:val="00A97C06"/>
    <w:rsid w:val="00AA0920"/>
    <w:rsid w:val="00AA31BE"/>
    <w:rsid w:val="00AB4BE9"/>
    <w:rsid w:val="00AB64B3"/>
    <w:rsid w:val="00AC7F13"/>
    <w:rsid w:val="00AD4D0C"/>
    <w:rsid w:val="00AD5D23"/>
    <w:rsid w:val="00AD63BB"/>
    <w:rsid w:val="00AE3A33"/>
    <w:rsid w:val="00AE6B1C"/>
    <w:rsid w:val="00AF698D"/>
    <w:rsid w:val="00B107E6"/>
    <w:rsid w:val="00B13826"/>
    <w:rsid w:val="00B1536D"/>
    <w:rsid w:val="00B2773D"/>
    <w:rsid w:val="00B328E0"/>
    <w:rsid w:val="00B34066"/>
    <w:rsid w:val="00B374A0"/>
    <w:rsid w:val="00B37AE5"/>
    <w:rsid w:val="00B42452"/>
    <w:rsid w:val="00B532E6"/>
    <w:rsid w:val="00B54CFB"/>
    <w:rsid w:val="00B562E4"/>
    <w:rsid w:val="00B56572"/>
    <w:rsid w:val="00B6221E"/>
    <w:rsid w:val="00B62772"/>
    <w:rsid w:val="00B640E9"/>
    <w:rsid w:val="00B67929"/>
    <w:rsid w:val="00B706B8"/>
    <w:rsid w:val="00B718CC"/>
    <w:rsid w:val="00B769D7"/>
    <w:rsid w:val="00B83DB8"/>
    <w:rsid w:val="00B95E9C"/>
    <w:rsid w:val="00B96CAE"/>
    <w:rsid w:val="00B97BBC"/>
    <w:rsid w:val="00BA0887"/>
    <w:rsid w:val="00BA0CAB"/>
    <w:rsid w:val="00BA1AB3"/>
    <w:rsid w:val="00BB0DD9"/>
    <w:rsid w:val="00BB3F53"/>
    <w:rsid w:val="00BB6A12"/>
    <w:rsid w:val="00BB6CD3"/>
    <w:rsid w:val="00BB71F4"/>
    <w:rsid w:val="00BC167E"/>
    <w:rsid w:val="00BC6960"/>
    <w:rsid w:val="00BD09B6"/>
    <w:rsid w:val="00BF4271"/>
    <w:rsid w:val="00BF78B3"/>
    <w:rsid w:val="00C046A9"/>
    <w:rsid w:val="00C12CF2"/>
    <w:rsid w:val="00C279CC"/>
    <w:rsid w:val="00C373F2"/>
    <w:rsid w:val="00C378C5"/>
    <w:rsid w:val="00C41047"/>
    <w:rsid w:val="00C41A5B"/>
    <w:rsid w:val="00C53229"/>
    <w:rsid w:val="00C61C42"/>
    <w:rsid w:val="00C66A2B"/>
    <w:rsid w:val="00C720D3"/>
    <w:rsid w:val="00C72E3D"/>
    <w:rsid w:val="00C733DC"/>
    <w:rsid w:val="00C768E1"/>
    <w:rsid w:val="00C83727"/>
    <w:rsid w:val="00C87C07"/>
    <w:rsid w:val="00C91181"/>
    <w:rsid w:val="00C9310B"/>
    <w:rsid w:val="00CB1690"/>
    <w:rsid w:val="00CB243C"/>
    <w:rsid w:val="00CB6FDA"/>
    <w:rsid w:val="00CD2A0F"/>
    <w:rsid w:val="00CD3CCC"/>
    <w:rsid w:val="00CD4028"/>
    <w:rsid w:val="00CF4E2E"/>
    <w:rsid w:val="00CF73E7"/>
    <w:rsid w:val="00D026B7"/>
    <w:rsid w:val="00D05B33"/>
    <w:rsid w:val="00D104D9"/>
    <w:rsid w:val="00D13CB4"/>
    <w:rsid w:val="00D14A0A"/>
    <w:rsid w:val="00D15416"/>
    <w:rsid w:val="00D20056"/>
    <w:rsid w:val="00D2213F"/>
    <w:rsid w:val="00D23F56"/>
    <w:rsid w:val="00D340C1"/>
    <w:rsid w:val="00D43636"/>
    <w:rsid w:val="00D43F03"/>
    <w:rsid w:val="00D4534E"/>
    <w:rsid w:val="00D469CD"/>
    <w:rsid w:val="00D531D7"/>
    <w:rsid w:val="00D54F13"/>
    <w:rsid w:val="00D61E3E"/>
    <w:rsid w:val="00D63D2F"/>
    <w:rsid w:val="00D65F3C"/>
    <w:rsid w:val="00D66BD7"/>
    <w:rsid w:val="00D74F80"/>
    <w:rsid w:val="00D764C7"/>
    <w:rsid w:val="00D87B0F"/>
    <w:rsid w:val="00D900F0"/>
    <w:rsid w:val="00D934FA"/>
    <w:rsid w:val="00D954D1"/>
    <w:rsid w:val="00DB06BE"/>
    <w:rsid w:val="00DB658D"/>
    <w:rsid w:val="00DB6712"/>
    <w:rsid w:val="00DC34AB"/>
    <w:rsid w:val="00DC50CC"/>
    <w:rsid w:val="00DC5749"/>
    <w:rsid w:val="00DC686A"/>
    <w:rsid w:val="00DD4035"/>
    <w:rsid w:val="00DD7525"/>
    <w:rsid w:val="00DE517B"/>
    <w:rsid w:val="00DF265F"/>
    <w:rsid w:val="00DF343E"/>
    <w:rsid w:val="00DF554B"/>
    <w:rsid w:val="00E22227"/>
    <w:rsid w:val="00E22FA9"/>
    <w:rsid w:val="00E233FF"/>
    <w:rsid w:val="00E3489E"/>
    <w:rsid w:val="00E3698E"/>
    <w:rsid w:val="00E42D66"/>
    <w:rsid w:val="00E45C9F"/>
    <w:rsid w:val="00E46B07"/>
    <w:rsid w:val="00E52335"/>
    <w:rsid w:val="00E54416"/>
    <w:rsid w:val="00E62AD1"/>
    <w:rsid w:val="00E66762"/>
    <w:rsid w:val="00E676FC"/>
    <w:rsid w:val="00E73C24"/>
    <w:rsid w:val="00E80059"/>
    <w:rsid w:val="00E84151"/>
    <w:rsid w:val="00E90DE0"/>
    <w:rsid w:val="00EA3C7C"/>
    <w:rsid w:val="00EB6F1D"/>
    <w:rsid w:val="00EC5055"/>
    <w:rsid w:val="00EC6279"/>
    <w:rsid w:val="00EF4F28"/>
    <w:rsid w:val="00F0290C"/>
    <w:rsid w:val="00F13D68"/>
    <w:rsid w:val="00F23BD3"/>
    <w:rsid w:val="00F3243F"/>
    <w:rsid w:val="00F35E2C"/>
    <w:rsid w:val="00F36B76"/>
    <w:rsid w:val="00F65CC1"/>
    <w:rsid w:val="00F67844"/>
    <w:rsid w:val="00F7119A"/>
    <w:rsid w:val="00F71C08"/>
    <w:rsid w:val="00F77149"/>
    <w:rsid w:val="00F7743B"/>
    <w:rsid w:val="00FA016B"/>
    <w:rsid w:val="00FA5CD0"/>
    <w:rsid w:val="00FB437A"/>
    <w:rsid w:val="00FC39AC"/>
    <w:rsid w:val="00FC7BD4"/>
    <w:rsid w:val="00FD594E"/>
    <w:rsid w:val="00FE222C"/>
    <w:rsid w:val="00F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29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30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29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30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783031-0285-F94D-8132-D5AB2D6C9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0</TotalTime>
  <Pages>1</Pages>
  <Words>216</Words>
  <Characters>1233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Hans Peter</cp:lastModifiedBy>
  <cp:revision>274</cp:revision>
  <cp:lastPrinted>2002-11-12T09:30:00Z</cp:lastPrinted>
  <dcterms:created xsi:type="dcterms:W3CDTF">2015-03-05T17:19:00Z</dcterms:created>
  <dcterms:modified xsi:type="dcterms:W3CDTF">2016-05-30T06:18:00Z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