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C33228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C33228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C33228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C084819" w14:textId="77777777" w:rsidR="001C16BB" w:rsidRDefault="001C16BB">
      <w:pPr>
        <w:jc w:val="both"/>
      </w:pP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C33228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  <w:bookmarkStart w:id="0" w:name="_GoBack"/>
      <w:bookmarkEnd w:id="0"/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C33228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DF7672" w14:textId="6F3316E2" w:rsidR="00FE7A24" w:rsidRPr="00BB0DD9" w:rsidRDefault="00FE7A24" w:rsidP="00C7680B">
      <w:pPr>
        <w:pStyle w:val="ListBullet"/>
        <w:numPr>
          <w:ilvl w:val="0"/>
          <w:numId w:val="0"/>
        </w:numPr>
      </w:pPr>
    </w:p>
    <w:sectPr w:rsidR="00FE7A24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C33228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C33228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C33228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C33228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C33228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9A77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3423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44E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FB4C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11A2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4C5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FEE8E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6BA14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C82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33C2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4466D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F350AE"/>
    <w:multiLevelType w:val="hybridMultilevel"/>
    <w:tmpl w:val="C93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0"/>
  </w:num>
  <w:num w:numId="9">
    <w:abstractNumId w:val="9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65C83"/>
    <w:rsid w:val="00175B52"/>
    <w:rsid w:val="00175F28"/>
    <w:rsid w:val="00184ADB"/>
    <w:rsid w:val="00195942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6F16E4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C4D74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3228"/>
    <w:rsid w:val="00C378C5"/>
    <w:rsid w:val="00C41047"/>
    <w:rsid w:val="00C61C42"/>
    <w:rsid w:val="00C66A2B"/>
    <w:rsid w:val="00C72E3D"/>
    <w:rsid w:val="00C7680B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Bullet">
    <w:name w:val="List Bullet"/>
    <w:basedOn w:val="Normal"/>
    <w:unhideWhenUsed/>
    <w:qFormat/>
    <w:rsid w:val="00C7680B"/>
    <w:pPr>
      <w:numPr>
        <w:numId w:val="20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6F16E4"/>
    <w:rPr>
      <w:rFonts w:ascii="Arial" w:hAnsi="Arial" w:cs="Arial"/>
      <w:color w:val="0000FF"/>
      <w:sz w:val="22"/>
      <w:lang w:val="de-DE"/>
    </w:rPr>
  </w:style>
  <w:style w:type="paragraph" w:styleId="ListNumber">
    <w:name w:val="List Number"/>
    <w:basedOn w:val="Normal"/>
    <w:qFormat/>
    <w:rsid w:val="006F16E4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FE7A24"/>
    <w:pPr>
      <w:ind w:left="720"/>
      <w:contextualSpacing/>
    </w:pPr>
  </w:style>
  <w:style w:type="paragraph" w:customStyle="1" w:styleId="Paragraph">
    <w:name w:val="Paragraph"/>
    <w:basedOn w:val="Normal"/>
    <w:qFormat/>
    <w:rsid w:val="008C4D74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F26C78-1451-9243-BE9F-84FA3F01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4</TotalTime>
  <Pages>1</Pages>
  <Words>344</Words>
  <Characters>1964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71</cp:revision>
  <cp:lastPrinted>2002-11-12T09:30:00Z</cp:lastPrinted>
  <dcterms:created xsi:type="dcterms:W3CDTF">2015-03-05T17:19:00Z</dcterms:created>
  <dcterms:modified xsi:type="dcterms:W3CDTF">2015-04-22T11:59:00Z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